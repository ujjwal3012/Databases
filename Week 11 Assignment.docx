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FF9BCB" w14:textId="4F5EB968" w:rsidR="00B46725" w:rsidRPr="007B5BFF" w:rsidRDefault="003B5287" w:rsidP="00B46725">
      <w:pPr>
        <w:pStyle w:val="Title"/>
      </w:pPr>
      <w:r>
        <w:t>Week 11 Assignment</w:t>
      </w:r>
    </w:p>
    <w:p w14:paraId="4B088560" w14:textId="77777777" w:rsidR="00B46725" w:rsidRDefault="00B46725" w:rsidP="00B46725">
      <w:pPr>
        <w:pStyle w:val="ContactHeading"/>
      </w:pPr>
      <w:r>
        <w:t>By</w:t>
      </w:r>
    </w:p>
    <w:p w14:paraId="20F18A6B" w14:textId="6D7A8D89" w:rsidR="00B46725" w:rsidRDefault="003B5287" w:rsidP="00B46725">
      <w:pPr>
        <w:pStyle w:val="ContactInfo"/>
      </w:pPr>
      <w:r>
        <w:t>Ujjwal Bhasin 200389272</w:t>
      </w:r>
    </w:p>
    <w:p w14:paraId="6D57FCD7" w14:textId="03FA662E" w:rsidR="003C1E78" w:rsidRDefault="003B5287" w:rsidP="003C1E78">
      <w:pPr>
        <w:pStyle w:val="ContactInfo"/>
      </w:pPr>
      <w:r>
        <w:t xml:space="preserve">Relational </w:t>
      </w:r>
      <w:r w:rsidR="00606455">
        <w:t>D</w:t>
      </w:r>
      <w:r>
        <w:t>at</w:t>
      </w:r>
      <w:r w:rsidR="00606455">
        <w:t>a</w:t>
      </w:r>
      <w:r>
        <w:t>bases</w:t>
      </w:r>
    </w:p>
    <w:p w14:paraId="55065DF4" w14:textId="77777777" w:rsidR="00606455" w:rsidRDefault="00606455" w:rsidP="003C1E78">
      <w:pPr>
        <w:pStyle w:val="ContactInfo"/>
      </w:pPr>
    </w:p>
    <w:p w14:paraId="324ACE3A" w14:textId="72569DD6" w:rsidR="00683509" w:rsidRDefault="003B5287" w:rsidP="00606455">
      <w:pPr>
        <w:pStyle w:val="ContactInfo"/>
        <w:ind w:left="0"/>
      </w:pPr>
      <w:proofErr w:type="spellStart"/>
      <w:r>
        <w:t>Maziar</w:t>
      </w:r>
      <w:proofErr w:type="spellEnd"/>
      <w:r>
        <w:t xml:space="preserve"> </w:t>
      </w:r>
      <w:proofErr w:type="spellStart"/>
      <w:r>
        <w:t>Shazari</w:t>
      </w:r>
      <w:proofErr w:type="spellEnd"/>
    </w:p>
    <w:p w14:paraId="452B6228" w14:textId="2629248D" w:rsidR="009B0674" w:rsidRDefault="00683509">
      <w:r>
        <w:t xml:space="preserve">Step 1. </w:t>
      </w:r>
    </w:p>
    <w:p w14:paraId="479DD86D" w14:textId="77777777" w:rsidR="007E731E" w:rsidRDefault="007E731E" w:rsidP="007E731E">
      <w:r>
        <w:t>CREATE DATABASE Week_11_assignment;</w:t>
      </w:r>
    </w:p>
    <w:p w14:paraId="0D84B3BA" w14:textId="77777777" w:rsidR="007E731E" w:rsidRDefault="007E731E" w:rsidP="007E731E">
      <w:r>
        <w:t xml:space="preserve"> </w:t>
      </w:r>
    </w:p>
    <w:p w14:paraId="36EFB027" w14:textId="77777777" w:rsidR="007E731E" w:rsidRDefault="007E731E" w:rsidP="007E731E"/>
    <w:p w14:paraId="244589E2" w14:textId="77777777" w:rsidR="007E731E" w:rsidRDefault="007E731E" w:rsidP="007E731E">
      <w:r>
        <w:t xml:space="preserve"># Dump of table </w:t>
      </w:r>
      <w:proofErr w:type="spellStart"/>
      <w:r>
        <w:t>my_contacts</w:t>
      </w:r>
      <w:proofErr w:type="spellEnd"/>
    </w:p>
    <w:p w14:paraId="1AC7620B" w14:textId="77777777" w:rsidR="007E731E" w:rsidRDefault="007E731E" w:rsidP="007E731E">
      <w:r>
        <w:t># ------------------------------------------------------------</w:t>
      </w:r>
    </w:p>
    <w:p w14:paraId="6E0909A6" w14:textId="77777777" w:rsidR="007E731E" w:rsidRDefault="007E731E" w:rsidP="007E731E"/>
    <w:p w14:paraId="6BC41459" w14:textId="77777777" w:rsidR="007E731E" w:rsidRDefault="007E731E" w:rsidP="007E731E">
      <w:r>
        <w:t>CREATE TABLE `</w:t>
      </w:r>
      <w:proofErr w:type="spellStart"/>
      <w:r>
        <w:t>my_contacts</w:t>
      </w:r>
      <w:proofErr w:type="spellEnd"/>
      <w:r>
        <w:t>` (</w:t>
      </w:r>
    </w:p>
    <w:p w14:paraId="5C4D7BAA" w14:textId="77777777" w:rsidR="007E731E" w:rsidRDefault="007E731E" w:rsidP="007E731E">
      <w:r>
        <w:t xml:space="preserve">  `</w:t>
      </w:r>
      <w:proofErr w:type="spellStart"/>
      <w:r>
        <w:t>last_name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30) ,</w:t>
      </w:r>
    </w:p>
    <w:p w14:paraId="238E00CD" w14:textId="77777777" w:rsidR="007E731E" w:rsidRDefault="007E731E" w:rsidP="007E731E">
      <w:r>
        <w:t xml:space="preserve">  `</w:t>
      </w:r>
      <w:proofErr w:type="spellStart"/>
      <w:r>
        <w:t>first_name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20) ,</w:t>
      </w:r>
    </w:p>
    <w:p w14:paraId="19C17C5C" w14:textId="77777777" w:rsidR="007E731E" w:rsidRDefault="007E731E" w:rsidP="007E731E">
      <w:r>
        <w:t xml:space="preserve">  `email` </w:t>
      </w:r>
      <w:proofErr w:type="gramStart"/>
      <w:r>
        <w:t>varchar(</w:t>
      </w:r>
      <w:proofErr w:type="gramEnd"/>
      <w:r>
        <w:t>50) ,</w:t>
      </w:r>
    </w:p>
    <w:p w14:paraId="2ECC9EA1" w14:textId="77777777" w:rsidR="007E731E" w:rsidRDefault="007E731E" w:rsidP="007E731E">
      <w:r>
        <w:t xml:space="preserve">  `gender` </w:t>
      </w:r>
      <w:proofErr w:type="gramStart"/>
      <w:r>
        <w:t>char(</w:t>
      </w:r>
      <w:proofErr w:type="gramEnd"/>
      <w:r>
        <w:t>1),</w:t>
      </w:r>
    </w:p>
    <w:p w14:paraId="7AEE4BB8" w14:textId="77777777" w:rsidR="007E731E" w:rsidRDefault="007E731E" w:rsidP="007E731E">
      <w:r>
        <w:t xml:space="preserve">  `birthday` </w:t>
      </w:r>
      <w:proofErr w:type="gramStart"/>
      <w:r>
        <w:t>date ,</w:t>
      </w:r>
      <w:proofErr w:type="gramEnd"/>
    </w:p>
    <w:p w14:paraId="22DBCBC1" w14:textId="77777777" w:rsidR="007E731E" w:rsidRDefault="007E731E" w:rsidP="007E731E">
      <w:r>
        <w:t xml:space="preserve">  `profession` </w:t>
      </w:r>
      <w:proofErr w:type="gramStart"/>
      <w:r>
        <w:t>varchar(</w:t>
      </w:r>
      <w:proofErr w:type="gramEnd"/>
      <w:r>
        <w:t>50),</w:t>
      </w:r>
    </w:p>
    <w:p w14:paraId="652472F8" w14:textId="77777777" w:rsidR="007E731E" w:rsidRDefault="007E731E" w:rsidP="007E731E">
      <w:r>
        <w:t xml:space="preserve">  `location` </w:t>
      </w:r>
      <w:proofErr w:type="gramStart"/>
      <w:r>
        <w:t>varchar(</w:t>
      </w:r>
      <w:proofErr w:type="gramEnd"/>
      <w:r>
        <w:t>50),</w:t>
      </w:r>
    </w:p>
    <w:p w14:paraId="425B755A" w14:textId="77777777" w:rsidR="007E731E" w:rsidRDefault="007E731E" w:rsidP="007E731E">
      <w:r>
        <w:t xml:space="preserve">  `status` </w:t>
      </w:r>
      <w:proofErr w:type="gramStart"/>
      <w:r>
        <w:t>varchar(</w:t>
      </w:r>
      <w:proofErr w:type="gramEnd"/>
      <w:r>
        <w:t>20),</w:t>
      </w:r>
    </w:p>
    <w:p w14:paraId="49B1CEB1" w14:textId="77777777" w:rsidR="007E731E" w:rsidRDefault="007E731E" w:rsidP="007E731E">
      <w:r>
        <w:t xml:space="preserve">  `interests` </w:t>
      </w:r>
      <w:proofErr w:type="gramStart"/>
      <w:r>
        <w:t>varchar(</w:t>
      </w:r>
      <w:proofErr w:type="gramEnd"/>
      <w:r>
        <w:t>100),</w:t>
      </w:r>
    </w:p>
    <w:p w14:paraId="455343B4" w14:textId="77777777" w:rsidR="007E731E" w:rsidRDefault="007E731E" w:rsidP="007E731E">
      <w:r>
        <w:t xml:space="preserve">  `seeking` </w:t>
      </w:r>
      <w:proofErr w:type="gramStart"/>
      <w:r>
        <w:t>varchar(</w:t>
      </w:r>
      <w:proofErr w:type="gramEnd"/>
      <w:r>
        <w:t>100)</w:t>
      </w:r>
    </w:p>
    <w:p w14:paraId="26591D58" w14:textId="77777777" w:rsidR="007E731E" w:rsidRDefault="007E731E" w:rsidP="007E731E">
      <w:r>
        <w:t>) ENGINE=</w:t>
      </w:r>
      <w:proofErr w:type="spellStart"/>
      <w:r>
        <w:t>InnoDB</w:t>
      </w:r>
      <w:proofErr w:type="spellEnd"/>
      <w:r>
        <w:t xml:space="preserve"> DEFAULT CHARSET=latin1;</w:t>
      </w:r>
    </w:p>
    <w:p w14:paraId="43C78159" w14:textId="77777777" w:rsidR="007E731E" w:rsidRDefault="007E731E" w:rsidP="007E731E"/>
    <w:p w14:paraId="57BA1F01" w14:textId="77777777" w:rsidR="007E731E" w:rsidRDefault="007E731E" w:rsidP="007E731E">
      <w:r>
        <w:t>INSERT INTO `</w:t>
      </w:r>
      <w:proofErr w:type="spellStart"/>
      <w:r>
        <w:t>my_contacts</w:t>
      </w:r>
      <w:proofErr w:type="spellEnd"/>
      <w:r>
        <w:t>` (`last_name</w:t>
      </w:r>
      <w:proofErr w:type="gramStart"/>
      <w:r>
        <w:t>`,`</w:t>
      </w:r>
      <w:proofErr w:type="gramEnd"/>
      <w:r>
        <w:t>first_name`,`email`,`gender`,`birthday`,`profession`,`location`,`status`,`interests`,`seeking`) VALUES ('Anderson','Jillian','</w:t>
      </w:r>
      <w:proofErr w:type="spellStart"/>
      <w:r>
        <w:t>jill_anderson</w:t>
      </w:r>
      <w:proofErr w:type="spellEnd"/>
      <w:r>
        <w:t xml:space="preserve">@ \nbreakneckpizza.com','F','1980-09-05','Technical </w:t>
      </w:r>
      <w:proofErr w:type="spellStart"/>
      <w:r>
        <w:t>Writer','Palo</w:t>
      </w:r>
      <w:proofErr w:type="spellEnd"/>
      <w:r>
        <w:t xml:space="preserve"> Alto, </w:t>
      </w:r>
      <w:proofErr w:type="spellStart"/>
      <w:r>
        <w:t>CA','single','kayaking</w:t>
      </w:r>
      <w:proofErr w:type="spellEnd"/>
      <w:r>
        <w:t xml:space="preserve">, </w:t>
      </w:r>
      <w:proofErr w:type="spellStart"/>
      <w:r>
        <w:t>reptiles','relationship</w:t>
      </w:r>
      <w:proofErr w:type="spellEnd"/>
      <w:r>
        <w:t>, friends');</w:t>
      </w:r>
    </w:p>
    <w:p w14:paraId="1A4443E1" w14:textId="77777777" w:rsidR="007E731E" w:rsidRDefault="007E731E" w:rsidP="007E731E">
      <w:r>
        <w:t>INSERT INTO `</w:t>
      </w:r>
      <w:proofErr w:type="spellStart"/>
      <w:r>
        <w:t>my_contacts</w:t>
      </w:r>
      <w:proofErr w:type="spellEnd"/>
      <w:r>
        <w:t>` (`last_name</w:t>
      </w:r>
      <w:proofErr w:type="gramStart"/>
      <w:r>
        <w:t>`,`</w:t>
      </w:r>
      <w:proofErr w:type="gramEnd"/>
      <w:r>
        <w:t xml:space="preserve">first_name`,`email`,`gender`,`birthday`,`profession`,`location`,`status`,`interests`,`seeking`) VALUES ('Kenton','Leo','lkenton@starbuzzcoffee.com','M','1974-01-10','Manager','San Francisco, </w:t>
      </w:r>
      <w:proofErr w:type="spellStart"/>
      <w:r>
        <w:t>CA','divorced','women','women</w:t>
      </w:r>
      <w:proofErr w:type="spellEnd"/>
      <w:r>
        <w:t xml:space="preserve"> to date');</w:t>
      </w:r>
    </w:p>
    <w:p w14:paraId="47ECD266" w14:textId="77777777" w:rsidR="007E731E" w:rsidRDefault="007E731E" w:rsidP="007E731E">
      <w:r>
        <w:t>INSERT INTO `</w:t>
      </w:r>
      <w:proofErr w:type="spellStart"/>
      <w:r>
        <w:t>my_contacts</w:t>
      </w:r>
      <w:proofErr w:type="spellEnd"/>
      <w:r>
        <w:t>` (`last_name</w:t>
      </w:r>
      <w:proofErr w:type="gramStart"/>
      <w:r>
        <w:t>`,`</w:t>
      </w:r>
      <w:proofErr w:type="gramEnd"/>
      <w:r>
        <w:t>first_name`,`email`,`gender`,`birthday`,`profession`,`location`,`stat</w:t>
      </w:r>
      <w:r>
        <w:lastRenderedPageBreak/>
        <w:t>us`,`interests`,`seeking`) VALUES ('</w:t>
      </w:r>
      <w:proofErr w:type="spellStart"/>
      <w:r>
        <w:t>McGavin</w:t>
      </w:r>
      <w:proofErr w:type="spellEnd"/>
      <w:r>
        <w:t xml:space="preserve">','Darrin',' captainlove@headfirsttheater.com','M','1966-01-23','Cruise Ship </w:t>
      </w:r>
      <w:proofErr w:type="spellStart"/>
      <w:r>
        <w:t>Captain','San</w:t>
      </w:r>
      <w:proofErr w:type="spellEnd"/>
      <w:r>
        <w:t xml:space="preserve"> Diego, </w:t>
      </w:r>
      <w:proofErr w:type="spellStart"/>
      <w:r>
        <w:t>CA','single','sailing</w:t>
      </w:r>
      <w:proofErr w:type="spellEnd"/>
      <w:r>
        <w:t xml:space="preserve">, fishing, </w:t>
      </w:r>
      <w:proofErr w:type="spellStart"/>
      <w:r>
        <w:t>yachting','women</w:t>
      </w:r>
      <w:proofErr w:type="spellEnd"/>
      <w:r>
        <w:t xml:space="preserve"> for casual relationships');</w:t>
      </w:r>
    </w:p>
    <w:p w14:paraId="63506DB7" w14:textId="77777777" w:rsidR="007E731E" w:rsidRDefault="007E731E" w:rsidP="007E731E">
      <w:r>
        <w:t>INSERT INTO `</w:t>
      </w:r>
      <w:proofErr w:type="spellStart"/>
      <w:r>
        <w:t>my_contacts</w:t>
      </w:r>
      <w:proofErr w:type="spellEnd"/>
      <w:r>
        <w:t>` (`last_name</w:t>
      </w:r>
      <w:proofErr w:type="gramStart"/>
      <w:r>
        <w:t>`,`</w:t>
      </w:r>
      <w:proofErr w:type="gramEnd"/>
      <w:r>
        <w:t xml:space="preserve">first_name`,`email`,`gender`,`birthday`,`profession`,`location`,`status`,`interests`,`seeking`) VALUES ('Franklin','Joe','joe_franklin@leapinlimos.com','M','1977-04-28','Software </w:t>
      </w:r>
      <w:proofErr w:type="spellStart"/>
      <w:r>
        <w:t>Sales','Dallas</w:t>
      </w:r>
      <w:proofErr w:type="spellEnd"/>
      <w:r>
        <w:t xml:space="preserve">, </w:t>
      </w:r>
      <w:proofErr w:type="spellStart"/>
      <w:r>
        <w:t>TX','married','fishing</w:t>
      </w:r>
      <w:proofErr w:type="spellEnd"/>
      <w:r>
        <w:t xml:space="preserve">, </w:t>
      </w:r>
      <w:proofErr w:type="spellStart"/>
      <w:r>
        <w:t>drinking','new</w:t>
      </w:r>
      <w:proofErr w:type="spellEnd"/>
      <w:r>
        <w:t xml:space="preserve"> job');</w:t>
      </w:r>
    </w:p>
    <w:p w14:paraId="1F8DFD71" w14:textId="77777777" w:rsidR="007E731E" w:rsidRDefault="007E731E" w:rsidP="007E731E">
      <w:r>
        <w:t>INSERT INTO `</w:t>
      </w:r>
      <w:proofErr w:type="spellStart"/>
      <w:r>
        <w:t>my_contacts</w:t>
      </w:r>
      <w:proofErr w:type="spellEnd"/>
      <w:r>
        <w:t>` (`last_name</w:t>
      </w:r>
      <w:proofErr w:type="gramStart"/>
      <w:r>
        <w:t>`,`</w:t>
      </w:r>
      <w:proofErr w:type="gramEnd"/>
      <w:r>
        <w:t xml:space="preserve">first_name`,`email`,`gender`,`birthday`,`profession`,`location`,`status`,`interests`,`seeking`) VALUES ('Hamilton','Jamie','dontbother@starbuzzcoffee.com','F','1964-09-10','System </w:t>
      </w:r>
      <w:proofErr w:type="spellStart"/>
      <w:r>
        <w:t>Administrator','Princeton</w:t>
      </w:r>
      <w:proofErr w:type="spellEnd"/>
      <w:r>
        <w:t xml:space="preserve">, </w:t>
      </w:r>
      <w:proofErr w:type="spellStart"/>
      <w:r>
        <w:t>NJ','married','RPG','nothing</w:t>
      </w:r>
      <w:proofErr w:type="spellEnd"/>
      <w:r>
        <w:t>');</w:t>
      </w:r>
    </w:p>
    <w:p w14:paraId="2540AA79" w14:textId="77777777" w:rsidR="007E731E" w:rsidRDefault="007E731E" w:rsidP="007E731E">
      <w:r>
        <w:t>INSERT INTO `</w:t>
      </w:r>
      <w:proofErr w:type="spellStart"/>
      <w:r>
        <w:t>my_contacts</w:t>
      </w:r>
      <w:proofErr w:type="spellEnd"/>
      <w:r>
        <w:t>` (`last_name</w:t>
      </w:r>
      <w:proofErr w:type="gramStart"/>
      <w:r>
        <w:t>`,`</w:t>
      </w:r>
      <w:proofErr w:type="gramEnd"/>
      <w:r>
        <w:t xml:space="preserve">first_name`,`email`,`gender`,`birthday`,`profession`,`location`,`status`,`interests`,`seeking`) VALUES ('Chevrolet','Maurice','bookman4u@objectville.net','M','1962-07-01','Bookshop </w:t>
      </w:r>
      <w:proofErr w:type="spellStart"/>
      <w:r>
        <w:t>Owner','Mountain</w:t>
      </w:r>
      <w:proofErr w:type="spellEnd"/>
      <w:r>
        <w:t xml:space="preserve"> View, </w:t>
      </w:r>
      <w:proofErr w:type="spellStart"/>
      <w:r>
        <w:t>CA','married','collecting</w:t>
      </w:r>
      <w:proofErr w:type="spellEnd"/>
      <w:r>
        <w:t xml:space="preserve"> books, scuba </w:t>
      </w:r>
      <w:proofErr w:type="spellStart"/>
      <w:r>
        <w:t>diving','friends</w:t>
      </w:r>
      <w:proofErr w:type="spellEnd"/>
      <w:r>
        <w:t>');</w:t>
      </w:r>
    </w:p>
    <w:p w14:paraId="3CD8B64E" w14:textId="77777777" w:rsidR="007E731E" w:rsidRDefault="007E731E" w:rsidP="007E731E">
      <w:r>
        <w:t>INSERT INTO `</w:t>
      </w:r>
      <w:proofErr w:type="spellStart"/>
      <w:r>
        <w:t>my_contacts</w:t>
      </w:r>
      <w:proofErr w:type="spellEnd"/>
      <w:r>
        <w:t>` (`last_name</w:t>
      </w:r>
      <w:proofErr w:type="gramStart"/>
      <w:r>
        <w:t>`,`</w:t>
      </w:r>
      <w:proofErr w:type="gramEnd"/>
      <w:r>
        <w:t xml:space="preserve">first_name`,`email`,`gender`,`birthday`,`profession`,`location`,`status`,`interests`,`seeking`) VALUES ('Kroger','Renee','poorrenee@mightygumball.net','F','1976-12-03','Unemployed','San Francisco, </w:t>
      </w:r>
      <w:proofErr w:type="spellStart"/>
      <w:r>
        <w:t>CA','divorced','cooking','employment</w:t>
      </w:r>
      <w:proofErr w:type="spellEnd"/>
      <w:r>
        <w:t>');</w:t>
      </w:r>
    </w:p>
    <w:p w14:paraId="60D699B6" w14:textId="77777777" w:rsidR="007E731E" w:rsidRDefault="007E731E" w:rsidP="007E731E">
      <w:r>
        <w:t>INSERT INTO `</w:t>
      </w:r>
      <w:proofErr w:type="spellStart"/>
      <w:r>
        <w:t>my_contacts</w:t>
      </w:r>
      <w:proofErr w:type="spellEnd"/>
      <w:r>
        <w:t>` (`last_name</w:t>
      </w:r>
      <w:proofErr w:type="gramStart"/>
      <w:r>
        <w:t>`,`</w:t>
      </w:r>
      <w:proofErr w:type="gramEnd"/>
      <w:r>
        <w:t xml:space="preserve">first_name`,`email`,`gender`,`birthday`,`profession`,`location`,`status`,`interests`,`seeking`) VALUES ('Mendoza','Angelina','angelina@starbuzzcoffee.com','F','1979-08-19','UNIX </w:t>
      </w:r>
      <w:proofErr w:type="spellStart"/>
      <w:r>
        <w:t>Sysadmin','San</w:t>
      </w:r>
      <w:proofErr w:type="spellEnd"/>
      <w:r>
        <w:t xml:space="preserve"> Francisco, </w:t>
      </w:r>
      <w:proofErr w:type="spellStart"/>
      <w:r>
        <w:t>CA','married','acting</w:t>
      </w:r>
      <w:proofErr w:type="spellEnd"/>
      <w:r>
        <w:t xml:space="preserve">, </w:t>
      </w:r>
      <w:proofErr w:type="spellStart"/>
      <w:r>
        <w:t>dancing','new</w:t>
      </w:r>
      <w:proofErr w:type="spellEnd"/>
      <w:r>
        <w:t xml:space="preserve"> job');</w:t>
      </w:r>
    </w:p>
    <w:p w14:paraId="23D3D0FB" w14:textId="77777777" w:rsidR="007E731E" w:rsidRDefault="007E731E" w:rsidP="007E731E">
      <w:r>
        <w:t>INSERT INTO `</w:t>
      </w:r>
      <w:proofErr w:type="spellStart"/>
      <w:r>
        <w:t>my_contacts</w:t>
      </w:r>
      <w:proofErr w:type="spellEnd"/>
      <w:r>
        <w:t>` (`last_name</w:t>
      </w:r>
      <w:proofErr w:type="gramStart"/>
      <w:r>
        <w:t>`,`</w:t>
      </w:r>
      <w:proofErr w:type="gramEnd"/>
      <w:r>
        <w:t xml:space="preserve">first_name`,`email`,`gender`,`birthday`,`profession`,`location`,`status`,`interests`,`seeking`) VALUES ('Murphy','Donald','padraic@tikibeanlounge.com','M','1967-01-23','Computer </w:t>
      </w:r>
      <w:proofErr w:type="spellStart"/>
      <w:r>
        <w:t>Programmer','New</w:t>
      </w:r>
      <w:proofErr w:type="spellEnd"/>
      <w:r>
        <w:t xml:space="preserve"> York City, </w:t>
      </w:r>
      <w:proofErr w:type="spellStart"/>
      <w:r>
        <w:t>NY','committed</w:t>
      </w:r>
      <w:proofErr w:type="spellEnd"/>
      <w:r>
        <w:t xml:space="preserve"> </w:t>
      </w:r>
      <w:proofErr w:type="spellStart"/>
      <w:r>
        <w:t>relationsh</w:t>
      </w:r>
      <w:proofErr w:type="spellEnd"/>
      <w:r>
        <w:t xml:space="preserve">','RPG, </w:t>
      </w:r>
      <w:proofErr w:type="spellStart"/>
      <w:r>
        <w:t>anime','friends</w:t>
      </w:r>
      <w:proofErr w:type="spellEnd"/>
      <w:r>
        <w:t>');</w:t>
      </w:r>
    </w:p>
    <w:p w14:paraId="1004FC50" w14:textId="77777777" w:rsidR="007E731E" w:rsidRDefault="007E731E" w:rsidP="007E731E">
      <w:r>
        <w:t>INSERT INTO `</w:t>
      </w:r>
      <w:proofErr w:type="spellStart"/>
      <w:r>
        <w:t>my_contacts</w:t>
      </w:r>
      <w:proofErr w:type="spellEnd"/>
      <w:r>
        <w:t>` (`last_name</w:t>
      </w:r>
      <w:proofErr w:type="gramStart"/>
      <w:r>
        <w:t>`,`</w:t>
      </w:r>
      <w:proofErr w:type="gramEnd"/>
      <w:r>
        <w:t xml:space="preserve">first_name`,`email`,`gender`,`birthday`,`profession`,`location`,`status`,`interests`,`seeking`) VALUES ('Spatner','John','jpoet@objectville.net','M','1963-04-18','Salesman','Woodstock, </w:t>
      </w:r>
      <w:proofErr w:type="spellStart"/>
      <w:r>
        <w:t>NY','married','poetry</w:t>
      </w:r>
      <w:proofErr w:type="spellEnd"/>
      <w:r>
        <w:t xml:space="preserve">, </w:t>
      </w:r>
      <w:proofErr w:type="spellStart"/>
      <w:r>
        <w:t>screenwriting','nothing</w:t>
      </w:r>
      <w:proofErr w:type="spellEnd"/>
      <w:r>
        <w:t>');</w:t>
      </w:r>
    </w:p>
    <w:p w14:paraId="2A503559" w14:textId="77777777" w:rsidR="007E731E" w:rsidRDefault="007E731E" w:rsidP="007E731E">
      <w:r>
        <w:t>INSERT INTO `</w:t>
      </w:r>
      <w:proofErr w:type="spellStart"/>
      <w:r>
        <w:t>my_contacts</w:t>
      </w:r>
      <w:proofErr w:type="spellEnd"/>
      <w:r>
        <w:t>` (`</w:t>
      </w:r>
      <w:proofErr w:type="spellStart"/>
      <w:r>
        <w:t>last_name</w:t>
      </w:r>
      <w:proofErr w:type="gramStart"/>
      <w:r>
        <w:t>`,`</w:t>
      </w:r>
      <w:proofErr w:type="gramEnd"/>
      <w:r>
        <w:t>first_name`,`email`,`gender`,`birthday</w:t>
      </w:r>
      <w:proofErr w:type="spellEnd"/>
      <w:r>
        <w:t>`, `</w:t>
      </w:r>
      <w:proofErr w:type="spellStart"/>
      <w:r>
        <w:t>profession`,`location</w:t>
      </w:r>
      <w:proofErr w:type="spellEnd"/>
      <w:r>
        <w:t xml:space="preserve">`) </w:t>
      </w:r>
      <w:r>
        <w:lastRenderedPageBreak/>
        <w:t>VALUES ('Toth','Anne','Anne_Toth@leapinlimos.com','F','1969-11-18', '</w:t>
      </w:r>
      <w:proofErr w:type="spellStart"/>
      <w:r>
        <w:t>Artist','San</w:t>
      </w:r>
      <w:proofErr w:type="spellEnd"/>
      <w:r>
        <w:t xml:space="preserve"> Fran, CA');</w:t>
      </w:r>
    </w:p>
    <w:p w14:paraId="621B5838" w14:textId="77777777" w:rsidR="007E731E" w:rsidRDefault="007E731E" w:rsidP="007E731E">
      <w:r>
        <w:t>INSERT INTO `</w:t>
      </w:r>
      <w:proofErr w:type="spellStart"/>
      <w:r>
        <w:t>my_contacts</w:t>
      </w:r>
      <w:proofErr w:type="spellEnd"/>
      <w:r>
        <w:t>` (`</w:t>
      </w:r>
      <w:proofErr w:type="spellStart"/>
      <w:r>
        <w:t>last_name</w:t>
      </w:r>
      <w:proofErr w:type="gramStart"/>
      <w:r>
        <w:t>`,`</w:t>
      </w:r>
      <w:proofErr w:type="gramEnd"/>
      <w:r>
        <w:t>first_name`,`email`,`gender`,`birthday</w:t>
      </w:r>
      <w:proofErr w:type="spellEnd"/>
      <w:r>
        <w:t>`, `</w:t>
      </w:r>
      <w:proofErr w:type="spellStart"/>
      <w:r>
        <w:t>profession`,`location</w:t>
      </w:r>
      <w:proofErr w:type="spellEnd"/>
      <w:r>
        <w:t>`) VALUES ('Manson','Anne','am86@objectville.net','F','1977-08-09', '</w:t>
      </w:r>
      <w:proofErr w:type="spellStart"/>
      <w:r>
        <w:t>Baker','Seattle</w:t>
      </w:r>
      <w:proofErr w:type="spellEnd"/>
      <w:r>
        <w:t>, WA');</w:t>
      </w:r>
    </w:p>
    <w:p w14:paraId="4E1441B9" w14:textId="77777777" w:rsidR="007E731E" w:rsidRDefault="007E731E" w:rsidP="007E731E">
      <w:r>
        <w:t>INSERT INTO `</w:t>
      </w:r>
      <w:proofErr w:type="spellStart"/>
      <w:r>
        <w:t>my_contacts</w:t>
      </w:r>
      <w:proofErr w:type="spellEnd"/>
      <w:r>
        <w:t>` (`</w:t>
      </w:r>
      <w:proofErr w:type="spellStart"/>
      <w:r>
        <w:t>last_name</w:t>
      </w:r>
      <w:proofErr w:type="gramStart"/>
      <w:r>
        <w:t>`,`</w:t>
      </w:r>
      <w:proofErr w:type="gramEnd"/>
      <w:r>
        <w:t>first_name`,`email`,`gender`,`birthday</w:t>
      </w:r>
      <w:proofErr w:type="spellEnd"/>
      <w:r>
        <w:t>`, `</w:t>
      </w:r>
      <w:proofErr w:type="spellStart"/>
      <w:r>
        <w:t>profession`,`location</w:t>
      </w:r>
      <w:proofErr w:type="spellEnd"/>
      <w:r>
        <w:t>`) VALUES ('Hardy','Anne','anneh@b0tt0msup.com','F','1963-04-18', '</w:t>
      </w:r>
      <w:proofErr w:type="spellStart"/>
      <w:r>
        <w:t>Teacher','San</w:t>
      </w:r>
      <w:proofErr w:type="spellEnd"/>
      <w:r>
        <w:t xml:space="preserve"> Fran, CA');</w:t>
      </w:r>
    </w:p>
    <w:p w14:paraId="7A2A26D4" w14:textId="77777777" w:rsidR="007E731E" w:rsidRDefault="007E731E" w:rsidP="007E731E">
      <w:r>
        <w:t>INSERT INTO `</w:t>
      </w:r>
      <w:proofErr w:type="spellStart"/>
      <w:r>
        <w:t>my_contacts</w:t>
      </w:r>
      <w:proofErr w:type="spellEnd"/>
      <w:r>
        <w:t>` (`</w:t>
      </w:r>
      <w:proofErr w:type="spellStart"/>
      <w:r>
        <w:t>last_name</w:t>
      </w:r>
      <w:proofErr w:type="gramStart"/>
      <w:r>
        <w:t>`,`</w:t>
      </w:r>
      <w:proofErr w:type="gramEnd"/>
      <w:r>
        <w:t>first_name`,`email`,`gender`,`birthday</w:t>
      </w:r>
      <w:proofErr w:type="spellEnd"/>
      <w:r>
        <w:t>`, `</w:t>
      </w:r>
      <w:proofErr w:type="spellStart"/>
      <w:r>
        <w:t>profession`,`location</w:t>
      </w:r>
      <w:proofErr w:type="spellEnd"/>
      <w:r>
        <w:t>`) VALUES ('Parker','Anne','annep@starbuzzcoffee.com','F','1983-01-10', '</w:t>
      </w:r>
      <w:proofErr w:type="spellStart"/>
      <w:r>
        <w:t>Student','San</w:t>
      </w:r>
      <w:proofErr w:type="spellEnd"/>
      <w:r>
        <w:t xml:space="preserve"> Fran, CA');</w:t>
      </w:r>
    </w:p>
    <w:p w14:paraId="3E207DF0" w14:textId="77777777" w:rsidR="007E731E" w:rsidRDefault="007E731E" w:rsidP="007E731E">
      <w:r>
        <w:t>INSERT INTO `</w:t>
      </w:r>
      <w:proofErr w:type="spellStart"/>
      <w:r>
        <w:t>my_contacts</w:t>
      </w:r>
      <w:proofErr w:type="spellEnd"/>
      <w:r>
        <w:t>` (`</w:t>
      </w:r>
      <w:proofErr w:type="spellStart"/>
      <w:r>
        <w:t>last_name</w:t>
      </w:r>
      <w:proofErr w:type="gramStart"/>
      <w:r>
        <w:t>`,`</w:t>
      </w:r>
      <w:proofErr w:type="gramEnd"/>
      <w:r>
        <w:t>first_name`,`email`,`gender`,`birthday</w:t>
      </w:r>
      <w:proofErr w:type="spellEnd"/>
      <w:r>
        <w:t>`, `</w:t>
      </w:r>
      <w:proofErr w:type="spellStart"/>
      <w:r>
        <w:t>profession`,`location</w:t>
      </w:r>
      <w:proofErr w:type="spellEnd"/>
      <w:r>
        <w:t xml:space="preserve">`) VALUES ('Blunt','Anne','anneblunt@breakneckpizza.com','F','1959-10-09', 'Web </w:t>
      </w:r>
      <w:proofErr w:type="spellStart"/>
      <w:r>
        <w:t>Designer','San</w:t>
      </w:r>
      <w:proofErr w:type="spellEnd"/>
      <w:r>
        <w:t xml:space="preserve"> Fran, CA');</w:t>
      </w:r>
    </w:p>
    <w:p w14:paraId="136BEE8C" w14:textId="7F8C41D1" w:rsidR="007E731E" w:rsidRDefault="007E731E" w:rsidP="007E731E">
      <w:r>
        <w:t>INSERT INTO `</w:t>
      </w:r>
      <w:proofErr w:type="spellStart"/>
      <w:r>
        <w:t>my_contacts</w:t>
      </w:r>
      <w:proofErr w:type="spellEnd"/>
      <w:r>
        <w:t>` (`</w:t>
      </w:r>
      <w:proofErr w:type="spellStart"/>
      <w:r>
        <w:t>last_name</w:t>
      </w:r>
      <w:proofErr w:type="gramStart"/>
      <w:r>
        <w:t>`,`</w:t>
      </w:r>
      <w:proofErr w:type="gramEnd"/>
      <w:r>
        <w:t>first_name`,`email`,`gender`,`birthday</w:t>
      </w:r>
      <w:proofErr w:type="spellEnd"/>
      <w:r>
        <w:t>`, `</w:t>
      </w:r>
      <w:proofErr w:type="spellStart"/>
      <w:r>
        <w:t>profession`,`location</w:t>
      </w:r>
      <w:proofErr w:type="spellEnd"/>
      <w:r>
        <w:t xml:space="preserve">`) VALUES ('Jacobs','Anne','anne99@objectville.net','F','1968-02-05', 'Computer </w:t>
      </w:r>
      <w:proofErr w:type="spellStart"/>
      <w:r>
        <w:t>Programmer','San</w:t>
      </w:r>
      <w:proofErr w:type="spellEnd"/>
      <w:r>
        <w:t xml:space="preserve"> Jose, CA');</w:t>
      </w:r>
    </w:p>
    <w:p w14:paraId="05F80D80" w14:textId="42C5E2C4" w:rsidR="00683509" w:rsidRDefault="00683509">
      <w:r>
        <w:rPr>
          <w:noProof/>
        </w:rPr>
        <w:drawing>
          <wp:inline distT="0" distB="0" distL="0" distR="0" wp14:anchorId="5E7C68A4" wp14:editId="1734B092">
            <wp:extent cx="5695950" cy="32039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04150" cy="320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061C" w14:textId="77777777" w:rsidR="007E731E" w:rsidRDefault="007E731E" w:rsidP="007E731E">
      <w:r>
        <w:t xml:space="preserve">ALTER TABLE </w:t>
      </w:r>
      <w:proofErr w:type="spellStart"/>
      <w:r>
        <w:t>my_contacts</w:t>
      </w:r>
      <w:proofErr w:type="spellEnd"/>
    </w:p>
    <w:p w14:paraId="72023D61" w14:textId="77777777" w:rsidR="007E731E" w:rsidRDefault="007E731E" w:rsidP="007E731E">
      <w:r>
        <w:lastRenderedPageBreak/>
        <w:t xml:space="preserve">ADD column </w:t>
      </w:r>
      <w:proofErr w:type="spellStart"/>
      <w:r>
        <w:t>contact_id</w:t>
      </w:r>
      <w:proofErr w:type="spellEnd"/>
      <w:r>
        <w:t xml:space="preserve"> </w:t>
      </w:r>
      <w:proofErr w:type="gramStart"/>
      <w:r>
        <w:t>INT(</w:t>
      </w:r>
      <w:proofErr w:type="gramEnd"/>
      <w:r>
        <w:t xml:space="preserve">11) NOT NULL </w:t>
      </w:r>
      <w:proofErr w:type="spellStart"/>
      <w:r>
        <w:t>auto_increment</w:t>
      </w:r>
      <w:proofErr w:type="spellEnd"/>
      <w:r>
        <w:t xml:space="preserve"> PRIMARY KEY FIRST;</w:t>
      </w:r>
    </w:p>
    <w:p w14:paraId="5AF9B0F1" w14:textId="77777777" w:rsidR="007E731E" w:rsidRDefault="007E731E" w:rsidP="007E731E"/>
    <w:p w14:paraId="3C994C26" w14:textId="3805ED63" w:rsidR="007E731E" w:rsidRDefault="007E731E" w:rsidP="007E731E">
      <w:r>
        <w:t xml:space="preserve">SELECT </w:t>
      </w:r>
      <w:proofErr w:type="spellStart"/>
      <w:r>
        <w:t>contact_id</w:t>
      </w:r>
      <w:proofErr w:type="spellEnd"/>
      <w:r>
        <w:t xml:space="preserve">, </w:t>
      </w:r>
      <w:proofErr w:type="spellStart"/>
      <w:r>
        <w:t>first_</w:t>
      </w:r>
      <w:proofErr w:type="gramStart"/>
      <w:r>
        <w:t>name,last</w:t>
      </w:r>
      <w:proofErr w:type="gramEnd"/>
      <w:r>
        <w:t>_name</w:t>
      </w:r>
      <w:proofErr w:type="spellEnd"/>
      <w:r>
        <w:t xml:space="preserve"> , profession, interests, seeking, status, location From </w:t>
      </w:r>
      <w:proofErr w:type="spellStart"/>
      <w:r>
        <w:t>my_contacts</w:t>
      </w:r>
      <w:proofErr w:type="spellEnd"/>
      <w:r>
        <w:t>;</w:t>
      </w:r>
    </w:p>
    <w:p w14:paraId="45BF2B77" w14:textId="5B66888F" w:rsidR="00683509" w:rsidRDefault="00A93160">
      <w:r>
        <w:rPr>
          <w:noProof/>
        </w:rPr>
        <w:drawing>
          <wp:inline distT="0" distB="0" distL="0" distR="0" wp14:anchorId="49B64B7B" wp14:editId="5119C352">
            <wp:extent cx="5734050" cy="322540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5506" cy="322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C6A5" w14:textId="5670AEA7" w:rsidR="00A93160" w:rsidRDefault="00A93160">
      <w:r>
        <w:t>Step 2.</w:t>
      </w:r>
    </w:p>
    <w:p w14:paraId="5E007859" w14:textId="77777777" w:rsidR="007E731E" w:rsidRPr="007E731E" w:rsidRDefault="007E731E" w:rsidP="007E731E">
      <w:r w:rsidRPr="007E731E">
        <w:t xml:space="preserve">INSERT INTO </w:t>
      </w:r>
      <w:proofErr w:type="spellStart"/>
      <w:r w:rsidRPr="007E731E">
        <w:t>my_contacts</w:t>
      </w:r>
      <w:proofErr w:type="spellEnd"/>
      <w:r w:rsidRPr="007E731E">
        <w:t xml:space="preserve"> VALUES (17,'Ujjwal','Bhasin</w:t>
      </w:r>
      <w:proofErr w:type="gramStart"/>
      <w:r w:rsidRPr="007E731E">
        <w:t>','ub@gmail.com</w:t>
      </w:r>
      <w:proofErr w:type="gramEnd"/>
      <w:r w:rsidRPr="007E731E">
        <w:t xml:space="preserve">','M','1999-07-30','Computer </w:t>
      </w:r>
      <w:proofErr w:type="spellStart"/>
      <w:r w:rsidRPr="007E731E">
        <w:t>Programmer','Toronto</w:t>
      </w:r>
      <w:proofErr w:type="spellEnd"/>
      <w:r w:rsidRPr="007E731E">
        <w:t>, ON','Single','</w:t>
      </w:r>
      <w:proofErr w:type="spellStart"/>
      <w:r w:rsidRPr="007E731E">
        <w:t>gymming</w:t>
      </w:r>
      <w:proofErr w:type="spellEnd"/>
      <w:r w:rsidRPr="007E731E">
        <w:t>','degree in Computer Science');</w:t>
      </w:r>
    </w:p>
    <w:p w14:paraId="3BE925A5" w14:textId="77777777" w:rsidR="007E731E" w:rsidRDefault="007E731E"/>
    <w:p w14:paraId="57C086E8" w14:textId="5315CA58" w:rsidR="00A93160" w:rsidRDefault="00A93160">
      <w:r>
        <w:rPr>
          <w:noProof/>
        </w:rPr>
        <w:lastRenderedPageBreak/>
        <w:drawing>
          <wp:inline distT="0" distB="0" distL="0" distR="0" wp14:anchorId="12D2241A" wp14:editId="2A235E4B">
            <wp:extent cx="5911850" cy="3325416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5970" cy="332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6DE9" w14:textId="77777777" w:rsidR="007E731E" w:rsidRDefault="007E731E"/>
    <w:p w14:paraId="350F576F" w14:textId="2EC99176" w:rsidR="00A93160" w:rsidRDefault="00A93160">
      <w:r>
        <w:rPr>
          <w:noProof/>
        </w:rPr>
        <w:drawing>
          <wp:inline distT="0" distB="0" distL="0" distR="0" wp14:anchorId="05DE1EDB" wp14:editId="246A614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5984" cy="334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16F5" w14:textId="2022F2C1" w:rsidR="00A93160" w:rsidRDefault="00A93160"/>
    <w:p w14:paraId="77C7A9A8" w14:textId="59853240" w:rsidR="00A93160" w:rsidRDefault="00A93160">
      <w:r>
        <w:t>Step 3.</w:t>
      </w:r>
    </w:p>
    <w:p w14:paraId="45683BD1" w14:textId="77777777" w:rsidR="007E731E" w:rsidRDefault="007E731E" w:rsidP="007E731E">
      <w:r>
        <w:t xml:space="preserve">SELECT status </w:t>
      </w:r>
    </w:p>
    <w:p w14:paraId="4ACBA7F4" w14:textId="77777777" w:rsidR="007E731E" w:rsidRDefault="007E731E" w:rsidP="007E731E">
      <w:r>
        <w:lastRenderedPageBreak/>
        <w:t xml:space="preserve">From </w:t>
      </w:r>
      <w:proofErr w:type="spellStart"/>
      <w:r>
        <w:t>my_contacts</w:t>
      </w:r>
      <w:proofErr w:type="spellEnd"/>
    </w:p>
    <w:p w14:paraId="01F70C1E" w14:textId="77777777" w:rsidR="007E731E" w:rsidRDefault="007E731E" w:rsidP="007E731E">
      <w:r>
        <w:t xml:space="preserve">Group BY status </w:t>
      </w:r>
    </w:p>
    <w:p w14:paraId="65E59A56" w14:textId="7D989185" w:rsidR="007E731E" w:rsidRDefault="007E731E" w:rsidP="007E731E">
      <w:r>
        <w:t>ORDER BY status;</w:t>
      </w:r>
    </w:p>
    <w:p w14:paraId="051307EC" w14:textId="6113851E" w:rsidR="00A93160" w:rsidRDefault="00820640">
      <w:r>
        <w:rPr>
          <w:noProof/>
        </w:rPr>
        <w:drawing>
          <wp:inline distT="0" distB="0" distL="0" distR="0" wp14:anchorId="5104C91C" wp14:editId="73F1A2F7">
            <wp:extent cx="5848350" cy="3289697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4660" cy="329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31E1" w14:textId="77777777" w:rsidR="007E731E" w:rsidRDefault="007E731E" w:rsidP="007E731E">
      <w:r>
        <w:t xml:space="preserve">SELECT profession </w:t>
      </w:r>
    </w:p>
    <w:p w14:paraId="0D3071D6" w14:textId="77777777" w:rsidR="007E731E" w:rsidRDefault="007E731E" w:rsidP="007E731E">
      <w:r>
        <w:t xml:space="preserve">From </w:t>
      </w:r>
      <w:proofErr w:type="spellStart"/>
      <w:r>
        <w:t>my_contacts</w:t>
      </w:r>
      <w:proofErr w:type="spellEnd"/>
    </w:p>
    <w:p w14:paraId="168BE434" w14:textId="77777777" w:rsidR="007E731E" w:rsidRDefault="007E731E" w:rsidP="007E731E">
      <w:r>
        <w:t xml:space="preserve">Group BY profession </w:t>
      </w:r>
    </w:p>
    <w:p w14:paraId="44E6ACBC" w14:textId="0FBE60FB" w:rsidR="007E731E" w:rsidRDefault="007E731E" w:rsidP="007E731E">
      <w:r>
        <w:t>ORDER BY profession;</w:t>
      </w:r>
    </w:p>
    <w:p w14:paraId="384FB51C" w14:textId="159B389B" w:rsidR="00820640" w:rsidRDefault="00820640">
      <w:r>
        <w:rPr>
          <w:noProof/>
        </w:rPr>
        <w:lastRenderedPageBreak/>
        <w:drawing>
          <wp:inline distT="0" distB="0" distL="0" distR="0" wp14:anchorId="3C55531F" wp14:editId="27054BFA">
            <wp:extent cx="5960533" cy="33528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5191" cy="33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C37E" w14:textId="77777777" w:rsidR="007E731E" w:rsidRDefault="007E731E" w:rsidP="007E731E">
      <w:r>
        <w:t xml:space="preserve">SELECT seeking </w:t>
      </w:r>
    </w:p>
    <w:p w14:paraId="36516030" w14:textId="77777777" w:rsidR="007E731E" w:rsidRDefault="007E731E" w:rsidP="007E731E">
      <w:r>
        <w:t xml:space="preserve">From </w:t>
      </w:r>
      <w:proofErr w:type="spellStart"/>
      <w:r>
        <w:t>my_contacts</w:t>
      </w:r>
      <w:proofErr w:type="spellEnd"/>
    </w:p>
    <w:p w14:paraId="6AE3D9BE" w14:textId="77777777" w:rsidR="007E731E" w:rsidRDefault="007E731E" w:rsidP="007E731E">
      <w:r>
        <w:t xml:space="preserve">Group BY seeking </w:t>
      </w:r>
    </w:p>
    <w:p w14:paraId="7ED7475B" w14:textId="422532BA" w:rsidR="007E731E" w:rsidRDefault="007E731E" w:rsidP="007E731E">
      <w:r>
        <w:t>ORDER BY seeking;</w:t>
      </w:r>
    </w:p>
    <w:p w14:paraId="3CABC149" w14:textId="2817E835" w:rsidR="00820640" w:rsidRDefault="00820640">
      <w:r>
        <w:rPr>
          <w:noProof/>
        </w:rPr>
        <w:drawing>
          <wp:inline distT="0" distB="0" distL="0" distR="0" wp14:anchorId="5DC4F6D4" wp14:editId="467F348F">
            <wp:extent cx="5937250" cy="3339703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7478" cy="334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E0FD" w14:textId="77777777" w:rsidR="007E731E" w:rsidRDefault="007E731E" w:rsidP="007E731E">
      <w:r>
        <w:lastRenderedPageBreak/>
        <w:t xml:space="preserve">SELECT interests </w:t>
      </w:r>
    </w:p>
    <w:p w14:paraId="2DF824BA" w14:textId="77777777" w:rsidR="007E731E" w:rsidRDefault="007E731E" w:rsidP="007E731E">
      <w:r>
        <w:t xml:space="preserve">From </w:t>
      </w:r>
      <w:proofErr w:type="spellStart"/>
      <w:r>
        <w:t>my_contacts</w:t>
      </w:r>
      <w:proofErr w:type="spellEnd"/>
    </w:p>
    <w:p w14:paraId="23A5ACBE" w14:textId="77777777" w:rsidR="007E731E" w:rsidRDefault="007E731E" w:rsidP="007E731E">
      <w:r>
        <w:t xml:space="preserve">Group BY interests </w:t>
      </w:r>
    </w:p>
    <w:p w14:paraId="3833FC8A" w14:textId="25E0BF34" w:rsidR="007E731E" w:rsidRDefault="007E731E" w:rsidP="007E731E">
      <w:r>
        <w:t>ORDER BY interests;</w:t>
      </w:r>
    </w:p>
    <w:p w14:paraId="32346266" w14:textId="423CE232" w:rsidR="00820640" w:rsidRDefault="00820640">
      <w:r>
        <w:rPr>
          <w:noProof/>
        </w:rPr>
        <w:drawing>
          <wp:inline distT="0" distB="0" distL="0" distR="0" wp14:anchorId="563E7FE7" wp14:editId="6B7C81E8">
            <wp:extent cx="5994400" cy="337185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4408" cy="33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66B1" w14:textId="3F6EBFCC" w:rsidR="00820640" w:rsidRDefault="00820640"/>
    <w:p w14:paraId="16C0C510" w14:textId="3A1400FD" w:rsidR="00820640" w:rsidRDefault="00820640">
      <w:r>
        <w:t>Step 4.</w:t>
      </w:r>
    </w:p>
    <w:p w14:paraId="2E2BACFC" w14:textId="77777777" w:rsidR="007E731E" w:rsidRDefault="007E731E" w:rsidP="007E731E">
      <w:r>
        <w:t xml:space="preserve">ALTER TABLE </w:t>
      </w:r>
      <w:proofErr w:type="spellStart"/>
      <w:r>
        <w:t>my_contacts</w:t>
      </w:r>
      <w:proofErr w:type="spellEnd"/>
    </w:p>
    <w:p w14:paraId="5C980BD3" w14:textId="77777777" w:rsidR="007E731E" w:rsidRDefault="007E731E" w:rsidP="007E731E">
      <w:r>
        <w:t xml:space="preserve">ADD (interest1 </w:t>
      </w:r>
      <w:proofErr w:type="gramStart"/>
      <w:r>
        <w:t>VARCHAR(</w:t>
      </w:r>
      <w:proofErr w:type="gramEnd"/>
      <w:r>
        <w:t>20),</w:t>
      </w:r>
    </w:p>
    <w:p w14:paraId="500A740B" w14:textId="77777777" w:rsidR="007E731E" w:rsidRDefault="007E731E" w:rsidP="007E731E">
      <w:r>
        <w:t xml:space="preserve">      interest2 </w:t>
      </w:r>
      <w:proofErr w:type="gramStart"/>
      <w:r>
        <w:t>VARCHAR(</w:t>
      </w:r>
      <w:proofErr w:type="gramEnd"/>
      <w:r>
        <w:t>20),</w:t>
      </w:r>
    </w:p>
    <w:p w14:paraId="3C12B465" w14:textId="77777777" w:rsidR="007E731E" w:rsidRDefault="007E731E" w:rsidP="007E731E">
      <w:r>
        <w:t xml:space="preserve">     interest3 </w:t>
      </w:r>
      <w:proofErr w:type="gramStart"/>
      <w:r>
        <w:t>VARCHAR(</w:t>
      </w:r>
      <w:proofErr w:type="gramEnd"/>
      <w:r>
        <w:t>20),</w:t>
      </w:r>
    </w:p>
    <w:p w14:paraId="349F5DD6" w14:textId="77777777" w:rsidR="007E731E" w:rsidRDefault="007E731E" w:rsidP="007E731E">
      <w:r>
        <w:t xml:space="preserve">     interest4 </w:t>
      </w:r>
      <w:proofErr w:type="gramStart"/>
      <w:r>
        <w:t>VARCHAR(</w:t>
      </w:r>
      <w:proofErr w:type="gramEnd"/>
      <w:r>
        <w:t>20)</w:t>
      </w:r>
    </w:p>
    <w:p w14:paraId="60DF97BB" w14:textId="77777777" w:rsidR="007E731E" w:rsidRDefault="007E731E" w:rsidP="007E731E">
      <w:r>
        <w:t>);</w:t>
      </w:r>
    </w:p>
    <w:p w14:paraId="2C76AE3F" w14:textId="7CCCDB96" w:rsidR="007E731E" w:rsidRDefault="007E731E" w:rsidP="007E731E">
      <w:r>
        <w:t xml:space="preserve">Select </w:t>
      </w:r>
      <w:proofErr w:type="gramStart"/>
      <w:r>
        <w:t>interests,interest</w:t>
      </w:r>
      <w:proofErr w:type="gramEnd"/>
      <w:r>
        <w:t xml:space="preserve">1,interest2,interest3,interest4 From </w:t>
      </w:r>
      <w:proofErr w:type="spellStart"/>
      <w:r>
        <w:t>my_contacts</w:t>
      </w:r>
      <w:proofErr w:type="spellEnd"/>
      <w:r>
        <w:t>;</w:t>
      </w:r>
    </w:p>
    <w:p w14:paraId="24705B52" w14:textId="5F8D9BB6" w:rsidR="00820640" w:rsidRDefault="00820640">
      <w:r>
        <w:rPr>
          <w:noProof/>
        </w:rPr>
        <w:lastRenderedPageBreak/>
        <w:drawing>
          <wp:inline distT="0" distB="0" distL="0" distR="0" wp14:anchorId="0A51AF40" wp14:editId="14C7DA22">
            <wp:extent cx="5904089" cy="332105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0431" cy="332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6F08" w14:textId="6E27B253" w:rsidR="00820640" w:rsidRDefault="00820640">
      <w:r>
        <w:rPr>
          <w:noProof/>
        </w:rPr>
        <w:drawing>
          <wp:inline distT="0" distB="0" distL="0" distR="0" wp14:anchorId="107D91A0" wp14:editId="5C0374BE">
            <wp:extent cx="5734050" cy="322540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3688" cy="323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1C15" w14:textId="5A1116F5" w:rsidR="00820640" w:rsidRDefault="00820640">
      <w:r>
        <w:t>Step 5.</w:t>
      </w:r>
    </w:p>
    <w:p w14:paraId="380CEF96" w14:textId="77777777" w:rsidR="007E731E" w:rsidRDefault="007E731E" w:rsidP="007E731E">
      <w:r>
        <w:t xml:space="preserve">update </w:t>
      </w:r>
      <w:proofErr w:type="spellStart"/>
      <w:r>
        <w:t>my_contacts</w:t>
      </w:r>
      <w:proofErr w:type="spellEnd"/>
    </w:p>
    <w:p w14:paraId="635020BC" w14:textId="77777777" w:rsidR="007E731E" w:rsidRDefault="007E731E" w:rsidP="007E731E">
      <w:r>
        <w:t xml:space="preserve">SET </w:t>
      </w:r>
    </w:p>
    <w:p w14:paraId="1404C4EF" w14:textId="77777777" w:rsidR="007E731E" w:rsidRDefault="007E731E" w:rsidP="007E731E">
      <w:r>
        <w:t xml:space="preserve">interest4 = </w:t>
      </w:r>
      <w:proofErr w:type="spellStart"/>
      <w:r>
        <w:t>substring_index</w:t>
      </w:r>
      <w:proofErr w:type="spellEnd"/>
      <w:r>
        <w:t>(interests,',',1);</w:t>
      </w:r>
    </w:p>
    <w:p w14:paraId="1603C93D" w14:textId="77777777" w:rsidR="007E731E" w:rsidRDefault="007E731E" w:rsidP="007E731E"/>
    <w:p w14:paraId="5CAA8C72" w14:textId="2A4BD66B" w:rsidR="007E731E" w:rsidRDefault="007E731E" w:rsidP="007E731E">
      <w:r>
        <w:lastRenderedPageBreak/>
        <w:t xml:space="preserve">Select </w:t>
      </w:r>
      <w:proofErr w:type="gramStart"/>
      <w:r>
        <w:t>interests,interest</w:t>
      </w:r>
      <w:proofErr w:type="gramEnd"/>
      <w:r>
        <w:t xml:space="preserve">1,interest2,interest3,interest4 From </w:t>
      </w:r>
      <w:proofErr w:type="spellStart"/>
      <w:r>
        <w:t>my_contacts</w:t>
      </w:r>
      <w:proofErr w:type="spellEnd"/>
      <w:r>
        <w:t>;</w:t>
      </w:r>
    </w:p>
    <w:p w14:paraId="05778C56" w14:textId="61E90BF0" w:rsidR="00820640" w:rsidRDefault="00820640">
      <w:r>
        <w:rPr>
          <w:noProof/>
        </w:rPr>
        <w:drawing>
          <wp:inline distT="0" distB="0" distL="0" distR="0" wp14:anchorId="587D8696" wp14:editId="64DBC90F">
            <wp:extent cx="5759450" cy="323969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2076" cy="32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BD50C" w14:textId="7ED030E5" w:rsidR="00820640" w:rsidRDefault="00820640">
      <w:r>
        <w:rPr>
          <w:noProof/>
        </w:rPr>
        <w:drawing>
          <wp:inline distT="0" distB="0" distL="0" distR="0" wp14:anchorId="6674B66E" wp14:editId="3695ECC6">
            <wp:extent cx="5778500" cy="3250406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8932" cy="325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CC1D" w14:textId="3A6D959F" w:rsidR="00820640" w:rsidRDefault="00820640">
      <w:r>
        <w:t>Step 6.</w:t>
      </w:r>
    </w:p>
    <w:p w14:paraId="1911CAEF" w14:textId="1C413AAD" w:rsidR="007E731E" w:rsidRDefault="007E731E">
      <w:r w:rsidRPr="007E731E">
        <w:t xml:space="preserve">Select </w:t>
      </w:r>
      <w:proofErr w:type="gramStart"/>
      <w:r w:rsidRPr="007E731E">
        <w:t>interests,interest</w:t>
      </w:r>
      <w:proofErr w:type="gramEnd"/>
      <w:r w:rsidRPr="007E731E">
        <w:t xml:space="preserve">1,interest2,interest3,interest4 From </w:t>
      </w:r>
      <w:proofErr w:type="spellStart"/>
      <w:r w:rsidRPr="007E731E">
        <w:t>my_contacts</w:t>
      </w:r>
      <w:proofErr w:type="spellEnd"/>
      <w:r w:rsidRPr="007E731E">
        <w:t>;</w:t>
      </w:r>
    </w:p>
    <w:p w14:paraId="6174A319" w14:textId="6355ACD3" w:rsidR="00820640" w:rsidRDefault="009E2DA0">
      <w:r>
        <w:rPr>
          <w:noProof/>
        </w:rPr>
        <w:lastRenderedPageBreak/>
        <w:drawing>
          <wp:inline distT="0" distB="0" distL="0" distR="0" wp14:anchorId="032F27CA" wp14:editId="32F5D636">
            <wp:extent cx="5816600" cy="3271838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3170" cy="327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AA8B" w14:textId="0D74B759" w:rsidR="009E2DA0" w:rsidRDefault="009E2DA0">
      <w:r>
        <w:t>Step 7.</w:t>
      </w:r>
    </w:p>
    <w:p w14:paraId="51AA8329" w14:textId="0851A730" w:rsidR="007E731E" w:rsidRDefault="007E731E">
      <w:r w:rsidRPr="007E731E">
        <w:t>SELECT * FROM week_11_assignment.my_contacts;</w:t>
      </w:r>
    </w:p>
    <w:p w14:paraId="52DC2EC3" w14:textId="598B4B52" w:rsidR="009E2DA0" w:rsidRDefault="009E2DA0">
      <w:r>
        <w:rPr>
          <w:noProof/>
        </w:rPr>
        <w:drawing>
          <wp:inline distT="0" distB="0" distL="0" distR="0" wp14:anchorId="3E93C9DB" wp14:editId="0C9E1A82">
            <wp:extent cx="5880100" cy="3307556"/>
            <wp:effectExtent l="0" t="0" r="635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331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64CD" w14:textId="3F878294" w:rsidR="009E2DA0" w:rsidRDefault="00054E28">
      <w:r>
        <w:t>Step 8.</w:t>
      </w:r>
    </w:p>
    <w:p w14:paraId="5EA5FD3A" w14:textId="77777777" w:rsidR="007E731E" w:rsidRDefault="007E731E" w:rsidP="007E731E">
      <w:r>
        <w:t>USE week_11_assignment;</w:t>
      </w:r>
    </w:p>
    <w:p w14:paraId="20F07689" w14:textId="77777777" w:rsidR="007E731E" w:rsidRDefault="007E731E" w:rsidP="007E731E">
      <w:r>
        <w:t xml:space="preserve">CREATE TABLE profession </w:t>
      </w:r>
    </w:p>
    <w:p w14:paraId="44001ECA" w14:textId="77777777" w:rsidR="007E731E" w:rsidRDefault="007E731E" w:rsidP="007E731E">
      <w:proofErr w:type="gramStart"/>
      <w:r>
        <w:lastRenderedPageBreak/>
        <w:t>( id</w:t>
      </w:r>
      <w:proofErr w:type="gramEnd"/>
      <w:r>
        <w:t xml:space="preserve"> INT(11) NOT NULL AUTO_INCREMENT PRIMARY KEY, </w:t>
      </w:r>
    </w:p>
    <w:p w14:paraId="53AA0DFD" w14:textId="77777777" w:rsidR="007E731E" w:rsidRDefault="007E731E" w:rsidP="007E731E">
      <w:r>
        <w:t xml:space="preserve">  profession </w:t>
      </w:r>
      <w:proofErr w:type="gramStart"/>
      <w:r>
        <w:t>VARCHAR(</w:t>
      </w:r>
      <w:proofErr w:type="gramEnd"/>
      <w:r>
        <w:t>20) );</w:t>
      </w:r>
    </w:p>
    <w:p w14:paraId="3DE77E40" w14:textId="77777777" w:rsidR="007E731E" w:rsidRDefault="007E731E" w:rsidP="007E731E">
      <w:r>
        <w:t xml:space="preserve">  </w:t>
      </w:r>
    </w:p>
    <w:p w14:paraId="74E320D5" w14:textId="77777777" w:rsidR="007E731E" w:rsidRDefault="007E731E" w:rsidP="007E731E">
      <w:r>
        <w:t xml:space="preserve"> INSERT INTO profession(profession) SELECT profession FROM </w:t>
      </w:r>
      <w:proofErr w:type="spellStart"/>
      <w:r>
        <w:t>my_contacts</w:t>
      </w:r>
      <w:proofErr w:type="spellEnd"/>
      <w:r>
        <w:t xml:space="preserve"> GROUP BY profession ORDER BY profession;</w:t>
      </w:r>
    </w:p>
    <w:p w14:paraId="486F8570" w14:textId="77777777" w:rsidR="007E731E" w:rsidRDefault="007E731E" w:rsidP="007E731E">
      <w:r>
        <w:t xml:space="preserve"> </w:t>
      </w:r>
    </w:p>
    <w:p w14:paraId="4CA93B13" w14:textId="795EEF7A" w:rsidR="007E731E" w:rsidRDefault="007E731E" w:rsidP="007E731E">
      <w:r>
        <w:t xml:space="preserve"> SELECT * FROM profession;</w:t>
      </w:r>
    </w:p>
    <w:p w14:paraId="2F8A31FD" w14:textId="71E3E4FC" w:rsidR="00054E28" w:rsidRDefault="00054E28">
      <w:r>
        <w:rPr>
          <w:noProof/>
        </w:rPr>
        <w:drawing>
          <wp:inline distT="0" distB="0" distL="0" distR="0" wp14:anchorId="20ABD115" wp14:editId="7E93D9E1">
            <wp:extent cx="5962650" cy="335399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9716" cy="335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7AC0" w14:textId="4A161AB3" w:rsidR="00054E28" w:rsidRDefault="00431AAD">
      <w:r>
        <w:t>Step 9.</w:t>
      </w:r>
    </w:p>
    <w:p w14:paraId="3F953B1D" w14:textId="77777777" w:rsidR="007E731E" w:rsidRDefault="007E731E" w:rsidP="007E731E">
      <w:r>
        <w:t xml:space="preserve">SELECT profession AS </w:t>
      </w:r>
      <w:proofErr w:type="spellStart"/>
      <w:r>
        <w:t>mc_prof</w:t>
      </w:r>
      <w:proofErr w:type="spellEnd"/>
    </w:p>
    <w:p w14:paraId="5B09ADD0" w14:textId="77777777" w:rsidR="007E731E" w:rsidRDefault="007E731E" w:rsidP="007E731E">
      <w:r>
        <w:t xml:space="preserve">FROM </w:t>
      </w:r>
      <w:proofErr w:type="spellStart"/>
      <w:r>
        <w:t>my_contacts</w:t>
      </w:r>
      <w:proofErr w:type="spellEnd"/>
      <w:r>
        <w:t xml:space="preserve"> AS mc </w:t>
      </w:r>
    </w:p>
    <w:p w14:paraId="1D5DDC15" w14:textId="77777777" w:rsidR="007E731E" w:rsidRDefault="007E731E" w:rsidP="007E731E">
      <w:r>
        <w:t xml:space="preserve">GROUP BY </w:t>
      </w:r>
      <w:proofErr w:type="spellStart"/>
      <w:r>
        <w:t>mc_prof</w:t>
      </w:r>
      <w:proofErr w:type="spellEnd"/>
    </w:p>
    <w:p w14:paraId="4D0B16C6" w14:textId="34D0CB1A" w:rsidR="007E731E" w:rsidRDefault="007E731E" w:rsidP="007E731E">
      <w:r>
        <w:t xml:space="preserve">ORDER BY </w:t>
      </w:r>
      <w:proofErr w:type="spellStart"/>
      <w:r>
        <w:t>mc_prof</w:t>
      </w:r>
      <w:proofErr w:type="spellEnd"/>
      <w:r>
        <w:t>;</w:t>
      </w:r>
    </w:p>
    <w:p w14:paraId="7AB12619" w14:textId="6D6E457C" w:rsidR="00431AAD" w:rsidRDefault="00431AAD">
      <w:r>
        <w:rPr>
          <w:noProof/>
        </w:rPr>
        <w:lastRenderedPageBreak/>
        <w:drawing>
          <wp:inline distT="0" distB="0" distL="0" distR="0" wp14:anchorId="4F4B00F2" wp14:editId="0DD3EEEA">
            <wp:extent cx="5861050" cy="3296841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6439" cy="329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98FD" w14:textId="490C6422" w:rsidR="00431AAD" w:rsidRDefault="00431AAD">
      <w:r>
        <w:t>Step 10.</w:t>
      </w:r>
    </w:p>
    <w:p w14:paraId="3410523B" w14:textId="77777777" w:rsidR="007E731E" w:rsidRDefault="007E731E" w:rsidP="007E731E">
      <w:r>
        <w:t>INSERT INTO toys VALUES (1,'hula hoop');</w:t>
      </w:r>
    </w:p>
    <w:p w14:paraId="712F80F7" w14:textId="77777777" w:rsidR="007E731E" w:rsidRDefault="007E731E" w:rsidP="007E731E">
      <w:r>
        <w:t>INSERT INTO toys VALUES (2,'balsa glider');</w:t>
      </w:r>
    </w:p>
    <w:p w14:paraId="46737446" w14:textId="77777777" w:rsidR="007E731E" w:rsidRDefault="007E731E" w:rsidP="007E731E">
      <w:r>
        <w:t>INSERT INTO toys VALUES (3,'toy soldiers');</w:t>
      </w:r>
    </w:p>
    <w:p w14:paraId="7B6A5553" w14:textId="564074AD" w:rsidR="007E731E" w:rsidRDefault="007E731E" w:rsidP="007E731E">
      <w:r>
        <w:t>INSERT INTO toys VALUES (4,'basball cards');</w:t>
      </w:r>
    </w:p>
    <w:p w14:paraId="12BDE0AD" w14:textId="1960FA1C" w:rsidR="007E731E" w:rsidRDefault="001F2807">
      <w:r>
        <w:rPr>
          <w:noProof/>
        </w:rPr>
        <w:lastRenderedPageBreak/>
        <w:drawing>
          <wp:inline distT="0" distB="0" distL="0" distR="0" wp14:anchorId="33B57BF5" wp14:editId="3D2A67D3">
            <wp:extent cx="6013450" cy="3382566"/>
            <wp:effectExtent l="0" t="0" r="635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8429" cy="338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986A" w14:textId="7E109BBA" w:rsidR="00727B5A" w:rsidRDefault="00727B5A">
      <w:r>
        <w:rPr>
          <w:noProof/>
        </w:rPr>
        <w:drawing>
          <wp:inline distT="0" distB="0" distL="0" distR="0" wp14:anchorId="1DF8314E" wp14:editId="6CF7EB73">
            <wp:extent cx="6107290" cy="3435350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9805" cy="344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1D4A" w14:textId="77777777" w:rsidR="007E731E" w:rsidRDefault="007E731E" w:rsidP="007E731E">
      <w:r>
        <w:t>INSERT INTO boys VALUES (1,'Davey');</w:t>
      </w:r>
    </w:p>
    <w:p w14:paraId="39486B56" w14:textId="77777777" w:rsidR="007E731E" w:rsidRDefault="007E731E" w:rsidP="007E731E">
      <w:r>
        <w:t>INSERT INTO boys VALUES (2,'Bobby');</w:t>
      </w:r>
    </w:p>
    <w:p w14:paraId="2A4A98B6" w14:textId="77777777" w:rsidR="007E731E" w:rsidRDefault="007E731E" w:rsidP="007E731E">
      <w:r>
        <w:t>INSERT INTO boys VALUES (3,'Beaver');</w:t>
      </w:r>
    </w:p>
    <w:p w14:paraId="5E331FA3" w14:textId="0AD14920" w:rsidR="007E731E" w:rsidRDefault="007E731E" w:rsidP="007E731E">
      <w:r>
        <w:t>INSERT INTO boys VALUES (4,'Richie');</w:t>
      </w:r>
    </w:p>
    <w:p w14:paraId="1CB28179" w14:textId="1C25F9E8" w:rsidR="001F2807" w:rsidRDefault="00727B5A">
      <w:r>
        <w:rPr>
          <w:noProof/>
        </w:rPr>
        <w:lastRenderedPageBreak/>
        <w:drawing>
          <wp:inline distT="0" distB="0" distL="0" distR="0" wp14:anchorId="32D658FC" wp14:editId="6A79EB72">
            <wp:extent cx="5854700" cy="3293269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0176" cy="329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F66B" w14:textId="624A5D16" w:rsidR="00727B5A" w:rsidRDefault="00727B5A">
      <w:r>
        <w:rPr>
          <w:noProof/>
        </w:rPr>
        <w:drawing>
          <wp:inline distT="0" distB="0" distL="0" distR="0" wp14:anchorId="1AD91D77" wp14:editId="6142A6D0">
            <wp:extent cx="5930900" cy="333613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563" cy="334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6682" w14:textId="77777777" w:rsidR="007E731E" w:rsidRDefault="007E731E" w:rsidP="007E731E">
      <w:r>
        <w:t xml:space="preserve">SELECT </w:t>
      </w:r>
      <w:proofErr w:type="spellStart"/>
      <w:r>
        <w:t>t.toy</w:t>
      </w:r>
      <w:proofErr w:type="spellEnd"/>
      <w:r>
        <w:t xml:space="preserve">, </w:t>
      </w:r>
      <w:proofErr w:type="spellStart"/>
      <w:r>
        <w:t>b.boy</w:t>
      </w:r>
      <w:proofErr w:type="spellEnd"/>
    </w:p>
    <w:p w14:paraId="5C3F8F46" w14:textId="77777777" w:rsidR="007E731E" w:rsidRDefault="007E731E" w:rsidP="007E731E">
      <w:r>
        <w:t>FROM toys AS t</w:t>
      </w:r>
    </w:p>
    <w:p w14:paraId="0D6848A0" w14:textId="77777777" w:rsidR="007E731E" w:rsidRDefault="007E731E" w:rsidP="007E731E">
      <w:r>
        <w:t>CROSS JOIN</w:t>
      </w:r>
    </w:p>
    <w:p w14:paraId="59E20BAD" w14:textId="74B6CD95" w:rsidR="007E731E" w:rsidRDefault="007E731E" w:rsidP="007E731E">
      <w:r>
        <w:t>boys AS b;</w:t>
      </w:r>
    </w:p>
    <w:p w14:paraId="3CA92F58" w14:textId="010AAD09" w:rsidR="00727B5A" w:rsidRDefault="00727B5A">
      <w:r>
        <w:rPr>
          <w:noProof/>
        </w:rPr>
        <w:lastRenderedPageBreak/>
        <w:drawing>
          <wp:inline distT="0" distB="0" distL="0" distR="0" wp14:anchorId="142BC0CB" wp14:editId="575B108C">
            <wp:extent cx="5981700" cy="3364706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0345" cy="336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D6FD" w14:textId="23F9B475" w:rsidR="00727B5A" w:rsidRDefault="00727B5A">
      <w:r>
        <w:t>Step 11.</w:t>
      </w:r>
    </w:p>
    <w:p w14:paraId="3D8CB290" w14:textId="38B725CA" w:rsidR="007E731E" w:rsidRDefault="007E731E">
      <w:r w:rsidRPr="007E731E">
        <w:t xml:space="preserve">ALTER TABLE </w:t>
      </w:r>
      <w:proofErr w:type="spellStart"/>
      <w:r w:rsidRPr="007E731E">
        <w:t>my_contacts</w:t>
      </w:r>
      <w:proofErr w:type="spellEnd"/>
      <w:r w:rsidRPr="007E731E">
        <w:t xml:space="preserve"> ADD COLUMN </w:t>
      </w:r>
      <w:proofErr w:type="spellStart"/>
      <w:r w:rsidRPr="007E731E">
        <w:t>prof_id</w:t>
      </w:r>
      <w:proofErr w:type="spellEnd"/>
      <w:r w:rsidRPr="007E731E">
        <w:t xml:space="preserve"> INT;</w:t>
      </w:r>
    </w:p>
    <w:p w14:paraId="124B1EEA" w14:textId="65318B20" w:rsidR="00727B5A" w:rsidRDefault="00727B5A">
      <w:r>
        <w:rPr>
          <w:noProof/>
        </w:rPr>
        <w:drawing>
          <wp:inline distT="0" distB="0" distL="0" distR="0" wp14:anchorId="07678E31" wp14:editId="471FA50A">
            <wp:extent cx="6108700" cy="3436144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1852" cy="34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AA50" w14:textId="77777777" w:rsidR="007E731E" w:rsidRDefault="007E731E" w:rsidP="007E731E">
      <w:r>
        <w:tab/>
        <w:t xml:space="preserve">ALTER TABLE </w:t>
      </w:r>
      <w:proofErr w:type="spellStart"/>
      <w:r>
        <w:t>my_contacts</w:t>
      </w:r>
      <w:proofErr w:type="spellEnd"/>
    </w:p>
    <w:p w14:paraId="760A8604" w14:textId="77777777" w:rsidR="007E731E" w:rsidRDefault="007E731E" w:rsidP="007E731E">
      <w:r>
        <w:tab/>
        <w:t xml:space="preserve">ADD CONSTRAINT </w:t>
      </w:r>
      <w:proofErr w:type="spellStart"/>
      <w:r>
        <w:t>prof_id_fk</w:t>
      </w:r>
      <w:proofErr w:type="spellEnd"/>
    </w:p>
    <w:p w14:paraId="0CC4482F" w14:textId="77777777" w:rsidR="007E731E" w:rsidRDefault="007E731E" w:rsidP="007E731E">
      <w:r>
        <w:lastRenderedPageBreak/>
        <w:tab/>
        <w:t>FOREIGN KEY (</w:t>
      </w:r>
      <w:proofErr w:type="spellStart"/>
      <w:r>
        <w:t>prof_id</w:t>
      </w:r>
      <w:proofErr w:type="spellEnd"/>
      <w:r>
        <w:t>)</w:t>
      </w:r>
    </w:p>
    <w:p w14:paraId="38B3352C" w14:textId="6111E8F2" w:rsidR="007E731E" w:rsidRDefault="007E731E" w:rsidP="007E731E">
      <w:r>
        <w:tab/>
        <w:t>references profession (id);</w:t>
      </w:r>
    </w:p>
    <w:p w14:paraId="70D0E9C0" w14:textId="14B1ABCB" w:rsidR="00727B5A" w:rsidRDefault="00D767A2">
      <w:r>
        <w:rPr>
          <w:noProof/>
        </w:rPr>
        <w:drawing>
          <wp:inline distT="0" distB="0" distL="0" distR="0" wp14:anchorId="5F6CFE2F" wp14:editId="20B6F384">
            <wp:extent cx="5829300" cy="327898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7778" cy="328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542C" w14:textId="07227CC3" w:rsidR="00D767A2" w:rsidRDefault="00D767A2">
      <w:r>
        <w:t>Step 12.</w:t>
      </w:r>
    </w:p>
    <w:p w14:paraId="554E98A0" w14:textId="77777777" w:rsidR="007E731E" w:rsidRDefault="007E731E" w:rsidP="007E731E">
      <w:r>
        <w:t xml:space="preserve">SELECT </w:t>
      </w:r>
      <w:proofErr w:type="spellStart"/>
      <w:r>
        <w:t>boys.boy</w:t>
      </w:r>
      <w:proofErr w:type="spellEnd"/>
      <w:r>
        <w:t xml:space="preserve">, </w:t>
      </w:r>
      <w:proofErr w:type="spellStart"/>
      <w:r>
        <w:t>toys.toy</w:t>
      </w:r>
      <w:proofErr w:type="spellEnd"/>
    </w:p>
    <w:p w14:paraId="43422211" w14:textId="77777777" w:rsidR="007E731E" w:rsidRDefault="007E731E" w:rsidP="007E731E">
      <w:r>
        <w:t>FROM boys</w:t>
      </w:r>
    </w:p>
    <w:p w14:paraId="5B21CE40" w14:textId="77777777" w:rsidR="007E731E" w:rsidRDefault="007E731E" w:rsidP="007E731E">
      <w:r>
        <w:t>INNER JOIN toys</w:t>
      </w:r>
    </w:p>
    <w:p w14:paraId="5118E715" w14:textId="3AF2528E" w:rsidR="007E731E" w:rsidRDefault="007E731E" w:rsidP="007E731E">
      <w:r>
        <w:t xml:space="preserve">ON </w:t>
      </w:r>
      <w:proofErr w:type="spellStart"/>
      <w:r>
        <w:t>boys.toy_id</w:t>
      </w:r>
      <w:proofErr w:type="spellEnd"/>
      <w:r>
        <w:t xml:space="preserve"> = </w:t>
      </w:r>
      <w:proofErr w:type="spellStart"/>
      <w:r>
        <w:t>toys.toy_id</w:t>
      </w:r>
      <w:proofErr w:type="spellEnd"/>
      <w:r>
        <w:t>;</w:t>
      </w:r>
    </w:p>
    <w:p w14:paraId="308A6189" w14:textId="634962EB" w:rsidR="00C37C27" w:rsidRDefault="00C37C27">
      <w:r>
        <w:rPr>
          <w:noProof/>
        </w:rPr>
        <w:lastRenderedPageBreak/>
        <w:drawing>
          <wp:inline distT="0" distB="0" distL="0" distR="0" wp14:anchorId="173202E1" wp14:editId="706E369E">
            <wp:extent cx="5881511" cy="3308350"/>
            <wp:effectExtent l="0" t="0" r="508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4473" cy="331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BDCC" w14:textId="7D55DB3D" w:rsidR="00606455" w:rsidRDefault="00606455">
      <w:r>
        <w:t>Step 13.</w:t>
      </w:r>
    </w:p>
    <w:p w14:paraId="2DF4D40F" w14:textId="77777777" w:rsidR="007E731E" w:rsidRDefault="007E731E" w:rsidP="007E731E">
      <w:r>
        <w:t xml:space="preserve">SELECT </w:t>
      </w:r>
      <w:proofErr w:type="spellStart"/>
      <w:r>
        <w:t>boys.boy</w:t>
      </w:r>
      <w:proofErr w:type="spellEnd"/>
      <w:r>
        <w:t xml:space="preserve">, </w:t>
      </w:r>
      <w:proofErr w:type="spellStart"/>
      <w:r>
        <w:t>toys.toy</w:t>
      </w:r>
      <w:proofErr w:type="spellEnd"/>
    </w:p>
    <w:p w14:paraId="247803D1" w14:textId="77777777" w:rsidR="007E731E" w:rsidRDefault="007E731E" w:rsidP="007E731E">
      <w:r>
        <w:t>FROM boys</w:t>
      </w:r>
    </w:p>
    <w:p w14:paraId="2B371D87" w14:textId="77777777" w:rsidR="007E731E" w:rsidRDefault="007E731E" w:rsidP="007E731E">
      <w:r>
        <w:t>INNER JOIN toys</w:t>
      </w:r>
    </w:p>
    <w:p w14:paraId="7C748B26" w14:textId="77777777" w:rsidR="007E731E" w:rsidRDefault="007E731E" w:rsidP="007E731E">
      <w:r>
        <w:t xml:space="preserve">ON </w:t>
      </w:r>
      <w:proofErr w:type="spellStart"/>
      <w:r>
        <w:t>boys.toy_id</w:t>
      </w:r>
      <w:proofErr w:type="spellEnd"/>
      <w:r>
        <w:t xml:space="preserve"> &lt;&gt; </w:t>
      </w:r>
      <w:proofErr w:type="spellStart"/>
      <w:r>
        <w:t>toys.toy_id</w:t>
      </w:r>
      <w:proofErr w:type="spellEnd"/>
    </w:p>
    <w:p w14:paraId="61C8A234" w14:textId="1E0B191B" w:rsidR="007E731E" w:rsidRDefault="007E731E" w:rsidP="007E731E">
      <w:r>
        <w:t xml:space="preserve">ORDER BY </w:t>
      </w:r>
      <w:proofErr w:type="spellStart"/>
      <w:r>
        <w:t>boys.boy</w:t>
      </w:r>
      <w:proofErr w:type="spellEnd"/>
      <w:r>
        <w:t>;</w:t>
      </w:r>
    </w:p>
    <w:p w14:paraId="00B4F261" w14:textId="3C03718A" w:rsidR="00606455" w:rsidRDefault="00606455">
      <w:r>
        <w:rPr>
          <w:noProof/>
        </w:rPr>
        <w:lastRenderedPageBreak/>
        <w:drawing>
          <wp:inline distT="0" distB="0" distL="0" distR="0" wp14:anchorId="6B27853C" wp14:editId="0A960668">
            <wp:extent cx="5870222" cy="3302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70867" cy="330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5C9C" w14:textId="4F323858" w:rsidR="00D767A2" w:rsidRDefault="00D767A2"/>
    <w:p w14:paraId="54A86601" w14:textId="2ACEF4A8" w:rsidR="00606455" w:rsidRDefault="00606455">
      <w:r>
        <w:t>Step 14.</w:t>
      </w:r>
    </w:p>
    <w:p w14:paraId="3063ACEB" w14:textId="77777777" w:rsidR="007E731E" w:rsidRDefault="007E731E" w:rsidP="007E731E">
      <w:r>
        <w:t xml:space="preserve">SELECT </w:t>
      </w:r>
      <w:proofErr w:type="spellStart"/>
      <w:r>
        <w:t>boys.boy</w:t>
      </w:r>
      <w:proofErr w:type="spellEnd"/>
      <w:r>
        <w:t xml:space="preserve">, </w:t>
      </w:r>
      <w:proofErr w:type="spellStart"/>
      <w:r>
        <w:t>toys.toy</w:t>
      </w:r>
      <w:proofErr w:type="spellEnd"/>
    </w:p>
    <w:p w14:paraId="7AED7AC6" w14:textId="77777777" w:rsidR="007E731E" w:rsidRDefault="007E731E" w:rsidP="007E731E">
      <w:r>
        <w:t>FROM boys</w:t>
      </w:r>
    </w:p>
    <w:p w14:paraId="038C021B" w14:textId="77777777" w:rsidR="007E731E" w:rsidRDefault="007E731E" w:rsidP="007E731E">
      <w:r>
        <w:t>NATURAL JOIN</w:t>
      </w:r>
    </w:p>
    <w:p w14:paraId="608C8E52" w14:textId="2D39892C" w:rsidR="007E731E" w:rsidRDefault="007E731E" w:rsidP="007E731E">
      <w:r>
        <w:t>toys;</w:t>
      </w:r>
      <w:bookmarkStart w:id="0" w:name="_GoBack"/>
      <w:bookmarkEnd w:id="0"/>
    </w:p>
    <w:p w14:paraId="737CE09A" w14:textId="57FA7FE2" w:rsidR="00606455" w:rsidRDefault="00606455">
      <w:r>
        <w:rPr>
          <w:noProof/>
        </w:rPr>
        <w:lastRenderedPageBreak/>
        <w:drawing>
          <wp:inline distT="0" distB="0" distL="0" distR="0" wp14:anchorId="4008E49B" wp14:editId="4626DE8E">
            <wp:extent cx="5918200" cy="3328988"/>
            <wp:effectExtent l="0" t="0" r="635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2472" cy="333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AEDD" w14:textId="77777777" w:rsidR="009E2DA0" w:rsidRDefault="009E2DA0"/>
    <w:p w14:paraId="6732F94D" w14:textId="77777777" w:rsidR="00683509" w:rsidRDefault="00683509"/>
    <w:sectPr w:rsidR="00683509" w:rsidSect="009B0674">
      <w:footerReference w:type="default" r:id="rId33"/>
      <w:headerReference w:type="first" r:id="rId34"/>
      <w:pgSz w:w="12240" w:h="15840"/>
      <w:pgMar w:top="1440" w:right="3600" w:bottom="1800" w:left="1440" w:header="720" w:footer="720" w:gutter="0"/>
      <w:pgBorders w:display="notFirstPage" w:offsetFrom="page">
        <w:top w:val="single" w:sz="8" w:space="28" w:color="auto"/>
        <w:left w:val="single" w:sz="8" w:space="28" w:color="auto"/>
        <w:bottom w:val="single" w:sz="8" w:space="28" w:color="auto"/>
        <w:right w:val="single" w:sz="8" w:space="28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560AF8" w14:textId="77777777" w:rsidR="00EF6888" w:rsidRDefault="00EF6888">
      <w:pPr>
        <w:spacing w:line="240" w:lineRule="auto"/>
      </w:pPr>
      <w:r>
        <w:separator/>
      </w:r>
    </w:p>
  </w:endnote>
  <w:endnote w:type="continuationSeparator" w:id="0">
    <w:p w14:paraId="0E0BB28A" w14:textId="77777777" w:rsidR="00EF6888" w:rsidRDefault="00EF688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77124121"/>
      <w:docPartObj>
        <w:docPartGallery w:val="Page Numbers (Bottom of Page)"/>
        <w:docPartUnique/>
      </w:docPartObj>
    </w:sdtPr>
    <w:sdtEndPr/>
    <w:sdtContent>
      <w:p w14:paraId="2DCB9EA4" w14:textId="77777777" w:rsidR="00190922" w:rsidRPr="00190922" w:rsidRDefault="00190922" w:rsidP="00190922">
        <w:pPr>
          <w:pStyle w:val="Footer"/>
        </w:pPr>
        <w:r w:rsidRPr="00190922">
          <w:fldChar w:fldCharType="begin"/>
        </w:r>
        <w:r w:rsidRPr="00190922">
          <w:instrText xml:space="preserve"> PAGE   \* MERGEFORMAT </w:instrText>
        </w:r>
        <w:r w:rsidRPr="00190922">
          <w:fldChar w:fldCharType="separate"/>
        </w:r>
        <w:r w:rsidR="007A0A5B">
          <w:rPr>
            <w:noProof/>
          </w:rPr>
          <w:t>1</w:t>
        </w:r>
        <w:r w:rsidRPr="00190922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00D787" w14:textId="77777777" w:rsidR="00EF6888" w:rsidRDefault="00EF6888">
      <w:pPr>
        <w:spacing w:line="240" w:lineRule="auto"/>
      </w:pPr>
      <w:r>
        <w:separator/>
      </w:r>
    </w:p>
  </w:footnote>
  <w:footnote w:type="continuationSeparator" w:id="0">
    <w:p w14:paraId="75FC8063" w14:textId="77777777" w:rsidR="00EF6888" w:rsidRDefault="00EF688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1E72F2" w14:textId="77777777" w:rsidR="00430D21" w:rsidRDefault="00430D21">
    <w:pPr>
      <w:pStyle w:val="Header"/>
    </w:pPr>
    <w:r>
      <w:rPr>
        <w:noProof/>
        <w:lang w:eastAsia="en-US"/>
      </w:rPr>
      <w:drawing>
        <wp:anchor distT="0" distB="0" distL="114300" distR="114300" simplePos="0" relativeHeight="251659264" behindDoc="1" locked="0" layoutInCell="1" allowOverlap="1" wp14:anchorId="31509719" wp14:editId="7BC16CE0">
          <wp:simplePos x="0" y="0"/>
          <wp:positionH relativeFrom="page">
            <wp:align>left</wp:align>
          </wp:positionH>
          <wp:positionV relativeFrom="page">
            <wp:posOffset>320040</wp:posOffset>
          </wp:positionV>
          <wp:extent cx="5129784" cy="7397496"/>
          <wp:effectExtent l="19050" t="0" r="13970" b="3023235"/>
          <wp:wrapNone/>
          <wp:docPr id="8" name="Picture 8" descr="Butterfl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utterfly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0083" t="20367" r="18423" b="21667"/>
                  <a:stretch/>
                </pic:blipFill>
                <pic:spPr bwMode="auto">
                  <a:xfrm>
                    <a:off x="0" y="0"/>
                    <a:ext cx="5129784" cy="7397496"/>
                  </a:xfrm>
                  <a:prstGeom prst="rect">
                    <a:avLst/>
                  </a:prstGeom>
                  <a:ln>
                    <a:noFill/>
                  </a:ln>
                  <a:effectLst>
                    <a:reflection blurRad="6350" stA="50000" endA="275" endPos="40000" dist="101600" dir="5400000" sy="-100000" algn="bl" rotWithShape="0"/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258A983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3F09F2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DBAB81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7B88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6C007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6B875E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C2A670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82A1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34ABFC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D06E222"/>
    <w:lvl w:ilvl="0">
      <w:start w:val="1"/>
      <w:numFmt w:val="bullet"/>
      <w:pStyle w:val="ListBullet"/>
      <w:lvlText w:val=""/>
      <w:lvlJc w:val="left"/>
      <w:pPr>
        <w:ind w:left="216" w:hanging="216"/>
      </w:pPr>
      <w:rPr>
        <w:rFonts w:ascii="Symbol" w:hAnsi="Symbol" w:hint="default"/>
        <w:color w:val="5A1E34" w:themeColor="accent1" w:themeShade="80"/>
      </w:rPr>
    </w:lvl>
  </w:abstractNum>
  <w:abstractNum w:abstractNumId="10" w15:restartNumberingAfterBreak="0">
    <w:nsid w:val="3D5C3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17A6DB3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52EB59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61E719DC"/>
    <w:multiLevelType w:val="multilevel"/>
    <w:tmpl w:val="ECC8700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9"/>
  </w:num>
  <w:num w:numId="2">
    <w:abstractNumId w:val="9"/>
    <w:lvlOverride w:ilvl="0">
      <w:startOverride w:val="1"/>
    </w:lvlOverride>
  </w:num>
  <w:num w:numId="3">
    <w:abstractNumId w:val="8"/>
  </w:num>
  <w:num w:numId="4">
    <w:abstractNumId w:val="10"/>
  </w:num>
  <w:num w:numId="5">
    <w:abstractNumId w:val="12"/>
  </w:num>
  <w:num w:numId="6">
    <w:abstractNumId w:val="13"/>
  </w:num>
  <w:num w:numId="7">
    <w:abstractNumId w:val="11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509"/>
    <w:rsid w:val="00016917"/>
    <w:rsid w:val="000228C0"/>
    <w:rsid w:val="00054E28"/>
    <w:rsid w:val="00122300"/>
    <w:rsid w:val="00164D64"/>
    <w:rsid w:val="001668E8"/>
    <w:rsid w:val="00190922"/>
    <w:rsid w:val="00192BA9"/>
    <w:rsid w:val="001C30B8"/>
    <w:rsid w:val="001F2807"/>
    <w:rsid w:val="002D6D73"/>
    <w:rsid w:val="002F1C41"/>
    <w:rsid w:val="003B5287"/>
    <w:rsid w:val="003C1E78"/>
    <w:rsid w:val="003E1CD2"/>
    <w:rsid w:val="00430D21"/>
    <w:rsid w:val="00431AAD"/>
    <w:rsid w:val="0047082C"/>
    <w:rsid w:val="00492067"/>
    <w:rsid w:val="00541D83"/>
    <w:rsid w:val="00566A88"/>
    <w:rsid w:val="00606455"/>
    <w:rsid w:val="00683509"/>
    <w:rsid w:val="006C287D"/>
    <w:rsid w:val="006E4ED3"/>
    <w:rsid w:val="00712D08"/>
    <w:rsid w:val="00717041"/>
    <w:rsid w:val="00727B5A"/>
    <w:rsid w:val="00776ECC"/>
    <w:rsid w:val="007A0A5B"/>
    <w:rsid w:val="007B00EB"/>
    <w:rsid w:val="007B5BFF"/>
    <w:rsid w:val="007E731E"/>
    <w:rsid w:val="00820640"/>
    <w:rsid w:val="00882E6A"/>
    <w:rsid w:val="009466EC"/>
    <w:rsid w:val="009B0674"/>
    <w:rsid w:val="009E2DA0"/>
    <w:rsid w:val="00A93160"/>
    <w:rsid w:val="00AA480C"/>
    <w:rsid w:val="00B46725"/>
    <w:rsid w:val="00C37C27"/>
    <w:rsid w:val="00D767A2"/>
    <w:rsid w:val="00EF6888"/>
    <w:rsid w:val="00EF74E1"/>
    <w:rsid w:val="00F72A56"/>
    <w:rsid w:val="00FC7FAC"/>
    <w:rsid w:val="00FF5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E86EB72"/>
  <w15:chartTrackingRefBased/>
  <w15:docId w15:val="{02C3D79E-EE10-42CD-97A4-79779C450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uiPriority="1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668E8"/>
  </w:style>
  <w:style w:type="paragraph" w:styleId="Heading1">
    <w:name w:val="heading 1"/>
    <w:basedOn w:val="Normal"/>
    <w:link w:val="Heading1Char"/>
    <w:uiPriority w:val="9"/>
    <w:qFormat/>
    <w:rsid w:val="001668E8"/>
    <w:pPr>
      <w:keepNext/>
      <w:keepLines/>
      <w:pBdr>
        <w:top w:val="single" w:sz="2" w:space="4" w:color="B53D68" w:themeColor="accent1"/>
        <w:left w:val="single" w:sz="2" w:space="4" w:color="B53D68" w:themeColor="accent1"/>
        <w:bottom w:val="single" w:sz="2" w:space="4" w:color="B53D68" w:themeColor="accent1"/>
        <w:right w:val="single" w:sz="2" w:space="4" w:color="B53D68" w:themeColor="accent1"/>
      </w:pBdr>
      <w:shd w:val="clear" w:color="auto" w:fill="B53D68" w:themeFill="accent1"/>
      <w:spacing w:before="320" w:line="240" w:lineRule="auto"/>
      <w:contextualSpacing/>
      <w:outlineLvl w:val="0"/>
    </w:pPr>
    <w:rPr>
      <w:rFonts w:asciiTheme="majorHAnsi" w:eastAsiaTheme="majorEastAsia" w:hAnsiTheme="majorHAnsi" w:cstheme="majorBidi"/>
      <w:b/>
      <w:bCs/>
      <w:caps/>
      <w:color w:val="FFFFFF" w:themeColor="background1"/>
    </w:rPr>
  </w:style>
  <w:style w:type="paragraph" w:styleId="Heading2">
    <w:name w:val="heading 2"/>
    <w:basedOn w:val="Normal"/>
    <w:link w:val="Heading2Char"/>
    <w:uiPriority w:val="9"/>
    <w:unhideWhenUsed/>
    <w:qFormat/>
    <w:rsid w:val="001668E8"/>
    <w:pPr>
      <w:keepNext/>
      <w:keepLines/>
      <w:pBdr>
        <w:top w:val="single" w:sz="2" w:space="4" w:color="F1D7E0" w:themeColor="accent2"/>
        <w:left w:val="single" w:sz="2" w:space="4" w:color="F1D7E0" w:themeColor="accent2"/>
        <w:bottom w:val="single" w:sz="2" w:space="4" w:color="F1D7E0" w:themeColor="accent2"/>
        <w:right w:val="single" w:sz="2" w:space="4" w:color="F1D7E0" w:themeColor="accent2"/>
      </w:pBdr>
      <w:shd w:val="clear" w:color="auto" w:fill="F1D7E0" w:themeFill="accent2"/>
      <w:spacing w:before="200" w:after="200" w:line="240" w:lineRule="auto"/>
      <w:contextualSpacing/>
      <w:outlineLvl w:val="1"/>
    </w:pPr>
    <w:rPr>
      <w:caps/>
    </w:rPr>
  </w:style>
  <w:style w:type="paragraph" w:styleId="Heading3">
    <w:name w:val="heading 3"/>
    <w:basedOn w:val="Normal"/>
    <w:link w:val="Heading3Char"/>
    <w:uiPriority w:val="9"/>
    <w:unhideWhenUsed/>
    <w:qFormat/>
    <w:rsid w:val="001668E8"/>
    <w:pPr>
      <w:keepNext/>
      <w:keepLines/>
      <w:pBdr>
        <w:top w:val="single" w:sz="8" w:space="1" w:color="F1D7E0" w:themeColor="accent2"/>
        <w:left w:val="single" w:sz="8" w:space="4" w:color="F1D7E0" w:themeColor="accent2"/>
      </w:pBdr>
      <w:spacing w:before="200" w:after="60" w:line="240" w:lineRule="auto"/>
      <w:contextualSpacing/>
      <w:outlineLvl w:val="2"/>
    </w:pPr>
    <w:rPr>
      <w:caps/>
      <w:color w:val="5A1E3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6ECC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6ECC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6ECC"/>
    <w:pPr>
      <w:spacing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6ECC"/>
    <w:rPr>
      <w:rFonts w:ascii="Segoe UI" w:hAnsi="Segoe UI" w:cs="Segoe UI"/>
      <w:szCs w:val="18"/>
    </w:rPr>
  </w:style>
  <w:style w:type="character" w:styleId="PlaceholderText">
    <w:name w:val="Placeholder Text"/>
    <w:basedOn w:val="DefaultParagraphFont"/>
    <w:uiPriority w:val="99"/>
    <w:semiHidden/>
    <w:rsid w:val="00776ECC"/>
    <w:rPr>
      <w:color w:val="404040" w:themeColor="text1" w:themeTint="BF"/>
    </w:rPr>
  </w:style>
  <w:style w:type="paragraph" w:styleId="Title">
    <w:name w:val="Title"/>
    <w:basedOn w:val="Normal"/>
    <w:link w:val="TitleChar"/>
    <w:uiPriority w:val="1"/>
    <w:qFormat/>
    <w:rsid w:val="001668E8"/>
    <w:pPr>
      <w:spacing w:before="5400" w:after="3400" w:line="240" w:lineRule="auto"/>
      <w:ind w:left="5040" w:right="-1944"/>
      <w:contextualSpacing/>
    </w:pPr>
    <w:rPr>
      <w:rFonts w:asciiTheme="majorHAnsi" w:eastAsiaTheme="majorEastAsia" w:hAnsiTheme="majorHAnsi" w:cstheme="majorBidi"/>
      <w:kern w:val="28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"/>
    <w:rsid w:val="001668E8"/>
    <w:rPr>
      <w:rFonts w:asciiTheme="majorHAnsi" w:eastAsiaTheme="majorEastAsia" w:hAnsiTheme="majorHAnsi" w:cstheme="majorBidi"/>
      <w:kern w:val="28"/>
      <w:sz w:val="72"/>
      <w:szCs w:val="72"/>
    </w:rPr>
  </w:style>
  <w:style w:type="paragraph" w:customStyle="1" w:styleId="ContactInfo">
    <w:name w:val="Contact Info"/>
    <w:basedOn w:val="Normal"/>
    <w:uiPriority w:val="2"/>
    <w:qFormat/>
    <w:rsid w:val="007B5BFF"/>
    <w:pPr>
      <w:spacing w:before="0" w:line="300" w:lineRule="auto"/>
      <w:ind w:left="5040" w:right="-1944"/>
    </w:pPr>
    <w:rPr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566A88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6A88"/>
  </w:style>
  <w:style w:type="paragraph" w:styleId="Footer">
    <w:name w:val="footer"/>
    <w:basedOn w:val="Normal"/>
    <w:link w:val="FooterChar"/>
    <w:uiPriority w:val="99"/>
    <w:unhideWhenUsed/>
    <w:rsid w:val="00492067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line="240" w:lineRule="auto"/>
      <w:ind w:left="-576" w:right="7344"/>
      <w:jc w:val="center"/>
    </w:pPr>
    <w:rPr>
      <w:b/>
      <w:color w:val="FFFFFF" w:themeColor="background1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492067"/>
    <w:rPr>
      <w:b/>
      <w:color w:val="FFFFFF" w:themeColor="background1"/>
      <w:sz w:val="28"/>
      <w:shd w:val="clear" w:color="auto" w:fill="946204" w:themeFill="accent4" w:themeFillShade="80"/>
    </w:rPr>
  </w:style>
  <w:style w:type="character" w:customStyle="1" w:styleId="Heading1Char">
    <w:name w:val="Heading 1 Char"/>
    <w:basedOn w:val="DefaultParagraphFont"/>
    <w:link w:val="Heading1"/>
    <w:uiPriority w:val="9"/>
    <w:rsid w:val="001668E8"/>
    <w:rPr>
      <w:rFonts w:asciiTheme="majorHAnsi" w:eastAsiaTheme="majorEastAsia" w:hAnsiTheme="majorHAnsi" w:cstheme="majorBidi"/>
      <w:b/>
      <w:bCs/>
      <w:caps/>
      <w:color w:val="FFFFFF" w:themeColor="background1"/>
      <w:shd w:val="clear" w:color="auto" w:fill="B53D68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1668E8"/>
    <w:rPr>
      <w:caps/>
      <w:shd w:val="clear" w:color="auto" w:fill="F1D7E0" w:themeFill="accent2"/>
    </w:rPr>
  </w:style>
  <w:style w:type="paragraph" w:styleId="ListBullet">
    <w:name w:val="List Bullet"/>
    <w:basedOn w:val="Normal"/>
    <w:uiPriority w:val="11"/>
    <w:qFormat/>
    <w:pPr>
      <w:numPr>
        <w:numId w:val="1"/>
      </w:numPr>
    </w:pPr>
    <w:rPr>
      <w:color w:val="505050" w:themeColor="text2"/>
    </w:rPr>
  </w:style>
  <w:style w:type="character" w:customStyle="1" w:styleId="Heading3Char">
    <w:name w:val="Heading 3 Char"/>
    <w:basedOn w:val="DefaultParagraphFont"/>
    <w:link w:val="Heading3"/>
    <w:uiPriority w:val="9"/>
    <w:rsid w:val="001668E8"/>
    <w:rPr>
      <w:caps/>
      <w:color w:val="5A1E3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6ECC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spacing w:before="240"/>
      <w:outlineLvl w:val="9"/>
    </w:pPr>
  </w:style>
  <w:style w:type="character" w:customStyle="1" w:styleId="Heading9Char">
    <w:name w:val="Heading 9 Char"/>
    <w:basedOn w:val="DefaultParagraphFont"/>
    <w:link w:val="Heading9"/>
    <w:uiPriority w:val="9"/>
    <w:semiHidden/>
    <w:rsid w:val="00776ECC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76ECC"/>
    <w:pPr>
      <w:spacing w:before="0" w:after="200" w:line="240" w:lineRule="auto"/>
    </w:pPr>
    <w:rPr>
      <w:i/>
      <w:iCs/>
      <w:color w:val="505050" w:themeColor="text2"/>
      <w:szCs w:val="18"/>
    </w:rPr>
  </w:style>
  <w:style w:type="paragraph" w:customStyle="1" w:styleId="ContactHeading">
    <w:name w:val="Contact Heading"/>
    <w:basedOn w:val="Normal"/>
    <w:next w:val="ContactInfo"/>
    <w:uiPriority w:val="2"/>
    <w:qFormat/>
    <w:rsid w:val="001C30B8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after="480" w:line="300" w:lineRule="auto"/>
      <w:ind w:left="5040" w:right="1800"/>
    </w:pPr>
    <w:rPr>
      <w:color w:val="FFFFFF" w:themeColor="background1"/>
      <w:sz w:val="2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776ECC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776ECC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776ECC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776ECC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776ECC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6ECC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6ECC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6E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6ECC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76ECC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76ECC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76ECC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776ECC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6ECC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76ECC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776EC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776ECC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76ECC"/>
    <w:rPr>
      <w:rFonts w:ascii="Consolas" w:hAnsi="Consolas"/>
      <w:szCs w:val="21"/>
    </w:rPr>
  </w:style>
  <w:style w:type="table" w:styleId="TableGrid">
    <w:name w:val="Table Grid"/>
    <w:basedOn w:val="TableNormal"/>
    <w:uiPriority w:val="39"/>
    <w:rsid w:val="003E1CD2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E4AEC1" w:themeColor="accent1" w:themeTint="66"/>
        <w:left w:val="single" w:sz="4" w:space="0" w:color="E4AEC1" w:themeColor="accent1" w:themeTint="66"/>
        <w:bottom w:val="single" w:sz="4" w:space="0" w:color="E4AEC1" w:themeColor="accent1" w:themeTint="66"/>
        <w:right w:val="single" w:sz="4" w:space="0" w:color="E4AEC1" w:themeColor="accent1" w:themeTint="66"/>
        <w:insideH w:val="single" w:sz="4" w:space="0" w:color="E4AEC1" w:themeColor="accent1" w:themeTint="66"/>
        <w:insideV w:val="single" w:sz="4" w:space="0" w:color="E4AEC1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D686A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686A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D686A3" w:themeColor="accent1" w:themeTint="99"/>
        <w:left w:val="single" w:sz="4" w:space="0" w:color="D686A3" w:themeColor="accent1" w:themeTint="99"/>
        <w:bottom w:val="single" w:sz="4" w:space="0" w:color="D686A3" w:themeColor="accent1" w:themeTint="99"/>
        <w:right w:val="single" w:sz="4" w:space="0" w:color="D686A3" w:themeColor="accent1" w:themeTint="99"/>
        <w:insideH w:val="single" w:sz="4" w:space="0" w:color="D686A3" w:themeColor="accent1" w:themeTint="99"/>
        <w:insideV w:val="single" w:sz="4" w:space="0" w:color="D686A3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53D68" w:themeColor="accent1"/>
          <w:left w:val="single" w:sz="4" w:space="0" w:color="B53D68" w:themeColor="accent1"/>
          <w:bottom w:val="single" w:sz="4" w:space="0" w:color="B53D68" w:themeColor="accent1"/>
          <w:right w:val="single" w:sz="4" w:space="0" w:color="B53D68" w:themeColor="accent1"/>
          <w:insideH w:val="nil"/>
          <w:insideV w:val="nil"/>
        </w:tcBorders>
        <w:shd w:val="clear" w:color="auto" w:fill="B53D68" w:themeFill="accent1"/>
      </w:tcPr>
    </w:tblStylePr>
    <w:tblStylePr w:type="lastRow">
      <w:rPr>
        <w:b/>
        <w:bCs/>
      </w:rPr>
      <w:tblPr/>
      <w:tcPr>
        <w:tcBorders>
          <w:top w:val="double" w:sz="4" w:space="0" w:color="B53D6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1D6E0" w:themeFill="accent1" w:themeFillTint="33"/>
      </w:tcPr>
    </w:tblStylePr>
    <w:tblStylePr w:type="band1Horz">
      <w:tblPr/>
      <w:tcPr>
        <w:shd w:val="clear" w:color="auto" w:fill="F1D6E0" w:themeFill="accent1" w:themeFillTint="33"/>
      </w:tcPr>
    </w:tblStylePr>
  </w:style>
  <w:style w:type="table" w:styleId="GridTable2">
    <w:name w:val="Grid Table 2"/>
    <w:basedOn w:val="TableNormal"/>
    <w:uiPriority w:val="47"/>
    <w:rsid w:val="00EF74E1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2">
    <w:name w:val="Plain Table 2"/>
    <w:basedOn w:val="TableNormal"/>
    <w:uiPriority w:val="42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3-Accent5">
    <w:name w:val="Grid Table 3 Accent 5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FCBA8A" w:themeColor="accent5" w:themeTint="99"/>
        <w:left w:val="single" w:sz="4" w:space="0" w:color="FCBA8A" w:themeColor="accent5" w:themeTint="99"/>
        <w:bottom w:val="single" w:sz="4" w:space="0" w:color="FCBA8A" w:themeColor="accent5" w:themeTint="99"/>
        <w:right w:val="single" w:sz="4" w:space="0" w:color="FCBA8A" w:themeColor="accent5" w:themeTint="99"/>
        <w:insideH w:val="single" w:sz="4" w:space="0" w:color="FCBA8A" w:themeColor="accent5" w:themeTint="99"/>
        <w:insideV w:val="single" w:sz="4" w:space="0" w:color="FCBA8A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7D8" w:themeFill="accent5" w:themeFillTint="33"/>
      </w:tcPr>
    </w:tblStylePr>
    <w:tblStylePr w:type="band1Horz">
      <w:tblPr/>
      <w:tcPr>
        <w:shd w:val="clear" w:color="auto" w:fill="FEE7D8" w:themeFill="accent5" w:themeFillTint="33"/>
      </w:tcPr>
    </w:tblStylePr>
    <w:tblStylePr w:type="neCell">
      <w:tblPr/>
      <w:tcPr>
        <w:tcBorders>
          <w:bottom w:val="single" w:sz="4" w:space="0" w:color="FCBA8A" w:themeColor="accent5" w:themeTint="99"/>
        </w:tcBorders>
      </w:tcPr>
    </w:tblStylePr>
    <w:tblStylePr w:type="nwCell">
      <w:tblPr/>
      <w:tcPr>
        <w:tcBorders>
          <w:bottom w:val="single" w:sz="4" w:space="0" w:color="FCBA8A" w:themeColor="accent5" w:themeTint="99"/>
        </w:tcBorders>
      </w:tcPr>
    </w:tblStylePr>
    <w:tblStylePr w:type="seCell">
      <w:tblPr/>
      <w:tcPr>
        <w:tcBorders>
          <w:top w:val="single" w:sz="4" w:space="0" w:color="FCBA8A" w:themeColor="accent5" w:themeTint="99"/>
        </w:tcBorders>
      </w:tcPr>
    </w:tblStylePr>
    <w:tblStylePr w:type="swCell">
      <w:tblPr/>
      <w:tcPr>
        <w:tcBorders>
          <w:top w:val="single" w:sz="4" w:space="0" w:color="FCBA8A" w:themeColor="accent5" w:themeTint="99"/>
        </w:tcBorders>
      </w:tcPr>
    </w:tblStylePr>
  </w:style>
  <w:style w:type="table" w:styleId="ListTable1Light-Accent4">
    <w:name w:val="List Table 1 Light Accent 4"/>
    <w:basedOn w:val="TableNormal"/>
    <w:uiPriority w:val="46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BD38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BD38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0D7" w:themeFill="accent4" w:themeFillTint="33"/>
      </w:tcPr>
    </w:tblStylePr>
    <w:tblStylePr w:type="band1Horz">
      <w:tblPr/>
      <w:tcPr>
        <w:shd w:val="clear" w:color="auto" w:fill="FDF0D7" w:themeFill="accent4" w:themeFillTint="33"/>
      </w:tcPr>
    </w:tblStylePr>
  </w:style>
  <w:style w:type="table" w:styleId="GridTable3">
    <w:name w:val="Grid Table 3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Hyperlink">
    <w:name w:val="Hyperlink"/>
    <w:basedOn w:val="DefaultParagraphFont"/>
    <w:uiPriority w:val="99"/>
    <w:semiHidden/>
    <w:unhideWhenUsed/>
    <w:rsid w:val="00F72A56"/>
    <w:rPr>
      <w:color w:val="5A1E34" w:themeColor="accent1" w:themeShade="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jjwa\AppData\Roaming\Microsoft\Templates\Student%20report.dotx" TargetMode="External"/></Relationships>
</file>

<file path=word/theme/theme1.xml><?xml version="1.0" encoding="utf-8"?>
<a:theme xmlns:a="http://schemas.openxmlformats.org/drawingml/2006/main" name="Office Theme">
  <a:themeElements>
    <a:clrScheme name="Butterfly Report">
      <a:dk1>
        <a:srgbClr val="000000"/>
      </a:dk1>
      <a:lt1>
        <a:sysClr val="window" lastClr="FFFFFF"/>
      </a:lt1>
      <a:dk2>
        <a:srgbClr val="505050"/>
      </a:dk2>
      <a:lt2>
        <a:srgbClr val="DDDDDD"/>
      </a:lt2>
      <a:accent1>
        <a:srgbClr val="B53D68"/>
      </a:accent1>
      <a:accent2>
        <a:srgbClr val="F1D7E0"/>
      </a:accent2>
      <a:accent3>
        <a:srgbClr val="55E4DA"/>
      </a:accent3>
      <a:accent4>
        <a:srgbClr val="F9B639"/>
      </a:accent4>
      <a:accent5>
        <a:srgbClr val="FA8D3D"/>
      </a:accent5>
      <a:accent6>
        <a:srgbClr val="872D4E"/>
      </a:accent6>
      <a:hlink>
        <a:srgbClr val="872D4E"/>
      </a:hlink>
      <a:folHlink>
        <a:srgbClr val="7F7F7F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Student report</Template>
  <TotalTime>139</TotalTime>
  <Pages>21</Pages>
  <Words>1062</Words>
  <Characters>6055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Ujjwal Bhasin</dc:creator>
  <cp:lastModifiedBy>Ujjwal Bhasin</cp:lastModifiedBy>
  <cp:revision>4</cp:revision>
  <dcterms:created xsi:type="dcterms:W3CDTF">2018-07-20T16:43:00Z</dcterms:created>
  <dcterms:modified xsi:type="dcterms:W3CDTF">2018-07-20T19:02:00Z</dcterms:modified>
  <cp:contentStatus/>
</cp:coreProperties>
</file>