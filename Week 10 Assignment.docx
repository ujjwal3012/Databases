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C449B8" w14:textId="77777777" w:rsidR="00D5413C" w:rsidRDefault="00D5413C">
      <w:pPr>
        <w:pStyle w:val="Photo"/>
      </w:pPr>
      <w:bookmarkStart w:id="0" w:name="_Toc321147011"/>
      <w:bookmarkStart w:id="1" w:name="_Toc318189312"/>
      <w:bookmarkStart w:id="2" w:name="_Toc318188327"/>
      <w:bookmarkStart w:id="3" w:name="_Toc318188227"/>
      <w:bookmarkStart w:id="4" w:name="_Toc321147149"/>
      <w:r>
        <w:rPr>
          <w:noProof/>
          <w:lang w:eastAsia="en-US"/>
        </w:rPr>
        <w:drawing>
          <wp:inline distT="0" distB="0" distL="0" distR="0" wp14:anchorId="4AD6E337" wp14:editId="30D77F16">
            <wp:extent cx="5440680" cy="3611880"/>
            <wp:effectExtent l="0" t="0" r="7620" b="7620"/>
            <wp:docPr id="3" name="Picture 3" descr="Building columns from a perspective looking up, with blue sky abo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istory_Cover_Image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CF487" w14:textId="308FB781" w:rsidR="001638F6" w:rsidRDefault="003E6B17" w:rsidP="00D5413C">
      <w:pPr>
        <w:pStyle w:val="Title"/>
      </w:pPr>
      <w:r>
        <w:t>Week 10 Assignment</w:t>
      </w:r>
    </w:p>
    <w:p w14:paraId="694DD354" w14:textId="4945827D" w:rsidR="001638F6" w:rsidRPr="00D5413C" w:rsidRDefault="001638F6" w:rsidP="00D5413C">
      <w:pPr>
        <w:pStyle w:val="Subtitle"/>
      </w:pPr>
    </w:p>
    <w:p w14:paraId="69B13A1F" w14:textId="744C5AD8" w:rsidR="003422FF" w:rsidRDefault="003E6B17" w:rsidP="003422FF">
      <w:pPr>
        <w:pStyle w:val="ContactInfo"/>
      </w:pPr>
      <w:r>
        <w:t>Ujjwal Bhasin - 200389272</w:t>
      </w:r>
      <w:r w:rsidR="00D5413C">
        <w:t xml:space="preserve"> | </w:t>
      </w:r>
      <w:r>
        <w:t>Relational Databases</w:t>
      </w:r>
      <w:r w:rsidR="00D5413C">
        <w:t xml:space="preserve"> |</w:t>
      </w:r>
      <w:r w:rsidR="00D5413C" w:rsidRPr="00D5413C">
        <w:t xml:space="preserve"> </w:t>
      </w:r>
      <w:r>
        <w:t>July 17, 2018</w:t>
      </w:r>
      <w:r w:rsidR="003422FF">
        <w:br w:type="page"/>
      </w:r>
    </w:p>
    <w:bookmarkEnd w:id="0"/>
    <w:bookmarkEnd w:id="1"/>
    <w:bookmarkEnd w:id="2"/>
    <w:bookmarkEnd w:id="3"/>
    <w:bookmarkEnd w:id="4"/>
    <w:p w14:paraId="668BC35F" w14:textId="77777777" w:rsidR="003E6B17" w:rsidRDefault="003E6B17" w:rsidP="003E6B17">
      <w:r>
        <w:lastRenderedPageBreak/>
        <w:t>Step 1.</w:t>
      </w:r>
    </w:p>
    <w:p w14:paraId="352DA65A" w14:textId="3353ABCE" w:rsidR="003E6B17" w:rsidRDefault="003E6B17" w:rsidP="003E6B17">
      <w:r>
        <w:t>Query-</w:t>
      </w:r>
    </w:p>
    <w:p w14:paraId="7144541C" w14:textId="6BC30831" w:rsidR="003E6B17" w:rsidRDefault="003E6B17" w:rsidP="003E6B17">
      <w:r>
        <w:t>1)</w:t>
      </w:r>
      <w:r>
        <w:t>create database my_contacts2;</w:t>
      </w:r>
    </w:p>
    <w:p w14:paraId="655BA61D" w14:textId="77777777" w:rsidR="003E6B17" w:rsidRDefault="003E6B17" w:rsidP="003E6B17">
      <w:r>
        <w:t>use my_contacts2;</w:t>
      </w:r>
    </w:p>
    <w:p w14:paraId="596FA341" w14:textId="77777777" w:rsidR="003E6B17" w:rsidRDefault="003E6B17" w:rsidP="003E6B17">
      <w:r>
        <w:t>CREATE TABLE `</w:t>
      </w:r>
      <w:proofErr w:type="spellStart"/>
      <w:r>
        <w:t>my_contacts</w:t>
      </w:r>
      <w:proofErr w:type="spellEnd"/>
      <w:r>
        <w:t>` (</w:t>
      </w:r>
    </w:p>
    <w:p w14:paraId="2AD6E468" w14:textId="77777777" w:rsidR="003E6B17" w:rsidRDefault="003E6B17" w:rsidP="003E6B17">
      <w:r>
        <w:t xml:space="preserve">  `</w:t>
      </w:r>
      <w:proofErr w:type="spellStart"/>
      <w:r>
        <w:t>contact_id</w:t>
      </w:r>
      <w:proofErr w:type="spellEnd"/>
      <w:r>
        <w:t>` int (11) PRIMARY KEY NOT NULL AUTO_INCREMENT,</w:t>
      </w:r>
    </w:p>
    <w:p w14:paraId="110543EC" w14:textId="77777777" w:rsidR="003E6B17" w:rsidRDefault="003E6B17" w:rsidP="003E6B17">
      <w:r>
        <w:t xml:space="preserve">  `</w:t>
      </w:r>
      <w:proofErr w:type="spellStart"/>
      <w:r>
        <w:t>last_name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30) ,</w:t>
      </w:r>
    </w:p>
    <w:p w14:paraId="120B7BEB" w14:textId="77777777" w:rsidR="003E6B17" w:rsidRDefault="003E6B17" w:rsidP="003E6B17">
      <w:r>
        <w:t xml:space="preserve">  `</w:t>
      </w:r>
      <w:proofErr w:type="spellStart"/>
      <w:r>
        <w:t>first_name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20) ,</w:t>
      </w:r>
    </w:p>
    <w:p w14:paraId="5D9DAF46" w14:textId="77777777" w:rsidR="003E6B17" w:rsidRDefault="003E6B17" w:rsidP="003E6B17">
      <w:r>
        <w:t xml:space="preserve">  `phone` </w:t>
      </w:r>
      <w:proofErr w:type="gramStart"/>
      <w:r>
        <w:t>int(</w:t>
      </w:r>
      <w:proofErr w:type="gramEnd"/>
      <w:r>
        <w:t>10),</w:t>
      </w:r>
    </w:p>
    <w:p w14:paraId="055A0685" w14:textId="77777777" w:rsidR="003E6B17" w:rsidRDefault="003E6B17" w:rsidP="003E6B17">
      <w:r>
        <w:t xml:space="preserve">  `email` </w:t>
      </w:r>
      <w:proofErr w:type="gramStart"/>
      <w:r>
        <w:t>varchar(</w:t>
      </w:r>
      <w:proofErr w:type="gramEnd"/>
      <w:r>
        <w:t>50) ,</w:t>
      </w:r>
    </w:p>
    <w:p w14:paraId="69B8D9FB" w14:textId="77777777" w:rsidR="003E6B17" w:rsidRDefault="003E6B17" w:rsidP="003E6B17">
      <w:r>
        <w:t xml:space="preserve">  `gender` </w:t>
      </w:r>
      <w:proofErr w:type="gramStart"/>
      <w:r>
        <w:t>char(</w:t>
      </w:r>
      <w:proofErr w:type="gramEnd"/>
      <w:r>
        <w:t>1),</w:t>
      </w:r>
    </w:p>
    <w:p w14:paraId="738F5ED4" w14:textId="77777777" w:rsidR="003E6B17" w:rsidRDefault="003E6B17" w:rsidP="003E6B17">
      <w:r>
        <w:t xml:space="preserve">  `birthday` </w:t>
      </w:r>
      <w:proofErr w:type="gramStart"/>
      <w:r>
        <w:t>date ,</w:t>
      </w:r>
      <w:proofErr w:type="gramEnd"/>
    </w:p>
    <w:p w14:paraId="5E35D364" w14:textId="77777777" w:rsidR="003E6B17" w:rsidRDefault="003E6B17" w:rsidP="003E6B17">
      <w:r>
        <w:t xml:space="preserve">  `</w:t>
      </w:r>
      <w:proofErr w:type="spellStart"/>
      <w:r>
        <w:t>prof_id</w:t>
      </w:r>
      <w:proofErr w:type="spellEnd"/>
      <w:r>
        <w:t xml:space="preserve">` </w:t>
      </w:r>
      <w:proofErr w:type="gramStart"/>
      <w:r>
        <w:t>int(</w:t>
      </w:r>
      <w:proofErr w:type="gramEnd"/>
      <w:r>
        <w:t>10),</w:t>
      </w:r>
    </w:p>
    <w:p w14:paraId="51FB7E37" w14:textId="77777777" w:rsidR="003E6B17" w:rsidRDefault="003E6B17" w:rsidP="003E6B17">
      <w:r>
        <w:t xml:space="preserve">  `</w:t>
      </w:r>
      <w:proofErr w:type="spellStart"/>
      <w:r>
        <w:t>zip_code</w:t>
      </w:r>
      <w:proofErr w:type="spellEnd"/>
      <w:r>
        <w:t xml:space="preserve">` </w:t>
      </w:r>
      <w:proofErr w:type="gramStart"/>
      <w:r>
        <w:t>int(</w:t>
      </w:r>
      <w:proofErr w:type="gramEnd"/>
      <w:r>
        <w:t>10),</w:t>
      </w:r>
    </w:p>
    <w:p w14:paraId="3825EA7C" w14:textId="77777777" w:rsidR="003E6B17" w:rsidRDefault="003E6B17" w:rsidP="003E6B17">
      <w:r>
        <w:t xml:space="preserve">  `</w:t>
      </w:r>
      <w:proofErr w:type="spellStart"/>
      <w:r>
        <w:t>status_id</w:t>
      </w:r>
      <w:proofErr w:type="spellEnd"/>
      <w:r>
        <w:t xml:space="preserve">` </w:t>
      </w:r>
      <w:proofErr w:type="gramStart"/>
      <w:r>
        <w:t>int(</w:t>
      </w:r>
      <w:proofErr w:type="gramEnd"/>
      <w:r>
        <w:t>10)</w:t>
      </w:r>
    </w:p>
    <w:p w14:paraId="2446CA98" w14:textId="2BF2C0E6" w:rsidR="001638F6" w:rsidRDefault="003E6B17" w:rsidP="003E6B17">
      <w:r>
        <w:t>);</w:t>
      </w:r>
    </w:p>
    <w:p w14:paraId="1ADF00D6" w14:textId="4F85B1FA" w:rsidR="003E6B17" w:rsidRDefault="003E6B17" w:rsidP="003E6B17">
      <w:r>
        <w:rPr>
          <w:noProof/>
        </w:rPr>
        <w:drawing>
          <wp:inline distT="0" distB="0" distL="0" distR="0" wp14:anchorId="608CBFA1" wp14:editId="3819C41F">
            <wp:extent cx="5486400" cy="3086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93581" w14:textId="05BB6D03" w:rsidR="003E6B17" w:rsidRDefault="003E6B17" w:rsidP="003E6B17">
      <w:r>
        <w:lastRenderedPageBreak/>
        <w:t>2)</w:t>
      </w:r>
      <w:r>
        <w:t xml:space="preserve">INSERT INTO </w:t>
      </w:r>
      <w:proofErr w:type="spellStart"/>
      <w:r>
        <w:t>my_contacts</w:t>
      </w:r>
      <w:proofErr w:type="spellEnd"/>
      <w:r>
        <w:t xml:space="preserve"> VALUES ('1', 'Smith','Singh','1234567890','jill_anderson@ \nbreakneckpizza.com','F','1980-09-05','12','123','1234');</w:t>
      </w:r>
    </w:p>
    <w:p w14:paraId="5F067CD0" w14:textId="77777777" w:rsidR="003E6B17" w:rsidRDefault="003E6B17" w:rsidP="003E6B17">
      <w:r>
        <w:t xml:space="preserve">INSERT INTO </w:t>
      </w:r>
      <w:proofErr w:type="spellStart"/>
      <w:r>
        <w:t>my_contacts</w:t>
      </w:r>
      <w:proofErr w:type="spellEnd"/>
      <w:r>
        <w:t xml:space="preserve"> VALUES ('2', 'Kevin','Leo','1234567830</w:t>
      </w:r>
      <w:proofErr w:type="gramStart"/>
      <w:r>
        <w:t>','lkenton@starbuzzcoffee.com</w:t>
      </w:r>
      <w:proofErr w:type="gramEnd"/>
      <w:r>
        <w:t>','M','1974-01-10','23','234','2345');</w:t>
      </w:r>
    </w:p>
    <w:p w14:paraId="16EF276F" w14:textId="77777777" w:rsidR="003E6B17" w:rsidRDefault="003E6B17" w:rsidP="003E6B17">
      <w:r>
        <w:t xml:space="preserve">INSERT INTO </w:t>
      </w:r>
      <w:proofErr w:type="spellStart"/>
      <w:r>
        <w:t>my_contacts</w:t>
      </w:r>
      <w:proofErr w:type="spellEnd"/>
      <w:r>
        <w:t xml:space="preserve"> VALUES ('3', 'Garry','Darrin','6476493361',' captainlove@headfirsttheater.com','M','1966-01-23','34','345','3456');</w:t>
      </w:r>
    </w:p>
    <w:p w14:paraId="6FC88811" w14:textId="77777777" w:rsidR="003E6B17" w:rsidRDefault="003E6B17" w:rsidP="003E6B17">
      <w:r>
        <w:t xml:space="preserve">INSERT INTO </w:t>
      </w:r>
      <w:proofErr w:type="spellStart"/>
      <w:r>
        <w:t>my_contacts</w:t>
      </w:r>
      <w:proofErr w:type="spellEnd"/>
      <w:r>
        <w:t xml:space="preserve"> VALUES ('4', 'Malek','Joe','6476476477</w:t>
      </w:r>
      <w:proofErr w:type="gramStart"/>
      <w:r>
        <w:t>','joe_franklin@leapinlimos.com</w:t>
      </w:r>
      <w:proofErr w:type="gramEnd"/>
      <w:r>
        <w:t>','M','1977-04-28','45','456','4567');</w:t>
      </w:r>
    </w:p>
    <w:p w14:paraId="7B18DD99" w14:textId="77777777" w:rsidR="003E6B17" w:rsidRDefault="003E6B17" w:rsidP="003E6B17">
      <w:r>
        <w:t xml:space="preserve">INSERT INTO </w:t>
      </w:r>
      <w:proofErr w:type="spellStart"/>
      <w:r>
        <w:t>my_contacts</w:t>
      </w:r>
      <w:proofErr w:type="spellEnd"/>
      <w:r>
        <w:t xml:space="preserve"> VALUES ('5', 'Ashlyn','Jamie','7056478899</w:t>
      </w:r>
      <w:proofErr w:type="gramStart"/>
      <w:r>
        <w:t>','dontbother@starbuzzcoffee.com</w:t>
      </w:r>
      <w:proofErr w:type="gramEnd"/>
      <w:r>
        <w:t>','F','1964-09-10','56','567','5678');</w:t>
      </w:r>
    </w:p>
    <w:p w14:paraId="03FA264E" w14:textId="77777777" w:rsidR="003E6B17" w:rsidRDefault="003E6B17" w:rsidP="003E6B17">
      <w:r>
        <w:t xml:space="preserve">INSERT INTO </w:t>
      </w:r>
      <w:proofErr w:type="spellStart"/>
      <w:r>
        <w:t>my_contacts</w:t>
      </w:r>
      <w:proofErr w:type="spellEnd"/>
      <w:r>
        <w:t xml:space="preserve"> VALUES ('6', 'Aly','Maurice','6477056677</w:t>
      </w:r>
      <w:proofErr w:type="gramStart"/>
      <w:r>
        <w:t>','bookman4u@objectville.net</w:t>
      </w:r>
      <w:proofErr w:type="gramEnd"/>
      <w:r>
        <w:t>','M','1962-07-01','67','678','6789');</w:t>
      </w:r>
    </w:p>
    <w:p w14:paraId="2E9C2B38" w14:textId="77777777" w:rsidR="003E6B17" w:rsidRDefault="003E6B17" w:rsidP="003E6B17">
      <w:r>
        <w:t xml:space="preserve">INSERT INTO </w:t>
      </w:r>
      <w:proofErr w:type="spellStart"/>
      <w:r>
        <w:t>my_contacts</w:t>
      </w:r>
      <w:proofErr w:type="spellEnd"/>
      <w:r>
        <w:t xml:space="preserve"> VALUES ('7', 'Navreet','Renee','7058899445</w:t>
      </w:r>
      <w:proofErr w:type="gramStart"/>
      <w:r>
        <w:t>','poorrenee@mightygumball.net</w:t>
      </w:r>
      <w:proofErr w:type="gramEnd"/>
      <w:r>
        <w:t>','F','1976-12-03','78','789','7890');</w:t>
      </w:r>
    </w:p>
    <w:p w14:paraId="3832D59E" w14:textId="77777777" w:rsidR="003E6B17" w:rsidRDefault="003E6B17" w:rsidP="003E6B17">
      <w:r>
        <w:t xml:space="preserve">INSERT INTO </w:t>
      </w:r>
      <w:proofErr w:type="spellStart"/>
      <w:r>
        <w:t>my_contacts</w:t>
      </w:r>
      <w:proofErr w:type="spellEnd"/>
      <w:r>
        <w:t xml:space="preserve"> VALUES ('8', 'Mandi','Angelina','6475678844</w:t>
      </w:r>
      <w:proofErr w:type="gramStart"/>
      <w:r>
        <w:t>','angelina@starbuzzcoffee.com</w:t>
      </w:r>
      <w:proofErr w:type="gramEnd"/>
      <w:r>
        <w:t>','F','1979-08-19','89','890','8901');</w:t>
      </w:r>
    </w:p>
    <w:p w14:paraId="1139D2D0" w14:textId="77777777" w:rsidR="003E6B17" w:rsidRDefault="003E6B17" w:rsidP="003E6B17">
      <w:r>
        <w:t xml:space="preserve">INSERT INTO </w:t>
      </w:r>
      <w:proofErr w:type="spellStart"/>
      <w:r>
        <w:t>my_contacts</w:t>
      </w:r>
      <w:proofErr w:type="spellEnd"/>
      <w:r>
        <w:t xml:space="preserve"> VALUES ('9', 'Susa','Donald','4567894455</w:t>
      </w:r>
      <w:proofErr w:type="gramStart"/>
      <w:r>
        <w:t>','padraic@tikibeanlounge.com</w:t>
      </w:r>
      <w:proofErr w:type="gramEnd"/>
      <w:r>
        <w:t>','M','1967-01-23','90','901','9012');</w:t>
      </w:r>
    </w:p>
    <w:p w14:paraId="5709A00E" w14:textId="6099A109" w:rsidR="003E6B17" w:rsidRDefault="003E6B17" w:rsidP="003E6B17">
      <w:r>
        <w:t xml:space="preserve">INSERT INTO </w:t>
      </w:r>
      <w:proofErr w:type="spellStart"/>
      <w:r>
        <w:t>my_contacts</w:t>
      </w:r>
      <w:proofErr w:type="spellEnd"/>
      <w:r>
        <w:t xml:space="preserve"> VALUES ('10', 'Spartan','John','6578761122</w:t>
      </w:r>
      <w:proofErr w:type="gramStart"/>
      <w:r>
        <w:t>','jpoet@objectville.net</w:t>
      </w:r>
      <w:proofErr w:type="gramEnd"/>
      <w:r>
        <w:t>','M','1963-04-18','01','012','0123');</w:t>
      </w:r>
    </w:p>
    <w:p w14:paraId="00C3D2E1" w14:textId="4C43711B" w:rsidR="003E6B17" w:rsidRDefault="003E6B17" w:rsidP="003E6B17">
      <w:r>
        <w:rPr>
          <w:noProof/>
        </w:rPr>
        <w:lastRenderedPageBreak/>
        <w:drawing>
          <wp:inline distT="0" distB="0" distL="0" distR="0" wp14:anchorId="2462E6E2" wp14:editId="09C456D2">
            <wp:extent cx="5486400" cy="3086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C1907" w14:textId="77777777" w:rsidR="004B5166" w:rsidRDefault="004B5166" w:rsidP="003E6B17">
      <w:r>
        <w:t>Step 2</w:t>
      </w:r>
    </w:p>
    <w:p w14:paraId="7BB119C4" w14:textId="77777777" w:rsidR="004B5166" w:rsidRDefault="004B5166" w:rsidP="003E6B17">
      <w:r>
        <w:t>Query</w:t>
      </w:r>
    </w:p>
    <w:p w14:paraId="752AD083" w14:textId="45B56734" w:rsidR="003E6B17" w:rsidRDefault="004B5166" w:rsidP="003E6B17">
      <w:r>
        <w:t>1)</w:t>
      </w:r>
      <w:r w:rsidR="003E6B17">
        <w:t>use my_contacts2;</w:t>
      </w:r>
    </w:p>
    <w:p w14:paraId="068E2642" w14:textId="77777777" w:rsidR="003E6B17" w:rsidRDefault="003E6B17" w:rsidP="003E6B17"/>
    <w:p w14:paraId="165E5E69" w14:textId="77777777" w:rsidR="003E6B17" w:rsidRDefault="003E6B17" w:rsidP="003E6B17">
      <w:r>
        <w:t>create table `interests</w:t>
      </w:r>
      <w:proofErr w:type="gramStart"/>
      <w:r>
        <w:t>`(</w:t>
      </w:r>
      <w:proofErr w:type="gramEnd"/>
    </w:p>
    <w:p w14:paraId="3D58B0F8" w14:textId="77777777" w:rsidR="003E6B17" w:rsidRDefault="003E6B17" w:rsidP="003E6B17">
      <w:r>
        <w:t xml:space="preserve">  `</w:t>
      </w:r>
      <w:proofErr w:type="spellStart"/>
      <w:r>
        <w:t>interest_id</w:t>
      </w:r>
      <w:proofErr w:type="spellEnd"/>
      <w:r>
        <w:t xml:space="preserve">` </w:t>
      </w:r>
      <w:proofErr w:type="gramStart"/>
      <w:r>
        <w:t>int(</w:t>
      </w:r>
      <w:proofErr w:type="gramEnd"/>
      <w:r>
        <w:t>11) primary key not null,</w:t>
      </w:r>
    </w:p>
    <w:p w14:paraId="0E89F73C" w14:textId="77777777" w:rsidR="003E6B17" w:rsidRDefault="003E6B17" w:rsidP="003E6B17">
      <w:r>
        <w:t xml:space="preserve">    `interest` </w:t>
      </w:r>
      <w:proofErr w:type="gramStart"/>
      <w:r>
        <w:t>varchar(</w:t>
      </w:r>
      <w:proofErr w:type="gramEnd"/>
      <w:r>
        <w:t>50) not null</w:t>
      </w:r>
    </w:p>
    <w:p w14:paraId="5DDE63CE" w14:textId="77777777" w:rsidR="003E6B17" w:rsidRDefault="003E6B17" w:rsidP="003E6B17">
      <w:r>
        <w:t>);</w:t>
      </w:r>
    </w:p>
    <w:p w14:paraId="37A7B9B7" w14:textId="77777777" w:rsidR="003E6B17" w:rsidRDefault="003E6B17" w:rsidP="003E6B17"/>
    <w:p w14:paraId="388C8031" w14:textId="77777777" w:rsidR="003E6B17" w:rsidRDefault="003E6B17" w:rsidP="003E6B17">
      <w:r>
        <w:t>create table `seeking</w:t>
      </w:r>
      <w:proofErr w:type="gramStart"/>
      <w:r>
        <w:t>`(</w:t>
      </w:r>
      <w:proofErr w:type="gramEnd"/>
    </w:p>
    <w:p w14:paraId="011EA20F" w14:textId="77777777" w:rsidR="003E6B17" w:rsidRDefault="003E6B17" w:rsidP="003E6B17">
      <w:r>
        <w:t xml:space="preserve">  `</w:t>
      </w:r>
      <w:proofErr w:type="spellStart"/>
      <w:r>
        <w:t>seeking_id</w:t>
      </w:r>
      <w:proofErr w:type="spellEnd"/>
      <w:r>
        <w:t xml:space="preserve">` </w:t>
      </w:r>
      <w:proofErr w:type="gramStart"/>
      <w:r>
        <w:t>int(</w:t>
      </w:r>
      <w:proofErr w:type="gramEnd"/>
      <w:r>
        <w:t>11) primary key not null,</w:t>
      </w:r>
    </w:p>
    <w:p w14:paraId="0F3BCD27" w14:textId="77777777" w:rsidR="003E6B17" w:rsidRDefault="003E6B17" w:rsidP="003E6B17">
      <w:r>
        <w:t xml:space="preserve">    `seeking` </w:t>
      </w:r>
      <w:proofErr w:type="gramStart"/>
      <w:r>
        <w:t>varchar(</w:t>
      </w:r>
      <w:proofErr w:type="gramEnd"/>
      <w:r>
        <w:t>50) not null</w:t>
      </w:r>
    </w:p>
    <w:p w14:paraId="52570933" w14:textId="4CD82483" w:rsidR="003E6B17" w:rsidRDefault="003E6B17" w:rsidP="003E6B17">
      <w:r>
        <w:t>);</w:t>
      </w:r>
    </w:p>
    <w:p w14:paraId="1AFDA3BD" w14:textId="5B4515CC" w:rsidR="003E6B17" w:rsidRDefault="003E6B17" w:rsidP="003E6B17">
      <w:r>
        <w:rPr>
          <w:noProof/>
        </w:rPr>
        <w:lastRenderedPageBreak/>
        <w:drawing>
          <wp:inline distT="0" distB="0" distL="0" distR="0" wp14:anchorId="18FE223A" wp14:editId="71EA2CA5">
            <wp:extent cx="5486400" cy="3086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1AF3D" w14:textId="1FA34D4F" w:rsidR="004B5166" w:rsidRDefault="004B5166" w:rsidP="004B5166">
      <w:r>
        <w:t>2)</w:t>
      </w:r>
      <w:r w:rsidRPr="004B5166">
        <w:t xml:space="preserve"> </w:t>
      </w:r>
      <w:r>
        <w:t>USE my_contacts2;</w:t>
      </w:r>
    </w:p>
    <w:p w14:paraId="7C2C713A" w14:textId="77777777" w:rsidR="004B5166" w:rsidRDefault="004B5166" w:rsidP="004B5166"/>
    <w:p w14:paraId="5000B581" w14:textId="77777777" w:rsidR="004B5166" w:rsidRDefault="004B5166" w:rsidP="004B5166">
      <w:r>
        <w:t>CREATE TABLE `</w:t>
      </w:r>
      <w:proofErr w:type="spellStart"/>
      <w:r>
        <w:t>contact_interest</w:t>
      </w:r>
      <w:proofErr w:type="spellEnd"/>
      <w:r>
        <w:t>` (</w:t>
      </w:r>
    </w:p>
    <w:p w14:paraId="46400462" w14:textId="77777777" w:rsidR="004B5166" w:rsidRDefault="004B5166" w:rsidP="004B5166">
      <w:r>
        <w:t xml:space="preserve">  `</w:t>
      </w:r>
      <w:proofErr w:type="spellStart"/>
      <w:r>
        <w:t>contact_id</w:t>
      </w:r>
      <w:proofErr w:type="spellEnd"/>
      <w:r>
        <w:t xml:space="preserve">` </w:t>
      </w:r>
      <w:proofErr w:type="gramStart"/>
      <w:r>
        <w:t>int(</w:t>
      </w:r>
      <w:proofErr w:type="gramEnd"/>
      <w:r>
        <w:t>11) NOT NULL,</w:t>
      </w:r>
    </w:p>
    <w:p w14:paraId="20F4FA5F" w14:textId="77777777" w:rsidR="004B5166" w:rsidRDefault="004B5166" w:rsidP="004B5166">
      <w:r>
        <w:t xml:space="preserve">    `</w:t>
      </w:r>
      <w:proofErr w:type="spellStart"/>
      <w:r>
        <w:t>interest_id</w:t>
      </w:r>
      <w:proofErr w:type="spellEnd"/>
      <w:r>
        <w:t xml:space="preserve">` </w:t>
      </w:r>
      <w:proofErr w:type="gramStart"/>
      <w:r>
        <w:t>int(</w:t>
      </w:r>
      <w:proofErr w:type="gramEnd"/>
      <w:r>
        <w:t>11) NOT NULL,</w:t>
      </w:r>
    </w:p>
    <w:p w14:paraId="7135CF06" w14:textId="77777777" w:rsidR="004B5166" w:rsidRDefault="004B5166" w:rsidP="004B5166">
      <w:r>
        <w:t xml:space="preserve">    CONSTRAINT </w:t>
      </w:r>
      <w:proofErr w:type="spellStart"/>
      <w:r>
        <w:t>my_contacts_contact_id_fk</w:t>
      </w:r>
      <w:proofErr w:type="spellEnd"/>
    </w:p>
    <w:p w14:paraId="38540215" w14:textId="77777777" w:rsidR="004B5166" w:rsidRDefault="004B5166" w:rsidP="004B5166">
      <w:r>
        <w:t xml:space="preserve">    FOREIGN KEY (</w:t>
      </w:r>
      <w:proofErr w:type="spellStart"/>
      <w:r>
        <w:t>contact_id</w:t>
      </w:r>
      <w:proofErr w:type="spellEnd"/>
      <w:r>
        <w:t>)</w:t>
      </w:r>
    </w:p>
    <w:p w14:paraId="09E09E7F" w14:textId="77777777" w:rsidR="004B5166" w:rsidRDefault="004B5166" w:rsidP="004B5166">
      <w:r>
        <w:t xml:space="preserve">    REFERENCES </w:t>
      </w:r>
      <w:proofErr w:type="spellStart"/>
      <w:r>
        <w:t>my_contacts</w:t>
      </w:r>
      <w:proofErr w:type="spellEnd"/>
      <w:r>
        <w:t xml:space="preserve"> (</w:t>
      </w:r>
      <w:proofErr w:type="spellStart"/>
      <w:r>
        <w:t>contact_id</w:t>
      </w:r>
      <w:proofErr w:type="spellEnd"/>
      <w:r>
        <w:t>),</w:t>
      </w:r>
    </w:p>
    <w:p w14:paraId="092D30D4" w14:textId="77777777" w:rsidR="004B5166" w:rsidRDefault="004B5166" w:rsidP="004B5166">
      <w:r>
        <w:t xml:space="preserve">    </w:t>
      </w:r>
    </w:p>
    <w:p w14:paraId="25B6DB75" w14:textId="77777777" w:rsidR="004B5166" w:rsidRDefault="004B5166" w:rsidP="004B5166">
      <w:r>
        <w:t xml:space="preserve">  CONSTRAINT </w:t>
      </w:r>
      <w:proofErr w:type="spellStart"/>
      <w:r>
        <w:t>interests_interest_id_fk</w:t>
      </w:r>
      <w:proofErr w:type="spellEnd"/>
    </w:p>
    <w:p w14:paraId="730DD1F2" w14:textId="77777777" w:rsidR="004B5166" w:rsidRDefault="004B5166" w:rsidP="004B5166">
      <w:r>
        <w:t xml:space="preserve">    FOREIGN KEY (</w:t>
      </w:r>
      <w:proofErr w:type="spellStart"/>
      <w:r>
        <w:t>interest_id</w:t>
      </w:r>
      <w:proofErr w:type="spellEnd"/>
      <w:r>
        <w:t>)</w:t>
      </w:r>
    </w:p>
    <w:p w14:paraId="743C24D3" w14:textId="77777777" w:rsidR="004B5166" w:rsidRDefault="004B5166" w:rsidP="004B5166">
      <w:r>
        <w:t xml:space="preserve">    REFERENCES interests (</w:t>
      </w:r>
      <w:proofErr w:type="spellStart"/>
      <w:r>
        <w:t>interest_id</w:t>
      </w:r>
      <w:proofErr w:type="spellEnd"/>
      <w:r>
        <w:t>)</w:t>
      </w:r>
    </w:p>
    <w:p w14:paraId="04622022" w14:textId="56D989B1" w:rsidR="004B5166" w:rsidRDefault="004B5166" w:rsidP="004B5166">
      <w:r>
        <w:t>);</w:t>
      </w:r>
    </w:p>
    <w:p w14:paraId="72843BC4" w14:textId="41D6C71D" w:rsidR="004B5166" w:rsidRDefault="004B5166" w:rsidP="004B5166">
      <w:r>
        <w:rPr>
          <w:noProof/>
        </w:rPr>
        <w:lastRenderedPageBreak/>
        <w:drawing>
          <wp:inline distT="0" distB="0" distL="0" distR="0" wp14:anchorId="44EE5AE6" wp14:editId="1A15652A">
            <wp:extent cx="5486400" cy="3086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234AE" w14:textId="36F399EA" w:rsidR="004B5166" w:rsidRDefault="004B5166" w:rsidP="004B5166">
      <w:r>
        <w:t>3)</w:t>
      </w:r>
      <w:r w:rsidRPr="004B5166">
        <w:t xml:space="preserve"> </w:t>
      </w:r>
      <w:r>
        <w:t>USE my_contacts2;</w:t>
      </w:r>
    </w:p>
    <w:p w14:paraId="53CBF730" w14:textId="77777777" w:rsidR="004B5166" w:rsidRDefault="004B5166" w:rsidP="004B5166"/>
    <w:p w14:paraId="52D6CF91" w14:textId="77777777" w:rsidR="004B5166" w:rsidRDefault="004B5166" w:rsidP="004B5166">
      <w:r>
        <w:t>CREATE TABLE `</w:t>
      </w:r>
      <w:proofErr w:type="spellStart"/>
      <w:r>
        <w:t>contact_seeking</w:t>
      </w:r>
      <w:proofErr w:type="spellEnd"/>
      <w:r>
        <w:t>` (</w:t>
      </w:r>
    </w:p>
    <w:p w14:paraId="15E5D36E" w14:textId="77777777" w:rsidR="004B5166" w:rsidRDefault="004B5166" w:rsidP="004B5166">
      <w:r>
        <w:t xml:space="preserve">  `</w:t>
      </w:r>
      <w:proofErr w:type="spellStart"/>
      <w:r>
        <w:t>contact_id</w:t>
      </w:r>
      <w:proofErr w:type="spellEnd"/>
      <w:r>
        <w:t xml:space="preserve">` </w:t>
      </w:r>
      <w:proofErr w:type="gramStart"/>
      <w:r>
        <w:t>int(</w:t>
      </w:r>
      <w:proofErr w:type="gramEnd"/>
      <w:r>
        <w:t>11) NOT NULL,</w:t>
      </w:r>
    </w:p>
    <w:p w14:paraId="2CECF010" w14:textId="77777777" w:rsidR="004B5166" w:rsidRDefault="004B5166" w:rsidP="004B5166">
      <w:r>
        <w:t xml:space="preserve">    `</w:t>
      </w:r>
      <w:proofErr w:type="spellStart"/>
      <w:r>
        <w:t>seeking_id</w:t>
      </w:r>
      <w:proofErr w:type="spellEnd"/>
      <w:r>
        <w:t xml:space="preserve">` </w:t>
      </w:r>
      <w:proofErr w:type="gramStart"/>
      <w:r>
        <w:t>int(</w:t>
      </w:r>
      <w:proofErr w:type="gramEnd"/>
      <w:r>
        <w:t>11) NOT NULL,</w:t>
      </w:r>
    </w:p>
    <w:p w14:paraId="18C26C22" w14:textId="77777777" w:rsidR="004B5166" w:rsidRDefault="004B5166" w:rsidP="004B5166">
      <w:r>
        <w:t xml:space="preserve">    CONSTRAINT </w:t>
      </w:r>
      <w:proofErr w:type="spellStart"/>
      <w:r>
        <w:t>my_contacts_contact_id_fk_a</w:t>
      </w:r>
      <w:proofErr w:type="spellEnd"/>
    </w:p>
    <w:p w14:paraId="75BB116A" w14:textId="77777777" w:rsidR="004B5166" w:rsidRDefault="004B5166" w:rsidP="004B5166">
      <w:r>
        <w:t xml:space="preserve">    FOREIGN KEY (</w:t>
      </w:r>
      <w:proofErr w:type="spellStart"/>
      <w:r>
        <w:t>contact_id</w:t>
      </w:r>
      <w:proofErr w:type="spellEnd"/>
      <w:r>
        <w:t>)</w:t>
      </w:r>
    </w:p>
    <w:p w14:paraId="24981123" w14:textId="77777777" w:rsidR="004B5166" w:rsidRDefault="004B5166" w:rsidP="004B5166">
      <w:r>
        <w:t xml:space="preserve">    REFERENCES </w:t>
      </w:r>
      <w:proofErr w:type="spellStart"/>
      <w:r>
        <w:t>my_contacts</w:t>
      </w:r>
      <w:proofErr w:type="spellEnd"/>
      <w:r>
        <w:t xml:space="preserve"> (</w:t>
      </w:r>
      <w:proofErr w:type="spellStart"/>
      <w:r>
        <w:t>contact_id</w:t>
      </w:r>
      <w:proofErr w:type="spellEnd"/>
      <w:r>
        <w:t>),</w:t>
      </w:r>
    </w:p>
    <w:p w14:paraId="78D6287B" w14:textId="77777777" w:rsidR="004B5166" w:rsidRDefault="004B5166" w:rsidP="004B5166">
      <w:r>
        <w:t xml:space="preserve">    </w:t>
      </w:r>
    </w:p>
    <w:p w14:paraId="4ADBDC70" w14:textId="77777777" w:rsidR="004B5166" w:rsidRDefault="004B5166" w:rsidP="004B5166">
      <w:r>
        <w:t xml:space="preserve">  CONSTRAINT </w:t>
      </w:r>
      <w:proofErr w:type="spellStart"/>
      <w:r>
        <w:t>seeking_seeking_id_fk</w:t>
      </w:r>
      <w:proofErr w:type="spellEnd"/>
    </w:p>
    <w:p w14:paraId="6FA481F0" w14:textId="77777777" w:rsidR="004B5166" w:rsidRDefault="004B5166" w:rsidP="004B5166">
      <w:r>
        <w:t xml:space="preserve">    FOREIGN KEY (</w:t>
      </w:r>
      <w:proofErr w:type="spellStart"/>
      <w:r>
        <w:t>seeking_id</w:t>
      </w:r>
      <w:proofErr w:type="spellEnd"/>
      <w:r>
        <w:t>)</w:t>
      </w:r>
    </w:p>
    <w:p w14:paraId="1519B872" w14:textId="77777777" w:rsidR="004B5166" w:rsidRDefault="004B5166" w:rsidP="004B5166">
      <w:r>
        <w:t xml:space="preserve">    REFERENCES seeking (</w:t>
      </w:r>
      <w:proofErr w:type="spellStart"/>
      <w:r>
        <w:t>seeking_id</w:t>
      </w:r>
      <w:proofErr w:type="spellEnd"/>
      <w:r>
        <w:t>)</w:t>
      </w:r>
    </w:p>
    <w:p w14:paraId="67A1689E" w14:textId="3A6479B4" w:rsidR="004B5166" w:rsidRDefault="004B5166" w:rsidP="004B5166">
      <w:r>
        <w:t>);</w:t>
      </w:r>
    </w:p>
    <w:p w14:paraId="3B9DC41C" w14:textId="331E1C48" w:rsidR="004B5166" w:rsidRDefault="004B5166" w:rsidP="004B5166">
      <w:r>
        <w:rPr>
          <w:noProof/>
        </w:rPr>
        <w:lastRenderedPageBreak/>
        <w:drawing>
          <wp:inline distT="0" distB="0" distL="0" distR="0" wp14:anchorId="6548E022" wp14:editId="2DF88BF6">
            <wp:extent cx="5486400" cy="3086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F112" w14:textId="6530BB55" w:rsidR="004B5166" w:rsidRDefault="004B5166" w:rsidP="004B5166">
      <w:r>
        <w:t>4)</w:t>
      </w:r>
      <w:r w:rsidRPr="004B5166">
        <w:t xml:space="preserve"> </w:t>
      </w:r>
      <w:r>
        <w:t>use my_contacts2;</w:t>
      </w:r>
    </w:p>
    <w:p w14:paraId="3C852F1C" w14:textId="77777777" w:rsidR="004B5166" w:rsidRDefault="004B5166" w:rsidP="004B5166"/>
    <w:p w14:paraId="5C6D0A7B" w14:textId="77777777" w:rsidR="004B5166" w:rsidRDefault="004B5166" w:rsidP="004B5166">
      <w:r>
        <w:t>create table `profession</w:t>
      </w:r>
      <w:proofErr w:type="gramStart"/>
      <w:r>
        <w:t>`(</w:t>
      </w:r>
      <w:proofErr w:type="gramEnd"/>
    </w:p>
    <w:p w14:paraId="5E37EB32" w14:textId="77777777" w:rsidR="004B5166" w:rsidRDefault="004B5166" w:rsidP="004B5166">
      <w:r>
        <w:t xml:space="preserve">  `</w:t>
      </w:r>
      <w:proofErr w:type="spellStart"/>
      <w:r>
        <w:t>prof_id</w:t>
      </w:r>
      <w:proofErr w:type="spellEnd"/>
      <w:r>
        <w:t xml:space="preserve">` </w:t>
      </w:r>
      <w:proofErr w:type="gramStart"/>
      <w:r>
        <w:t>int(</w:t>
      </w:r>
      <w:proofErr w:type="gramEnd"/>
      <w:r>
        <w:t>11) primary key not null,</w:t>
      </w:r>
    </w:p>
    <w:p w14:paraId="2246C731" w14:textId="77777777" w:rsidR="004B5166" w:rsidRDefault="004B5166" w:rsidP="004B5166">
      <w:r>
        <w:t xml:space="preserve">    `profession` </w:t>
      </w:r>
      <w:proofErr w:type="gramStart"/>
      <w:r>
        <w:t>varchar(</w:t>
      </w:r>
      <w:proofErr w:type="gramEnd"/>
      <w:r>
        <w:t>50) not null</w:t>
      </w:r>
    </w:p>
    <w:p w14:paraId="1054571B" w14:textId="77777777" w:rsidR="004B5166" w:rsidRDefault="004B5166" w:rsidP="004B5166">
      <w:r>
        <w:t>);</w:t>
      </w:r>
    </w:p>
    <w:p w14:paraId="0E9E520C" w14:textId="77777777" w:rsidR="004B5166" w:rsidRDefault="004B5166" w:rsidP="004B5166"/>
    <w:p w14:paraId="6ABE426A" w14:textId="77777777" w:rsidR="004B5166" w:rsidRDefault="004B5166" w:rsidP="004B5166">
      <w:r>
        <w:t>create table `</w:t>
      </w:r>
      <w:proofErr w:type="spellStart"/>
      <w:r>
        <w:t>zip_code</w:t>
      </w:r>
      <w:proofErr w:type="spellEnd"/>
      <w:proofErr w:type="gramStart"/>
      <w:r>
        <w:t>`(</w:t>
      </w:r>
      <w:proofErr w:type="gramEnd"/>
    </w:p>
    <w:p w14:paraId="2006D538" w14:textId="77777777" w:rsidR="004B5166" w:rsidRDefault="004B5166" w:rsidP="004B5166">
      <w:r>
        <w:t xml:space="preserve">  `</w:t>
      </w:r>
      <w:proofErr w:type="spellStart"/>
      <w:r>
        <w:t>zip_code</w:t>
      </w:r>
      <w:proofErr w:type="spellEnd"/>
      <w:r>
        <w:t xml:space="preserve">` </w:t>
      </w:r>
      <w:proofErr w:type="gramStart"/>
      <w:r>
        <w:t>int(</w:t>
      </w:r>
      <w:proofErr w:type="gramEnd"/>
      <w:r>
        <w:t>11) primary key not null,</w:t>
      </w:r>
    </w:p>
    <w:p w14:paraId="412E90B9" w14:textId="77777777" w:rsidR="004B5166" w:rsidRDefault="004B5166" w:rsidP="004B5166">
      <w:r>
        <w:t xml:space="preserve">    `city` </w:t>
      </w:r>
      <w:proofErr w:type="gramStart"/>
      <w:r>
        <w:t>varchar(</w:t>
      </w:r>
      <w:proofErr w:type="gramEnd"/>
      <w:r>
        <w:t>10) not null,</w:t>
      </w:r>
    </w:p>
    <w:p w14:paraId="3272D8B5" w14:textId="77777777" w:rsidR="004B5166" w:rsidRDefault="004B5166" w:rsidP="004B5166">
      <w:r>
        <w:t xml:space="preserve">    `state` </w:t>
      </w:r>
      <w:proofErr w:type="gramStart"/>
      <w:r>
        <w:t>varchar(</w:t>
      </w:r>
      <w:proofErr w:type="gramEnd"/>
      <w:r>
        <w:t>10) not null</w:t>
      </w:r>
    </w:p>
    <w:p w14:paraId="7AF066E0" w14:textId="77777777" w:rsidR="004B5166" w:rsidRDefault="004B5166" w:rsidP="004B5166">
      <w:r>
        <w:t>);</w:t>
      </w:r>
    </w:p>
    <w:p w14:paraId="73A79862" w14:textId="77777777" w:rsidR="004B5166" w:rsidRDefault="004B5166" w:rsidP="004B5166"/>
    <w:p w14:paraId="7F8DCEED" w14:textId="77777777" w:rsidR="004B5166" w:rsidRDefault="004B5166" w:rsidP="004B5166">
      <w:r>
        <w:t>create table `status</w:t>
      </w:r>
      <w:proofErr w:type="gramStart"/>
      <w:r>
        <w:t>`(</w:t>
      </w:r>
      <w:proofErr w:type="gramEnd"/>
    </w:p>
    <w:p w14:paraId="7E484684" w14:textId="77777777" w:rsidR="004B5166" w:rsidRDefault="004B5166" w:rsidP="004B5166">
      <w:r>
        <w:t xml:space="preserve">  `</w:t>
      </w:r>
      <w:proofErr w:type="spellStart"/>
      <w:r>
        <w:t>status_id</w:t>
      </w:r>
      <w:proofErr w:type="spellEnd"/>
      <w:r>
        <w:t xml:space="preserve">` </w:t>
      </w:r>
      <w:proofErr w:type="gramStart"/>
      <w:r>
        <w:t>int(</w:t>
      </w:r>
      <w:proofErr w:type="gramEnd"/>
      <w:r>
        <w:t>11) primary key not null,</w:t>
      </w:r>
    </w:p>
    <w:p w14:paraId="35C62FDD" w14:textId="77777777" w:rsidR="004B5166" w:rsidRDefault="004B5166" w:rsidP="004B5166">
      <w:r>
        <w:t xml:space="preserve">    `status` </w:t>
      </w:r>
      <w:proofErr w:type="gramStart"/>
      <w:r>
        <w:t>varchar(</w:t>
      </w:r>
      <w:proofErr w:type="gramEnd"/>
      <w:r>
        <w:t>50) not null</w:t>
      </w:r>
    </w:p>
    <w:p w14:paraId="252FCDAD" w14:textId="198FA33E" w:rsidR="004B5166" w:rsidRDefault="004B5166" w:rsidP="004B5166">
      <w:r>
        <w:lastRenderedPageBreak/>
        <w:t>);</w:t>
      </w:r>
    </w:p>
    <w:p w14:paraId="36764290" w14:textId="0A76149F" w:rsidR="004B5166" w:rsidRDefault="004B5166" w:rsidP="004B5166">
      <w:r>
        <w:rPr>
          <w:noProof/>
        </w:rPr>
        <w:drawing>
          <wp:inline distT="0" distB="0" distL="0" distR="0" wp14:anchorId="502B9850" wp14:editId="5D6518D2">
            <wp:extent cx="5486400" cy="3086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9061" w14:textId="4DF706B7" w:rsidR="004B5166" w:rsidRDefault="004B5166" w:rsidP="004B5166">
      <w:r>
        <w:t>5)</w:t>
      </w:r>
      <w:r w:rsidRPr="004B5166">
        <w:t xml:space="preserve"> </w:t>
      </w:r>
      <w:r>
        <w:t>ALTER TABLE `</w:t>
      </w:r>
      <w:proofErr w:type="spellStart"/>
      <w:r>
        <w:t>my_contacts</w:t>
      </w:r>
      <w:proofErr w:type="spellEnd"/>
      <w:r>
        <w:t>`</w:t>
      </w:r>
    </w:p>
    <w:p w14:paraId="2C0AAB96" w14:textId="77777777" w:rsidR="004B5166" w:rsidRDefault="004B5166" w:rsidP="004B5166">
      <w:r>
        <w:t>ADD CONSTRAINT `</w:t>
      </w:r>
      <w:proofErr w:type="spellStart"/>
      <w:r>
        <w:t>prof_id</w:t>
      </w:r>
      <w:proofErr w:type="spellEnd"/>
      <w:r>
        <w:t xml:space="preserve">` </w:t>
      </w:r>
    </w:p>
    <w:p w14:paraId="306564DF" w14:textId="77777777" w:rsidR="004B5166" w:rsidRDefault="004B5166" w:rsidP="004B5166">
      <w:r>
        <w:t>FOREIGN KEY (`</w:t>
      </w:r>
      <w:proofErr w:type="spellStart"/>
      <w:r>
        <w:t>prof_id</w:t>
      </w:r>
      <w:proofErr w:type="spellEnd"/>
      <w:r>
        <w:t xml:space="preserve">`) </w:t>
      </w:r>
    </w:p>
    <w:p w14:paraId="6F01D38D" w14:textId="1FEE48C2" w:rsidR="004B5166" w:rsidRDefault="004B5166" w:rsidP="004B5166">
      <w:r>
        <w:t>REFERENCES `profession` (`</w:t>
      </w:r>
      <w:proofErr w:type="spellStart"/>
      <w:r>
        <w:t>prof_id</w:t>
      </w:r>
      <w:proofErr w:type="spellEnd"/>
      <w:r>
        <w:t>`);</w:t>
      </w:r>
    </w:p>
    <w:p w14:paraId="1369FBE4" w14:textId="6DA60375" w:rsidR="004B5166" w:rsidRDefault="004B5166" w:rsidP="004B5166">
      <w:r>
        <w:rPr>
          <w:noProof/>
        </w:rPr>
        <w:drawing>
          <wp:inline distT="0" distB="0" distL="0" distR="0" wp14:anchorId="53A732EF" wp14:editId="6BB08332">
            <wp:extent cx="5486400" cy="3086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5F736" w14:textId="77777777" w:rsidR="004B5166" w:rsidRDefault="004B5166" w:rsidP="004B5166">
      <w:r>
        <w:t xml:space="preserve">6) </w:t>
      </w:r>
      <w:r>
        <w:t>ALTER TABLE `</w:t>
      </w:r>
      <w:proofErr w:type="spellStart"/>
      <w:r>
        <w:t>my_contacts</w:t>
      </w:r>
      <w:proofErr w:type="spellEnd"/>
      <w:r>
        <w:t>`</w:t>
      </w:r>
    </w:p>
    <w:p w14:paraId="2DD9A929" w14:textId="77777777" w:rsidR="004B5166" w:rsidRDefault="004B5166" w:rsidP="004B5166">
      <w:r>
        <w:lastRenderedPageBreak/>
        <w:t>ADD CONSTRAINT `</w:t>
      </w:r>
      <w:proofErr w:type="spellStart"/>
      <w:r>
        <w:t>zip_code</w:t>
      </w:r>
      <w:proofErr w:type="spellEnd"/>
      <w:r>
        <w:t xml:space="preserve">` </w:t>
      </w:r>
    </w:p>
    <w:p w14:paraId="123B5BDF" w14:textId="77777777" w:rsidR="004B5166" w:rsidRDefault="004B5166" w:rsidP="004B5166">
      <w:r>
        <w:t>FOREIGN KEY (`</w:t>
      </w:r>
      <w:proofErr w:type="spellStart"/>
      <w:r>
        <w:t>zip_code</w:t>
      </w:r>
      <w:proofErr w:type="spellEnd"/>
      <w:r>
        <w:t xml:space="preserve">`) </w:t>
      </w:r>
    </w:p>
    <w:p w14:paraId="14DF87BB" w14:textId="597A38F6" w:rsidR="004B5166" w:rsidRDefault="004B5166" w:rsidP="004B5166">
      <w:r>
        <w:t>REFERENCES `</w:t>
      </w:r>
      <w:proofErr w:type="spellStart"/>
      <w:r>
        <w:t>zip_code</w:t>
      </w:r>
      <w:proofErr w:type="spellEnd"/>
      <w:r>
        <w:t>` (`</w:t>
      </w:r>
      <w:proofErr w:type="spellStart"/>
      <w:r>
        <w:t>zip_code</w:t>
      </w:r>
      <w:proofErr w:type="spellEnd"/>
      <w:r>
        <w:t>`);</w:t>
      </w:r>
    </w:p>
    <w:p w14:paraId="40E828FB" w14:textId="4CEB59CB" w:rsidR="004B5166" w:rsidRDefault="004B5166" w:rsidP="004B5166">
      <w:r>
        <w:rPr>
          <w:noProof/>
        </w:rPr>
        <w:drawing>
          <wp:inline distT="0" distB="0" distL="0" distR="0" wp14:anchorId="221D66FD" wp14:editId="699D26EE">
            <wp:extent cx="5486400" cy="3086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6E5E" w14:textId="791668BD" w:rsidR="004B5166" w:rsidRDefault="004B5166" w:rsidP="004B5166">
      <w:r>
        <w:t>7)</w:t>
      </w:r>
      <w:r w:rsidRPr="004B5166">
        <w:t xml:space="preserve"> </w:t>
      </w:r>
      <w:r>
        <w:t>ALTER TABLE `</w:t>
      </w:r>
      <w:proofErr w:type="spellStart"/>
      <w:r>
        <w:t>my_contacts</w:t>
      </w:r>
      <w:proofErr w:type="spellEnd"/>
      <w:r>
        <w:t>`</w:t>
      </w:r>
    </w:p>
    <w:p w14:paraId="3971144B" w14:textId="77777777" w:rsidR="004B5166" w:rsidRDefault="004B5166" w:rsidP="004B5166">
      <w:r>
        <w:t>ADD CONSTRAINT `</w:t>
      </w:r>
      <w:proofErr w:type="spellStart"/>
      <w:r>
        <w:t>status_id</w:t>
      </w:r>
      <w:proofErr w:type="spellEnd"/>
      <w:r>
        <w:t xml:space="preserve">` </w:t>
      </w:r>
    </w:p>
    <w:p w14:paraId="42245CBC" w14:textId="77777777" w:rsidR="004B5166" w:rsidRDefault="004B5166" w:rsidP="004B5166">
      <w:r>
        <w:t>FOREIGN KEY (`</w:t>
      </w:r>
      <w:proofErr w:type="spellStart"/>
      <w:r>
        <w:t>status_id</w:t>
      </w:r>
      <w:proofErr w:type="spellEnd"/>
      <w:r>
        <w:t xml:space="preserve">`) </w:t>
      </w:r>
    </w:p>
    <w:p w14:paraId="7BE098B5" w14:textId="6BBD177D" w:rsidR="004B5166" w:rsidRDefault="004B5166" w:rsidP="004B5166">
      <w:r>
        <w:t>REFERENCES `status` (`</w:t>
      </w:r>
      <w:proofErr w:type="spellStart"/>
      <w:r>
        <w:t>status_id</w:t>
      </w:r>
      <w:proofErr w:type="spellEnd"/>
      <w:r>
        <w:t>`);</w:t>
      </w:r>
    </w:p>
    <w:p w14:paraId="503B07ED" w14:textId="27F04D59" w:rsidR="004B5166" w:rsidRDefault="00D64448" w:rsidP="004B5166">
      <w:r>
        <w:rPr>
          <w:noProof/>
        </w:rPr>
        <w:lastRenderedPageBreak/>
        <w:drawing>
          <wp:inline distT="0" distB="0" distL="0" distR="0" wp14:anchorId="2E8A777A" wp14:editId="5D47D62C">
            <wp:extent cx="5486400" cy="30861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105F" w14:textId="4173CA1F" w:rsidR="00D64448" w:rsidRDefault="00D64448" w:rsidP="004B5166">
      <w:r>
        <w:t>Step 3</w:t>
      </w:r>
    </w:p>
    <w:p w14:paraId="121DEAEB" w14:textId="67822FAD" w:rsidR="00D64448" w:rsidRDefault="00D64448" w:rsidP="004B5166">
      <w:r>
        <w:t>Query</w:t>
      </w:r>
    </w:p>
    <w:p w14:paraId="643AF5B3" w14:textId="77777777" w:rsidR="00D64448" w:rsidRDefault="00D64448" w:rsidP="00D64448">
      <w:r>
        <w:t xml:space="preserve">1) </w:t>
      </w:r>
      <w:r>
        <w:t>insert into profession values ('1','baller');</w:t>
      </w:r>
    </w:p>
    <w:p w14:paraId="44F0B9A1" w14:textId="77777777" w:rsidR="00D64448" w:rsidRDefault="00D64448" w:rsidP="00D64448">
      <w:r>
        <w:t>insert into profession values ('12','footballer');</w:t>
      </w:r>
    </w:p>
    <w:p w14:paraId="620E3B04" w14:textId="77777777" w:rsidR="00D64448" w:rsidRDefault="00D64448" w:rsidP="00D64448">
      <w:r>
        <w:t>insert into profession values ('23','astronomer');</w:t>
      </w:r>
    </w:p>
    <w:p w14:paraId="56FAE703" w14:textId="77777777" w:rsidR="00D64448" w:rsidRDefault="00D64448" w:rsidP="00D64448">
      <w:r>
        <w:t>insert into profession values ('34','manager');</w:t>
      </w:r>
    </w:p>
    <w:p w14:paraId="727D40C5" w14:textId="77777777" w:rsidR="00D64448" w:rsidRDefault="00D64448" w:rsidP="00D64448">
      <w:r>
        <w:t>insert into profession values ('45','dentist');</w:t>
      </w:r>
    </w:p>
    <w:p w14:paraId="4A2AA7DF" w14:textId="77777777" w:rsidR="00D64448" w:rsidRDefault="00D64448" w:rsidP="00D64448">
      <w:r>
        <w:t>insert into profession values ('56','astrologer');</w:t>
      </w:r>
    </w:p>
    <w:p w14:paraId="6176FBD6" w14:textId="77777777" w:rsidR="00D64448" w:rsidRDefault="00D64448" w:rsidP="00D64448">
      <w:r>
        <w:t>insert into profession values ('67','programmar');</w:t>
      </w:r>
    </w:p>
    <w:p w14:paraId="2CA83B2D" w14:textId="77777777" w:rsidR="00D64448" w:rsidRDefault="00D64448" w:rsidP="00D64448">
      <w:r>
        <w:t>insert into profession values ('78','enemy');</w:t>
      </w:r>
    </w:p>
    <w:p w14:paraId="4CF2FF8B" w14:textId="77777777" w:rsidR="00D64448" w:rsidRDefault="00D64448" w:rsidP="00D64448">
      <w:r>
        <w:t>insert into profession values ('89','crickter');</w:t>
      </w:r>
    </w:p>
    <w:p w14:paraId="053EBA80" w14:textId="09B570B8" w:rsidR="00D64448" w:rsidRDefault="00D64448" w:rsidP="00D64448">
      <w:r>
        <w:t>insert into profession values ('90','professor');</w:t>
      </w:r>
    </w:p>
    <w:p w14:paraId="10B1EADC" w14:textId="01410767" w:rsidR="00D64448" w:rsidRDefault="00D64448" w:rsidP="00D64448">
      <w:r>
        <w:rPr>
          <w:noProof/>
        </w:rPr>
        <w:lastRenderedPageBreak/>
        <w:drawing>
          <wp:inline distT="0" distB="0" distL="0" distR="0" wp14:anchorId="25ED15FB" wp14:editId="64D9593B">
            <wp:extent cx="5486400" cy="3086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59B2A" w14:textId="02A8D469" w:rsidR="00D64448" w:rsidRDefault="00D64448" w:rsidP="00D64448">
      <w:r>
        <w:rPr>
          <w:noProof/>
        </w:rPr>
        <w:drawing>
          <wp:inline distT="0" distB="0" distL="0" distR="0" wp14:anchorId="7914A23E" wp14:editId="01FDDA35">
            <wp:extent cx="5486400" cy="30861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9799E" w14:textId="52853EEB" w:rsidR="00D64448" w:rsidRDefault="00D64448" w:rsidP="00D64448">
      <w:r>
        <w:t>2)</w:t>
      </w:r>
    </w:p>
    <w:p w14:paraId="0421DC87" w14:textId="77777777" w:rsidR="006E72C0" w:rsidRDefault="006E72C0" w:rsidP="006E72C0">
      <w:r>
        <w:t xml:space="preserve">insert into </w:t>
      </w:r>
      <w:proofErr w:type="spellStart"/>
      <w:r>
        <w:t>zip_code</w:t>
      </w:r>
      <w:proofErr w:type="spellEnd"/>
      <w:r>
        <w:t xml:space="preserve"> values ('123','Mississ','ON');</w:t>
      </w:r>
    </w:p>
    <w:p w14:paraId="2215D92C" w14:textId="77777777" w:rsidR="006E72C0" w:rsidRDefault="006E72C0" w:rsidP="006E72C0">
      <w:r>
        <w:t xml:space="preserve">insert into </w:t>
      </w:r>
      <w:proofErr w:type="spellStart"/>
      <w:r>
        <w:t>zip_code</w:t>
      </w:r>
      <w:proofErr w:type="spellEnd"/>
      <w:r>
        <w:t xml:space="preserve"> values ('234','Malton','ON');</w:t>
      </w:r>
    </w:p>
    <w:p w14:paraId="3B393451" w14:textId="77777777" w:rsidR="006E72C0" w:rsidRDefault="006E72C0" w:rsidP="006E72C0">
      <w:r>
        <w:t xml:space="preserve">insert into </w:t>
      </w:r>
      <w:proofErr w:type="spellStart"/>
      <w:r>
        <w:t>zip_code</w:t>
      </w:r>
      <w:proofErr w:type="spellEnd"/>
      <w:r>
        <w:t xml:space="preserve"> values ('345','Toronto', 'ON');</w:t>
      </w:r>
    </w:p>
    <w:p w14:paraId="1C98DE45" w14:textId="77777777" w:rsidR="006E72C0" w:rsidRDefault="006E72C0" w:rsidP="006E72C0">
      <w:r>
        <w:t xml:space="preserve">insert into </w:t>
      </w:r>
      <w:proofErr w:type="spellStart"/>
      <w:r>
        <w:t>zip_code</w:t>
      </w:r>
      <w:proofErr w:type="spellEnd"/>
      <w:r>
        <w:t xml:space="preserve"> values ('456','Calgary','AB');</w:t>
      </w:r>
    </w:p>
    <w:p w14:paraId="2F93C48D" w14:textId="77777777" w:rsidR="006E72C0" w:rsidRDefault="006E72C0" w:rsidP="006E72C0">
      <w:r>
        <w:t xml:space="preserve">insert into </w:t>
      </w:r>
      <w:proofErr w:type="spellStart"/>
      <w:r>
        <w:t>zip_code</w:t>
      </w:r>
      <w:proofErr w:type="spellEnd"/>
      <w:r>
        <w:t xml:space="preserve"> values ('567','RichmondHill','NY');</w:t>
      </w:r>
    </w:p>
    <w:p w14:paraId="52E813A3" w14:textId="77777777" w:rsidR="006E72C0" w:rsidRDefault="006E72C0" w:rsidP="006E72C0">
      <w:r>
        <w:lastRenderedPageBreak/>
        <w:t xml:space="preserve">insert into </w:t>
      </w:r>
      <w:proofErr w:type="spellStart"/>
      <w:r>
        <w:t>zip_code</w:t>
      </w:r>
      <w:proofErr w:type="spellEnd"/>
      <w:r>
        <w:t xml:space="preserve"> values ('678','Newmarket','ON');</w:t>
      </w:r>
    </w:p>
    <w:p w14:paraId="2C4639D2" w14:textId="77777777" w:rsidR="006E72C0" w:rsidRDefault="006E72C0" w:rsidP="006E72C0">
      <w:r>
        <w:t xml:space="preserve">insert into </w:t>
      </w:r>
      <w:proofErr w:type="spellStart"/>
      <w:r>
        <w:t>zip_code</w:t>
      </w:r>
      <w:proofErr w:type="spellEnd"/>
      <w:r>
        <w:t xml:space="preserve"> values ('789','Orillia','ON');</w:t>
      </w:r>
    </w:p>
    <w:p w14:paraId="1D24EC75" w14:textId="77777777" w:rsidR="006E72C0" w:rsidRDefault="006E72C0" w:rsidP="006E72C0">
      <w:r>
        <w:t xml:space="preserve">insert into </w:t>
      </w:r>
      <w:proofErr w:type="spellStart"/>
      <w:r>
        <w:t>zip_code</w:t>
      </w:r>
      <w:proofErr w:type="spellEnd"/>
      <w:r>
        <w:t xml:space="preserve"> values ('890','Milwaukee','Winconsin');</w:t>
      </w:r>
    </w:p>
    <w:p w14:paraId="2C8FFCB4" w14:textId="77777777" w:rsidR="006E72C0" w:rsidRDefault="006E72C0" w:rsidP="006E72C0">
      <w:r>
        <w:t xml:space="preserve">insert into </w:t>
      </w:r>
      <w:proofErr w:type="spellStart"/>
      <w:r>
        <w:t>zip_code</w:t>
      </w:r>
      <w:proofErr w:type="spellEnd"/>
      <w:r>
        <w:t xml:space="preserve"> values ('901','Muskoka','ON');</w:t>
      </w:r>
    </w:p>
    <w:p w14:paraId="5CCB9B08" w14:textId="2B8B9F10" w:rsidR="00D64448" w:rsidRDefault="006E72C0" w:rsidP="006E72C0">
      <w:r>
        <w:t xml:space="preserve">insert into </w:t>
      </w:r>
      <w:proofErr w:type="spellStart"/>
      <w:r>
        <w:t>zip_code</w:t>
      </w:r>
      <w:proofErr w:type="spellEnd"/>
      <w:r>
        <w:t xml:space="preserve"> values ('12','Oshawa','ON');</w:t>
      </w:r>
    </w:p>
    <w:p w14:paraId="2661E847" w14:textId="598202EA" w:rsidR="006E72C0" w:rsidRDefault="006E72C0" w:rsidP="006E72C0">
      <w:r>
        <w:rPr>
          <w:noProof/>
        </w:rPr>
        <w:drawing>
          <wp:inline distT="0" distB="0" distL="0" distR="0" wp14:anchorId="18C0A0E1" wp14:editId="13CA789E">
            <wp:extent cx="5486400" cy="3086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91CF" w14:textId="3E1EAFFD" w:rsidR="006E72C0" w:rsidRDefault="006E72C0" w:rsidP="006E72C0">
      <w:r>
        <w:rPr>
          <w:noProof/>
        </w:rPr>
        <w:drawing>
          <wp:inline distT="0" distB="0" distL="0" distR="0" wp14:anchorId="3675C3F7" wp14:editId="64AC394A">
            <wp:extent cx="5486400" cy="3086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D52DB" w14:textId="77777777" w:rsidR="006E72C0" w:rsidRDefault="006E72C0" w:rsidP="006E72C0">
      <w:r>
        <w:t xml:space="preserve">3) </w:t>
      </w:r>
      <w:r>
        <w:t>insert into status values ('1234','Married');</w:t>
      </w:r>
    </w:p>
    <w:p w14:paraId="2CA08D3A" w14:textId="77777777" w:rsidR="006E72C0" w:rsidRDefault="006E72C0" w:rsidP="006E72C0">
      <w:r>
        <w:lastRenderedPageBreak/>
        <w:t>insert into status values ('2345','Married');</w:t>
      </w:r>
    </w:p>
    <w:p w14:paraId="2656B29A" w14:textId="77777777" w:rsidR="006E72C0" w:rsidRDefault="006E72C0" w:rsidP="006E72C0">
      <w:r>
        <w:t>insert into status values ('3456','Divorced');</w:t>
      </w:r>
    </w:p>
    <w:p w14:paraId="670E9130" w14:textId="77777777" w:rsidR="006E72C0" w:rsidRDefault="006E72C0" w:rsidP="006E72C0">
      <w:r>
        <w:t>insert into status values ('4567','Single');</w:t>
      </w:r>
    </w:p>
    <w:p w14:paraId="34E4D713" w14:textId="77777777" w:rsidR="006E72C0" w:rsidRDefault="006E72C0" w:rsidP="006E72C0">
      <w:r>
        <w:t>insert into status values ('5678','Married');</w:t>
      </w:r>
    </w:p>
    <w:p w14:paraId="4A1BB850" w14:textId="77777777" w:rsidR="006E72C0" w:rsidRDefault="006E72C0" w:rsidP="006E72C0">
      <w:r>
        <w:t>insert into status values ('6789','Single');</w:t>
      </w:r>
    </w:p>
    <w:p w14:paraId="247AA8AF" w14:textId="77777777" w:rsidR="006E72C0" w:rsidRDefault="006E72C0" w:rsidP="006E72C0">
      <w:r>
        <w:t>insert into status values ('7890','Married');</w:t>
      </w:r>
    </w:p>
    <w:p w14:paraId="10A61054" w14:textId="77777777" w:rsidR="006E72C0" w:rsidRDefault="006E72C0" w:rsidP="006E72C0">
      <w:r>
        <w:t>insert into status values ('8901','Divorced');</w:t>
      </w:r>
    </w:p>
    <w:p w14:paraId="4DCD1652" w14:textId="77777777" w:rsidR="006E72C0" w:rsidRDefault="006E72C0" w:rsidP="006E72C0">
      <w:r>
        <w:t>insert into status values ('9012','Single');</w:t>
      </w:r>
    </w:p>
    <w:p w14:paraId="3A52612A" w14:textId="171636AA" w:rsidR="006E72C0" w:rsidRDefault="006E72C0" w:rsidP="006E72C0">
      <w:r>
        <w:t>insert into status values ('0123','Single');</w:t>
      </w:r>
    </w:p>
    <w:p w14:paraId="4A3BD3A0" w14:textId="73AAC275" w:rsidR="006E72C0" w:rsidRDefault="006E72C0" w:rsidP="006E72C0">
      <w:r>
        <w:rPr>
          <w:noProof/>
        </w:rPr>
        <w:drawing>
          <wp:inline distT="0" distB="0" distL="0" distR="0" wp14:anchorId="7A5B3A4D" wp14:editId="24488FD4">
            <wp:extent cx="5486400" cy="30861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309D2" w14:textId="6BE29DAC" w:rsidR="006E72C0" w:rsidRDefault="006E72C0" w:rsidP="006E72C0">
      <w:r>
        <w:rPr>
          <w:noProof/>
        </w:rPr>
        <w:lastRenderedPageBreak/>
        <w:drawing>
          <wp:inline distT="0" distB="0" distL="0" distR="0" wp14:anchorId="3C304E5F" wp14:editId="5D5ABFFE">
            <wp:extent cx="5486400" cy="3086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369EC" w14:textId="44D4DF3A" w:rsidR="006E72C0" w:rsidRDefault="006E72C0" w:rsidP="006E72C0">
      <w:r>
        <w:t>4)</w:t>
      </w:r>
      <w:r w:rsidRPr="006E72C0">
        <w:t xml:space="preserve"> </w:t>
      </w:r>
      <w:r>
        <w:t xml:space="preserve">insert into </w:t>
      </w:r>
      <w:proofErr w:type="spellStart"/>
      <w:r>
        <w:t>contact_interest</w:t>
      </w:r>
      <w:proofErr w:type="spellEnd"/>
      <w:r>
        <w:t xml:space="preserve"> values ('1','11');</w:t>
      </w:r>
    </w:p>
    <w:p w14:paraId="10635B61" w14:textId="77777777" w:rsidR="006E72C0" w:rsidRDefault="006E72C0" w:rsidP="006E72C0">
      <w:r>
        <w:t xml:space="preserve">insert into </w:t>
      </w:r>
      <w:proofErr w:type="spellStart"/>
      <w:r>
        <w:t>contact_interest</w:t>
      </w:r>
      <w:proofErr w:type="spellEnd"/>
      <w:r>
        <w:t xml:space="preserve"> values ('12','1');</w:t>
      </w:r>
    </w:p>
    <w:p w14:paraId="4EB54725" w14:textId="77777777" w:rsidR="006E72C0" w:rsidRDefault="006E72C0" w:rsidP="006E72C0">
      <w:r>
        <w:t xml:space="preserve">insert into </w:t>
      </w:r>
      <w:proofErr w:type="spellStart"/>
      <w:r>
        <w:t>contact_interest</w:t>
      </w:r>
      <w:proofErr w:type="spellEnd"/>
      <w:r>
        <w:t xml:space="preserve"> values ('15','14');</w:t>
      </w:r>
    </w:p>
    <w:p w14:paraId="6FC7CA37" w14:textId="358491CE" w:rsidR="006E72C0" w:rsidRDefault="006E72C0" w:rsidP="006E72C0">
      <w:r>
        <w:t xml:space="preserve">insert into </w:t>
      </w:r>
      <w:proofErr w:type="spellStart"/>
      <w:r>
        <w:t>contact_interest</w:t>
      </w:r>
      <w:proofErr w:type="spellEnd"/>
      <w:r>
        <w:t xml:space="preserve"> values ('17','15');</w:t>
      </w:r>
    </w:p>
    <w:p w14:paraId="39DA6E98" w14:textId="79F09114" w:rsidR="006E72C0" w:rsidRDefault="006E72C0" w:rsidP="006E72C0">
      <w:r>
        <w:rPr>
          <w:noProof/>
        </w:rPr>
        <w:drawing>
          <wp:inline distT="0" distB="0" distL="0" distR="0" wp14:anchorId="21286B86" wp14:editId="50236BEF">
            <wp:extent cx="5486400" cy="30861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C1A95" w14:textId="05F7982B" w:rsidR="006E72C0" w:rsidRDefault="006E72C0" w:rsidP="006E72C0">
      <w:r>
        <w:t>5)</w:t>
      </w:r>
      <w:r w:rsidRPr="006E72C0">
        <w:t xml:space="preserve"> </w:t>
      </w:r>
      <w:r>
        <w:t xml:space="preserve">insert into </w:t>
      </w:r>
      <w:proofErr w:type="spellStart"/>
      <w:r>
        <w:t>contact_seeking</w:t>
      </w:r>
      <w:proofErr w:type="spellEnd"/>
      <w:r>
        <w:t xml:space="preserve"> values ('1','21');</w:t>
      </w:r>
    </w:p>
    <w:p w14:paraId="117492EF" w14:textId="77777777" w:rsidR="006E72C0" w:rsidRDefault="006E72C0" w:rsidP="006E72C0">
      <w:r>
        <w:t xml:space="preserve">insert into </w:t>
      </w:r>
      <w:proofErr w:type="spellStart"/>
      <w:r>
        <w:t>contact_seeking</w:t>
      </w:r>
      <w:proofErr w:type="spellEnd"/>
      <w:r>
        <w:t xml:space="preserve"> values ('12','2');</w:t>
      </w:r>
    </w:p>
    <w:p w14:paraId="40359545" w14:textId="77777777" w:rsidR="006E72C0" w:rsidRDefault="006E72C0" w:rsidP="006E72C0">
      <w:r>
        <w:lastRenderedPageBreak/>
        <w:t xml:space="preserve">insert into </w:t>
      </w:r>
      <w:proofErr w:type="spellStart"/>
      <w:r>
        <w:t>contact_seeking</w:t>
      </w:r>
      <w:proofErr w:type="spellEnd"/>
      <w:r>
        <w:t xml:space="preserve"> values ('15','24');</w:t>
      </w:r>
    </w:p>
    <w:p w14:paraId="1CFAA3A1" w14:textId="06954DF7" w:rsidR="006E72C0" w:rsidRDefault="006E72C0" w:rsidP="006E72C0">
      <w:r>
        <w:t xml:space="preserve">insert into </w:t>
      </w:r>
      <w:proofErr w:type="spellStart"/>
      <w:r>
        <w:t>contact_seeking</w:t>
      </w:r>
      <w:proofErr w:type="spellEnd"/>
      <w:r>
        <w:t xml:space="preserve"> values ('17','25');</w:t>
      </w:r>
    </w:p>
    <w:p w14:paraId="56F4C314" w14:textId="1306B5B3" w:rsidR="006E72C0" w:rsidRDefault="00D13B96" w:rsidP="006E72C0">
      <w:r>
        <w:rPr>
          <w:noProof/>
        </w:rPr>
        <w:drawing>
          <wp:inline distT="0" distB="0" distL="0" distR="0" wp14:anchorId="747D1EF0" wp14:editId="592C4959">
            <wp:extent cx="5486400" cy="3086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30064" w14:textId="513EF9DA" w:rsidR="00D13B96" w:rsidRDefault="00D13B96" w:rsidP="00D13B96">
      <w:r>
        <w:t>6)</w:t>
      </w:r>
      <w:r w:rsidRPr="00D13B96">
        <w:t xml:space="preserve"> </w:t>
      </w:r>
      <w:r>
        <w:t xml:space="preserve">insert into </w:t>
      </w:r>
      <w:proofErr w:type="gramStart"/>
      <w:r>
        <w:t>interests</w:t>
      </w:r>
      <w:proofErr w:type="gramEnd"/>
      <w:r>
        <w:t xml:space="preserve"> values ('11','music');</w:t>
      </w:r>
    </w:p>
    <w:p w14:paraId="7512CD19" w14:textId="77777777" w:rsidR="00D13B96" w:rsidRDefault="00D13B96" w:rsidP="00D13B96">
      <w:r>
        <w:t xml:space="preserve">insert into </w:t>
      </w:r>
      <w:proofErr w:type="gramStart"/>
      <w:r>
        <w:t>interests</w:t>
      </w:r>
      <w:proofErr w:type="gramEnd"/>
      <w:r>
        <w:t xml:space="preserve"> values ('1','gym');</w:t>
      </w:r>
    </w:p>
    <w:p w14:paraId="6D5330F0" w14:textId="77777777" w:rsidR="00D13B96" w:rsidRDefault="00D13B96" w:rsidP="00D13B96">
      <w:r>
        <w:t>insert into interests values ('14','food'</w:t>
      </w:r>
      <w:proofErr w:type="gramStart"/>
      <w:r>
        <w:t>) ;</w:t>
      </w:r>
      <w:proofErr w:type="gramEnd"/>
    </w:p>
    <w:p w14:paraId="037549C1" w14:textId="7803F2EA" w:rsidR="00D13B96" w:rsidRDefault="00D13B96" w:rsidP="00D13B96">
      <w:r>
        <w:t xml:space="preserve">insert into </w:t>
      </w:r>
      <w:proofErr w:type="gramStart"/>
      <w:r>
        <w:t>interests</w:t>
      </w:r>
      <w:proofErr w:type="gramEnd"/>
      <w:r>
        <w:t xml:space="preserve"> values ('15','cooking');</w:t>
      </w:r>
    </w:p>
    <w:p w14:paraId="4A8AE93A" w14:textId="327923F5" w:rsidR="00D13B96" w:rsidRDefault="00D13B96" w:rsidP="00D13B96">
      <w:r>
        <w:rPr>
          <w:noProof/>
        </w:rPr>
        <w:drawing>
          <wp:inline distT="0" distB="0" distL="0" distR="0" wp14:anchorId="4D4241BE" wp14:editId="5B965CF6">
            <wp:extent cx="5486400" cy="30861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BAE2E" w14:textId="3D30962C" w:rsidR="00D13B96" w:rsidRDefault="00D13B96" w:rsidP="00D13B96">
      <w:r>
        <w:lastRenderedPageBreak/>
        <w:t>7)</w:t>
      </w:r>
      <w:r w:rsidRPr="00D13B96">
        <w:t xml:space="preserve"> </w:t>
      </w:r>
      <w:r>
        <w:t>insert into seeking values ('1','girl');</w:t>
      </w:r>
    </w:p>
    <w:p w14:paraId="5AF60AA7" w14:textId="77777777" w:rsidR="00D13B96" w:rsidRDefault="00D13B96" w:rsidP="00D13B96">
      <w:r>
        <w:t>in</w:t>
      </w:r>
      <w:bookmarkStart w:id="5" w:name="_GoBack"/>
      <w:bookmarkEnd w:id="5"/>
      <w:r>
        <w:t>sert into seeking values ('2','women');</w:t>
      </w:r>
    </w:p>
    <w:p w14:paraId="2C0390BF" w14:textId="77777777" w:rsidR="00D13B96" w:rsidRDefault="00D13B96" w:rsidP="00D13B96">
      <w:r>
        <w:t>insert into seeking values ('24','guy'</w:t>
      </w:r>
      <w:proofErr w:type="gramStart"/>
      <w:r>
        <w:t>) ;</w:t>
      </w:r>
      <w:proofErr w:type="gramEnd"/>
    </w:p>
    <w:p w14:paraId="6C6538A1" w14:textId="0BFDDEAB" w:rsidR="00D13B96" w:rsidRDefault="00D13B96" w:rsidP="00D13B96">
      <w:r>
        <w:t>insert into seeking values ('25','boy');</w:t>
      </w:r>
    </w:p>
    <w:p w14:paraId="255400F1" w14:textId="6334CDD5" w:rsidR="00D13B96" w:rsidRDefault="00D13B96" w:rsidP="00D13B96">
      <w:r>
        <w:rPr>
          <w:noProof/>
        </w:rPr>
        <w:drawing>
          <wp:inline distT="0" distB="0" distL="0" distR="0" wp14:anchorId="7BC952F8" wp14:editId="64FAF576">
            <wp:extent cx="5486400" cy="30861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D6E6" w14:textId="59A00B69" w:rsidR="006E72C0" w:rsidRDefault="006E72C0" w:rsidP="006E72C0"/>
    <w:p w14:paraId="271BE19B" w14:textId="77777777" w:rsidR="006E72C0" w:rsidRDefault="006E72C0" w:rsidP="006E72C0"/>
    <w:p w14:paraId="702319F8" w14:textId="77777777" w:rsidR="00D64448" w:rsidRDefault="00D64448" w:rsidP="00D64448"/>
    <w:p w14:paraId="2FF47DBD" w14:textId="77777777" w:rsidR="004B5166" w:rsidRDefault="004B5166" w:rsidP="004B5166"/>
    <w:p w14:paraId="026C4BE1" w14:textId="77777777" w:rsidR="004B5166" w:rsidRDefault="004B5166" w:rsidP="004B5166"/>
    <w:p w14:paraId="37FAE3C7" w14:textId="1F18F6A7" w:rsidR="003E6B17" w:rsidRPr="007021DE" w:rsidRDefault="003E6B17" w:rsidP="003E6B17"/>
    <w:sectPr w:rsidR="003E6B17" w:rsidRPr="007021DE">
      <w:footerReference w:type="default" r:id="rId28"/>
      <w:pgSz w:w="12240" w:h="15840"/>
      <w:pgMar w:top="1440" w:right="1800" w:bottom="1440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69DDC0D" w14:textId="77777777" w:rsidR="00BA32F3" w:rsidRDefault="00BA32F3">
      <w:pPr>
        <w:spacing w:before="0" w:after="0" w:line="240" w:lineRule="auto"/>
      </w:pPr>
      <w:r>
        <w:separator/>
      </w:r>
    </w:p>
  </w:endnote>
  <w:endnote w:type="continuationSeparator" w:id="0">
    <w:p w14:paraId="7E2357CA" w14:textId="77777777" w:rsidR="00BA32F3" w:rsidRDefault="00BA32F3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640562" w14:textId="77777777" w:rsidR="001638F6" w:rsidRDefault="00844483">
    <w:pPr>
      <w:pStyle w:val="Footer"/>
    </w:pPr>
    <w:r>
      <w:t xml:space="preserve">PAGE </w:t>
    </w:r>
    <w:r>
      <w:fldChar w:fldCharType="begin"/>
    </w:r>
    <w:r>
      <w:instrText xml:space="preserve"> PAGE  \* Arabic  \* MERGEFORMAT </w:instrText>
    </w:r>
    <w:r>
      <w:fldChar w:fldCharType="separate"/>
    </w:r>
    <w:r w:rsidR="00934F1C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056D5AE" w14:textId="77777777" w:rsidR="00BA32F3" w:rsidRDefault="00BA32F3">
      <w:pPr>
        <w:spacing w:before="0" w:after="0" w:line="240" w:lineRule="auto"/>
      </w:pPr>
      <w:r>
        <w:separator/>
      </w:r>
    </w:p>
  </w:footnote>
  <w:footnote w:type="continuationSeparator" w:id="0">
    <w:p w14:paraId="58288D67" w14:textId="77777777" w:rsidR="00BA32F3" w:rsidRDefault="00BA32F3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F6FEF7C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61D0ED9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538F71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2B24A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8D446A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23041D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8B4F50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EC8EC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87E3E7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75781F0C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0" w15:restartNumberingAfterBreak="0">
    <w:nsid w:val="09954B0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1BE4265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1F8F5B63"/>
    <w:multiLevelType w:val="multilevel"/>
    <w:tmpl w:val="1CD6B866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3" w15:restartNumberingAfterBreak="0">
    <w:nsid w:val="2A3440CC"/>
    <w:multiLevelType w:val="multilevel"/>
    <w:tmpl w:val="B5CE5722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4" w15:restartNumberingAfterBreak="0">
    <w:nsid w:val="65BC2713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5" w15:restartNumberingAfterBreak="0">
    <w:nsid w:val="6BE0360C"/>
    <w:multiLevelType w:val="multilevel"/>
    <w:tmpl w:val="2E969558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>
    <w:abstractNumId w:val="9"/>
  </w:num>
  <w:num w:numId="2">
    <w:abstractNumId w:val="9"/>
  </w:num>
  <w:num w:numId="3">
    <w:abstractNumId w:val="8"/>
  </w:num>
  <w:num w:numId="4">
    <w:abstractNumId w:val="8"/>
  </w:num>
  <w:num w:numId="5">
    <w:abstractNumId w:val="9"/>
  </w:num>
  <w:num w:numId="6">
    <w:abstractNumId w:val="8"/>
  </w:num>
  <w:num w:numId="7">
    <w:abstractNumId w:val="11"/>
  </w:num>
  <w:num w:numId="8">
    <w:abstractNumId w:val="10"/>
  </w:num>
  <w:num w:numId="9">
    <w:abstractNumId w:val="13"/>
  </w:num>
  <w:num w:numId="10">
    <w:abstractNumId w:val="12"/>
  </w:num>
  <w:num w:numId="11">
    <w:abstractNumId w:val="15"/>
  </w:num>
  <w:num w:numId="12">
    <w:abstractNumId w:val="14"/>
  </w:num>
  <w:num w:numId="13">
    <w:abstractNumId w:val="7"/>
  </w:num>
  <w:num w:numId="14">
    <w:abstractNumId w:val="6"/>
  </w:num>
  <w:num w:numId="15">
    <w:abstractNumId w:val="5"/>
  </w:num>
  <w:num w:numId="16">
    <w:abstractNumId w:val="4"/>
  </w:num>
  <w:num w:numId="17">
    <w:abstractNumId w:val="3"/>
  </w:num>
  <w:num w:numId="18">
    <w:abstractNumId w:val="2"/>
  </w:num>
  <w:num w:numId="19">
    <w:abstractNumId w:val="1"/>
  </w:num>
  <w:num w:numId="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6B17"/>
    <w:rsid w:val="000748AA"/>
    <w:rsid w:val="001638F6"/>
    <w:rsid w:val="001A2000"/>
    <w:rsid w:val="003209D6"/>
    <w:rsid w:val="00334A73"/>
    <w:rsid w:val="003422FF"/>
    <w:rsid w:val="003E6B17"/>
    <w:rsid w:val="004952C4"/>
    <w:rsid w:val="004B5166"/>
    <w:rsid w:val="005A1C5A"/>
    <w:rsid w:val="00690EFD"/>
    <w:rsid w:val="006E72C0"/>
    <w:rsid w:val="007021DE"/>
    <w:rsid w:val="00732607"/>
    <w:rsid w:val="00844483"/>
    <w:rsid w:val="00934F1C"/>
    <w:rsid w:val="009D2231"/>
    <w:rsid w:val="00A122DB"/>
    <w:rsid w:val="00AD165F"/>
    <w:rsid w:val="00B47B7A"/>
    <w:rsid w:val="00B646B8"/>
    <w:rsid w:val="00BA32F3"/>
    <w:rsid w:val="00C80BD4"/>
    <w:rsid w:val="00CF3A42"/>
    <w:rsid w:val="00D13B96"/>
    <w:rsid w:val="00D5413C"/>
    <w:rsid w:val="00D64448"/>
    <w:rsid w:val="00DC07A3"/>
    <w:rsid w:val="00E11B8A"/>
    <w:rsid w:val="00F677F9"/>
    <w:rsid w:val="00FD15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EBAD980"/>
  <w15:chartTrackingRefBased/>
  <w15:docId w15:val="{AA1252D1-A454-4F94-87D3-1F28E50F9A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color w:val="4D322D" w:themeColor="text2"/>
        <w:sz w:val="22"/>
        <w:szCs w:val="22"/>
        <w:lang w:val="en-US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4" w:unhideWhenUsed="1" w:qFormat="1"/>
    <w:lsdException w:name="heading 5" w:semiHidden="1" w:uiPriority="13" w:unhideWhenUsed="1" w:qFormat="1"/>
    <w:lsdException w:name="heading 6" w:semiHidden="1" w:uiPriority="13" w:unhideWhenUsed="1" w:qFormat="1"/>
    <w:lsdException w:name="heading 7" w:semiHidden="1" w:uiPriority="4" w:unhideWhenUsed="1" w:qFormat="1"/>
    <w:lsdException w:name="heading 8" w:semiHidden="1" w:uiPriority="4" w:unhideWhenUsed="1" w:qFormat="1"/>
    <w:lsdException w:name="heading 9" w:semiHidden="1" w:uiPriority="4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2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7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1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unhideWhenUsed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9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D1504"/>
  </w:style>
  <w:style w:type="paragraph" w:styleId="Heading1">
    <w:name w:val="heading 1"/>
    <w:basedOn w:val="Normal"/>
    <w:next w:val="Normal"/>
    <w:link w:val="Heading1Char"/>
    <w:uiPriority w:val="4"/>
    <w:qFormat/>
    <w:rsid w:val="00A122DB"/>
    <w:pPr>
      <w:keepNext/>
      <w:keepLines/>
      <w:spacing w:before="600" w:after="60"/>
      <w:outlineLvl w:val="0"/>
    </w:pPr>
    <w:rPr>
      <w:rFonts w:asciiTheme="majorHAnsi" w:eastAsiaTheme="majorEastAsia" w:hAnsiTheme="majorHAnsi" w:cstheme="majorBidi"/>
      <w:color w:val="3F251D" w:themeColor="accent1"/>
      <w:sz w:val="30"/>
      <w:szCs w:val="30"/>
    </w:rPr>
  </w:style>
  <w:style w:type="paragraph" w:styleId="Heading2">
    <w:name w:val="heading 2"/>
    <w:basedOn w:val="Normal"/>
    <w:next w:val="Normal"/>
    <w:link w:val="Heading2Char"/>
    <w:uiPriority w:val="4"/>
    <w:unhideWhenUsed/>
    <w:qFormat/>
    <w:rsid w:val="00A122DB"/>
    <w:pPr>
      <w:keepNext/>
      <w:keepLines/>
      <w:spacing w:before="240" w:after="0"/>
      <w:outlineLvl w:val="1"/>
    </w:pPr>
    <w:rPr>
      <w:rFonts w:asciiTheme="majorHAnsi" w:eastAsiaTheme="majorEastAsia" w:hAnsiTheme="majorHAnsi" w:cstheme="majorBidi"/>
      <w:caps/>
      <w:color w:val="3F251D" w:themeColor="accent1"/>
    </w:rPr>
  </w:style>
  <w:style w:type="paragraph" w:styleId="Heading3">
    <w:name w:val="heading 3"/>
    <w:basedOn w:val="Normal"/>
    <w:next w:val="Normal"/>
    <w:link w:val="Heading3Char"/>
    <w:uiPriority w:val="4"/>
    <w:semiHidden/>
    <w:unhideWhenUsed/>
    <w:qFormat/>
    <w:rsid w:val="00A122D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color w:val="3F251D" w:themeColor="accent1"/>
    </w:rPr>
  </w:style>
  <w:style w:type="paragraph" w:styleId="Heading5">
    <w:name w:val="heading 5"/>
    <w:basedOn w:val="Normal"/>
    <w:next w:val="Normal"/>
    <w:link w:val="Heading5Char"/>
    <w:uiPriority w:val="4"/>
    <w:semiHidden/>
    <w:unhideWhenUsed/>
    <w:qFormat/>
    <w:rsid w:val="00A122D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120E" w:themeColor="accent1" w:themeShade="80"/>
    </w:rPr>
  </w:style>
  <w:style w:type="paragraph" w:styleId="Heading6">
    <w:name w:val="heading 6"/>
    <w:basedOn w:val="Normal"/>
    <w:next w:val="Normal"/>
    <w:link w:val="Heading6Char"/>
    <w:uiPriority w:val="4"/>
    <w:semiHidden/>
    <w:unhideWhenUsed/>
    <w:qFormat/>
    <w:rsid w:val="00A122D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120E" w:themeColor="accent1" w:themeShade="7F"/>
    </w:rPr>
  </w:style>
  <w:style w:type="paragraph" w:styleId="Heading8">
    <w:name w:val="heading 8"/>
    <w:basedOn w:val="Normal"/>
    <w:next w:val="Normal"/>
    <w:link w:val="Heading8Char"/>
    <w:uiPriority w:val="4"/>
    <w:semiHidden/>
    <w:unhideWhenUsed/>
    <w:qFormat/>
    <w:rsid w:val="00A122D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4"/>
    <w:semiHidden/>
    <w:unhideWhenUsed/>
    <w:qFormat/>
    <w:rsid w:val="00A122D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LightShading">
    <w:name w:val="Light Shading"/>
    <w:basedOn w:val="TableNormal"/>
    <w:uiPriority w:val="60"/>
    <w:pPr>
      <w:spacing w:before="40" w:after="4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 w:val="0"/>
        <w:bCs/>
        <w:caps/>
        <w:smallCaps w:val="0"/>
        <w:color w:val="000000" w:themeColor="text1"/>
        <w:spacing w:val="20"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  <w:vAlign w:val="bottom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ContactInfo">
    <w:name w:val="Contact Info"/>
    <w:basedOn w:val="Normal"/>
    <w:uiPriority w:val="4"/>
    <w:qFormat/>
    <w:pPr>
      <w:spacing w:before="360" w:after="0"/>
      <w:contextualSpacing/>
      <w:jc w:val="center"/>
    </w:pPr>
  </w:style>
  <w:style w:type="character" w:customStyle="1" w:styleId="Heading1Char">
    <w:name w:val="Heading 1 Char"/>
    <w:basedOn w:val="DefaultParagraphFont"/>
    <w:link w:val="Heading1"/>
    <w:uiPriority w:val="4"/>
    <w:rsid w:val="00690EFD"/>
    <w:rPr>
      <w:rFonts w:asciiTheme="majorHAnsi" w:eastAsiaTheme="majorEastAsia" w:hAnsiTheme="majorHAnsi" w:cstheme="majorBidi"/>
      <w:color w:val="3F251D" w:themeColor="accent1"/>
      <w:sz w:val="30"/>
      <w:szCs w:val="30"/>
    </w:rPr>
  </w:style>
  <w:style w:type="character" w:customStyle="1" w:styleId="Heading2Char">
    <w:name w:val="Heading 2 Char"/>
    <w:basedOn w:val="DefaultParagraphFont"/>
    <w:link w:val="Heading2"/>
    <w:uiPriority w:val="4"/>
    <w:rsid w:val="00690EFD"/>
    <w:rPr>
      <w:rFonts w:asciiTheme="majorHAnsi" w:eastAsiaTheme="majorEastAsia" w:hAnsiTheme="majorHAnsi" w:cstheme="majorBidi"/>
      <w:caps/>
      <w:color w:val="3F251D" w:themeColor="accent1"/>
      <w:sz w:val="22"/>
      <w:szCs w:val="22"/>
    </w:rPr>
  </w:style>
  <w:style w:type="character" w:customStyle="1" w:styleId="Heading3Char">
    <w:name w:val="Heading 3 Char"/>
    <w:basedOn w:val="DefaultParagraphFont"/>
    <w:link w:val="Heading3"/>
    <w:uiPriority w:val="4"/>
    <w:semiHidden/>
    <w:rsid w:val="00690EFD"/>
    <w:rPr>
      <w:rFonts w:asciiTheme="majorHAnsi" w:eastAsiaTheme="majorEastAsia" w:hAnsiTheme="majorHAnsi" w:cstheme="majorBidi"/>
      <w:color w:val="3F251D" w:themeColor="accent1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4"/>
    <w:semiHidden/>
    <w:rsid w:val="00690EFD"/>
    <w:rPr>
      <w:rFonts w:asciiTheme="majorHAnsi" w:eastAsiaTheme="majorEastAsia" w:hAnsiTheme="majorHAnsi" w:cstheme="majorBidi"/>
      <w:color w:val="1F120E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4"/>
    <w:semiHidden/>
    <w:rsid w:val="00690EFD"/>
    <w:rPr>
      <w:rFonts w:asciiTheme="majorHAnsi" w:eastAsiaTheme="majorEastAsia" w:hAnsiTheme="majorHAnsi" w:cstheme="majorBidi"/>
      <w:i/>
      <w:iCs/>
      <w:color w:val="1F120E" w:themeColor="accent1" w:themeShade="7F"/>
    </w:rPr>
  </w:style>
  <w:style w:type="paragraph" w:styleId="ListBullet">
    <w:name w:val="List Bullet"/>
    <w:basedOn w:val="Normal"/>
    <w:uiPriority w:val="7"/>
    <w:unhideWhenUsed/>
    <w:qFormat/>
    <w:pPr>
      <w:numPr>
        <w:numId w:val="5"/>
      </w:numPr>
    </w:pPr>
  </w:style>
  <w:style w:type="paragraph" w:styleId="ListNumber">
    <w:name w:val="List Number"/>
    <w:basedOn w:val="Normal"/>
    <w:uiPriority w:val="5"/>
    <w:unhideWhenUsed/>
    <w:qFormat/>
    <w:pPr>
      <w:numPr>
        <w:numId w:val="6"/>
      </w:numPr>
      <w:contextualSpacing/>
    </w:pPr>
  </w:style>
  <w:style w:type="paragraph" w:styleId="Title">
    <w:name w:val="Title"/>
    <w:basedOn w:val="Normal"/>
    <w:link w:val="TitleChar"/>
    <w:uiPriority w:val="2"/>
    <w:unhideWhenUsed/>
    <w:qFormat/>
    <w:rsid w:val="00FD1504"/>
    <w:pPr>
      <w:spacing w:before="440" w:after="40" w:line="240" w:lineRule="auto"/>
      <w:contextualSpacing/>
      <w:jc w:val="center"/>
    </w:pPr>
    <w:rPr>
      <w:rFonts w:asciiTheme="majorHAnsi" w:eastAsiaTheme="majorEastAsia" w:hAnsiTheme="majorHAnsi" w:cstheme="majorBidi"/>
      <w:color w:val="3F251D" w:themeColor="accent1"/>
      <w:kern w:val="28"/>
      <w:sz w:val="60"/>
      <w:szCs w:val="60"/>
    </w:rPr>
  </w:style>
  <w:style w:type="character" w:customStyle="1" w:styleId="TitleChar">
    <w:name w:val="Title Char"/>
    <w:basedOn w:val="DefaultParagraphFont"/>
    <w:link w:val="Title"/>
    <w:uiPriority w:val="2"/>
    <w:rsid w:val="00FD1504"/>
    <w:rPr>
      <w:rFonts w:asciiTheme="majorHAnsi" w:eastAsiaTheme="majorEastAsia" w:hAnsiTheme="majorHAnsi" w:cstheme="majorBidi"/>
      <w:color w:val="3F251D" w:themeColor="accent1"/>
      <w:kern w:val="28"/>
      <w:sz w:val="60"/>
      <w:szCs w:val="60"/>
    </w:rPr>
  </w:style>
  <w:style w:type="paragraph" w:styleId="Subtitle">
    <w:name w:val="Subtitle"/>
    <w:basedOn w:val="Normal"/>
    <w:link w:val="SubtitleChar"/>
    <w:uiPriority w:val="3"/>
    <w:unhideWhenUsed/>
    <w:qFormat/>
    <w:rsid w:val="00FD1504"/>
    <w:pPr>
      <w:numPr>
        <w:ilvl w:val="1"/>
      </w:numPr>
      <w:spacing w:before="300" w:after="40"/>
      <w:contextualSpacing/>
      <w:jc w:val="center"/>
    </w:pPr>
    <w:rPr>
      <w:rFonts w:asciiTheme="majorHAnsi" w:eastAsiaTheme="majorEastAsia" w:hAnsiTheme="majorHAnsi" w:cstheme="majorBidi"/>
      <w:caps/>
      <w:sz w:val="26"/>
      <w:szCs w:val="26"/>
    </w:rPr>
  </w:style>
  <w:style w:type="character" w:customStyle="1" w:styleId="SubtitleChar">
    <w:name w:val="Subtitle Char"/>
    <w:basedOn w:val="DefaultParagraphFont"/>
    <w:link w:val="Subtitle"/>
    <w:uiPriority w:val="3"/>
    <w:rsid w:val="00FD1504"/>
    <w:rPr>
      <w:rFonts w:asciiTheme="majorHAnsi" w:eastAsiaTheme="majorEastAsia" w:hAnsiTheme="majorHAnsi" w:cstheme="majorBidi"/>
      <w:caps/>
      <w:sz w:val="26"/>
      <w:szCs w:val="26"/>
    </w:rPr>
  </w:style>
  <w:style w:type="paragraph" w:customStyle="1" w:styleId="Photo">
    <w:name w:val="Photo"/>
    <w:basedOn w:val="Normal"/>
    <w:uiPriority w:val="1"/>
    <w:qFormat/>
    <w:rsid w:val="00D5413C"/>
    <w:pPr>
      <w:spacing w:before="2400" w:after="400"/>
      <w:jc w:val="center"/>
    </w:pPr>
  </w:style>
  <w:style w:type="paragraph" w:styleId="Caption">
    <w:name w:val="caption"/>
    <w:basedOn w:val="Normal"/>
    <w:next w:val="Normal"/>
    <w:uiPriority w:val="2"/>
    <w:semiHidden/>
    <w:unhideWhenUsed/>
    <w:qFormat/>
    <w:rsid w:val="00A122DB"/>
    <w:pPr>
      <w:spacing w:before="0" w:line="240" w:lineRule="auto"/>
    </w:pPr>
    <w:rPr>
      <w:i/>
      <w:iCs/>
      <w:szCs w:val="18"/>
    </w:rPr>
  </w:style>
  <w:style w:type="character" w:customStyle="1" w:styleId="Heading9Char">
    <w:name w:val="Heading 9 Char"/>
    <w:basedOn w:val="DefaultParagraphFont"/>
    <w:link w:val="Heading9"/>
    <w:uiPriority w:val="4"/>
    <w:semiHidden/>
    <w:rsid w:val="00A122DB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customStyle="1" w:styleId="Heading8Char">
    <w:name w:val="Heading 8 Char"/>
    <w:basedOn w:val="DefaultParagraphFont"/>
    <w:link w:val="Heading8"/>
    <w:uiPriority w:val="4"/>
    <w:semiHidden/>
    <w:rsid w:val="00A122DB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spacing w:before="0"/>
      <w:outlineLvl w:val="9"/>
    </w:pPr>
  </w:style>
  <w:style w:type="paragraph" w:styleId="Footer">
    <w:name w:val="footer"/>
    <w:basedOn w:val="Normal"/>
    <w:link w:val="FooterChar"/>
    <w:uiPriority w:val="99"/>
    <w:unhideWhenUsed/>
    <w:rsid w:val="003422FF"/>
    <w:pPr>
      <w:spacing w:before="0" w:after="0" w:line="240" w:lineRule="auto"/>
      <w:jc w:val="right"/>
    </w:pPr>
    <w:rPr>
      <w:szCs w:val="16"/>
    </w:rPr>
  </w:style>
  <w:style w:type="character" w:customStyle="1" w:styleId="FooterChar">
    <w:name w:val="Footer Char"/>
    <w:basedOn w:val="DefaultParagraphFont"/>
    <w:link w:val="Footer"/>
    <w:uiPriority w:val="99"/>
    <w:rsid w:val="003422FF"/>
    <w:rPr>
      <w:sz w:val="22"/>
      <w:szCs w:val="16"/>
    </w:rPr>
  </w:style>
  <w:style w:type="paragraph" w:styleId="TOC3">
    <w:name w:val="toc 3"/>
    <w:basedOn w:val="Normal"/>
    <w:next w:val="Normal"/>
    <w:autoRedefine/>
    <w:uiPriority w:val="39"/>
    <w:semiHidden/>
    <w:unhideWhenUsed/>
    <w:pPr>
      <w:spacing w:after="100"/>
      <w:ind w:left="400"/>
    </w:pPr>
    <w:rPr>
      <w:i/>
      <w:iCs/>
    </w:rPr>
  </w:style>
  <w:style w:type="paragraph" w:styleId="TOC1">
    <w:name w:val="toc 1"/>
    <w:basedOn w:val="Normal"/>
    <w:next w:val="Normal"/>
    <w:autoRedefine/>
    <w:uiPriority w:val="39"/>
    <w:semiHidden/>
    <w:unhideWhenUsed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pPr>
      <w:spacing w:after="100"/>
      <w:ind w:left="20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122DB"/>
    <w:pPr>
      <w:spacing w:after="0" w:line="240" w:lineRule="auto"/>
    </w:pPr>
    <w:rPr>
      <w:rFonts w:ascii="Tahoma" w:hAnsi="Tahoma" w:cs="Tahoma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22DB"/>
    <w:rPr>
      <w:rFonts w:ascii="Tahoma" w:hAnsi="Tahoma" w:cs="Tahoma"/>
      <w:szCs w:val="16"/>
    </w:rPr>
  </w:style>
  <w:style w:type="paragraph" w:styleId="Bibliography">
    <w:name w:val="Bibliography"/>
    <w:basedOn w:val="Normal"/>
    <w:next w:val="Normal"/>
    <w:uiPriority w:val="39"/>
    <w:semiHidden/>
    <w:unhideWhenUsed/>
  </w:style>
  <w:style w:type="paragraph" w:styleId="BodyText3">
    <w:name w:val="Body Text 3"/>
    <w:basedOn w:val="Normal"/>
    <w:link w:val="BodyText3Char"/>
    <w:uiPriority w:val="99"/>
    <w:semiHidden/>
    <w:unhideWhenUsed/>
    <w:rsid w:val="00A122DB"/>
    <w:pPr>
      <w:spacing w:after="120"/>
    </w:pPr>
    <w:rPr>
      <w:szCs w:val="16"/>
    </w:rPr>
  </w:style>
  <w:style w:type="table" w:customStyle="1" w:styleId="ReportTable">
    <w:name w:val="Report Table"/>
    <w:basedOn w:val="TableNormal"/>
    <w:uiPriority w:val="99"/>
    <w:pPr>
      <w:spacing w:before="60" w:after="60" w:line="240" w:lineRule="auto"/>
      <w:jc w:val="center"/>
    </w:pPr>
    <w:tblPr>
      <w:tblBorders>
        <w:top w:val="single" w:sz="4" w:space="0" w:color="3F251D" w:themeColor="accent1"/>
        <w:left w:val="single" w:sz="4" w:space="0" w:color="3F251D" w:themeColor="accent1"/>
        <w:bottom w:val="single" w:sz="4" w:space="0" w:color="3F251D" w:themeColor="accent1"/>
        <w:right w:val="single" w:sz="4" w:space="0" w:color="3F251D" w:themeColor="accent1"/>
        <w:insideH w:val="single" w:sz="4" w:space="0" w:color="3F251D" w:themeColor="accent1"/>
        <w:insideV w:val="single" w:sz="4" w:space="0" w:color="3F251D" w:themeColor="accent1"/>
      </w:tblBorders>
    </w:tblPr>
    <w:tblStylePr w:type="firstRow">
      <w:rPr>
        <w:b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jc w:val="left"/>
      </w:pPr>
    </w:tblStylePr>
  </w:style>
  <w:style w:type="table" w:styleId="TableGrid">
    <w:name w:val="Table Grid"/>
    <w:basedOn w:val="TableNormal"/>
    <w:uiPriority w:val="5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1A2000"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2000"/>
  </w:style>
  <w:style w:type="character" w:customStyle="1" w:styleId="BodyText3Char">
    <w:name w:val="Body Text 3 Char"/>
    <w:basedOn w:val="DefaultParagraphFont"/>
    <w:link w:val="BodyText3"/>
    <w:uiPriority w:val="99"/>
    <w:semiHidden/>
    <w:rsid w:val="00A122DB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A122DB"/>
    <w:rPr>
      <w:sz w:val="22"/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A122DB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A122DB"/>
    <w:rPr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122DB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122DB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122D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122DB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A122DB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A122DB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A122DB"/>
    <w:pPr>
      <w:spacing w:before="0"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A122DB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A122DB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A122DB"/>
    <w:pPr>
      <w:spacing w:before="0"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122DB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A122DB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122DB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122DB"/>
    <w:rPr>
      <w:rFonts w:ascii="Consolas" w:hAnsi="Consolas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A122DB"/>
    <w:rPr>
      <w:rFonts w:ascii="Consolas" w:hAnsi="Consolas"/>
      <w:sz w:val="22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A122DB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A122DB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A122DB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A122DB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A122DB"/>
    <w:rPr>
      <w:rFonts w:ascii="Consolas" w:hAnsi="Consolas"/>
      <w:szCs w:val="21"/>
    </w:rPr>
  </w:style>
  <w:style w:type="character" w:styleId="PlaceholderText">
    <w:name w:val="Placeholder Text"/>
    <w:basedOn w:val="DefaultParagraphFont"/>
    <w:uiPriority w:val="99"/>
    <w:semiHidden/>
    <w:rsid w:val="00A122DB"/>
    <w:rPr>
      <w:color w:val="595959" w:themeColor="text1" w:themeTint="A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362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8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jjwa\AppData\Roaming\Microsoft\Templates\Student%20report%20with%20cover.dotx" TargetMode="External"/></Relationships>
</file>

<file path=word/theme/theme1.xml><?xml version="1.0" encoding="utf-8"?>
<a:theme xmlns:a="http://schemas.openxmlformats.org/drawingml/2006/main" name="Student Report">
  <a:themeElements>
    <a:clrScheme name="Student Report">
      <a:dk1>
        <a:sysClr val="windowText" lastClr="000000"/>
      </a:dk1>
      <a:lt1>
        <a:sysClr val="window" lastClr="FFFFFF"/>
      </a:lt1>
      <a:dk2>
        <a:srgbClr val="4D322D"/>
      </a:dk2>
      <a:lt2>
        <a:srgbClr val="EFF4EC"/>
      </a:lt2>
      <a:accent1>
        <a:srgbClr val="3F251D"/>
      </a:accent1>
      <a:accent2>
        <a:srgbClr val="76A35D"/>
      </a:accent2>
      <a:accent3>
        <a:srgbClr val="CD532D"/>
      </a:accent3>
      <a:accent4>
        <a:srgbClr val="C78600"/>
      </a:accent4>
      <a:accent5>
        <a:srgbClr val="864F3D"/>
      </a:accent5>
      <a:accent6>
        <a:srgbClr val="5F7791"/>
      </a:accent6>
      <a:hlink>
        <a:srgbClr val="993E21"/>
      </a:hlink>
      <a:folHlink>
        <a:srgbClr val="956400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18ED75-1BEE-4243-9269-05121B7B87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Student report with cover</Template>
  <TotalTime>55</TotalTime>
  <Pages>16</Pages>
  <Words>860</Words>
  <Characters>4902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Ujjwal Bhasin</dc:creator>
  <cp:keywords/>
  <cp:lastModifiedBy>Ujjwal Bhasin</cp:lastModifiedBy>
  <cp:revision>1</cp:revision>
  <dcterms:created xsi:type="dcterms:W3CDTF">2018-07-18T04:48:00Z</dcterms:created>
  <dcterms:modified xsi:type="dcterms:W3CDTF">2018-07-18T05:46:00Z</dcterms:modified>
  <cp:version/>
</cp:coreProperties>
</file>