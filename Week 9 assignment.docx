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numbering.xml" ContentType="application/vnd.openxmlformats-officedocument.wordprocessingml.numbering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alias w:val="Report Title:"/>
        <w:tag w:val="Report Title:"/>
        <w:id w:val="-724838473"/>
        <w:placeholder>
          <w:docPart w:val="6C9B4633187A4CDC8D37AD7FC67886A9"/>
        </w:placeholder>
        <w:temporary/>
        <w:showingPlcHdr/>
        <w15:appearance w15:val="hidden"/>
      </w:sdtPr>
      <w:sdtEndPr/>
      <w:sdtContent>
        <w:p w14:paraId="5D847335" w14:textId="77777777" w:rsidR="00B46725" w:rsidRPr="007B5BFF" w:rsidRDefault="003C1E78" w:rsidP="00B46725">
          <w:pPr>
            <w:pStyle w:val="Title"/>
          </w:pPr>
          <w:r>
            <w:t>Report Title</w:t>
          </w:r>
        </w:p>
      </w:sdtContent>
    </w:sdt>
    <w:p w14:paraId="3D44AAE5" w14:textId="77777777" w:rsidR="00B46725" w:rsidRDefault="00B46725" w:rsidP="00B46725">
      <w:pPr>
        <w:pStyle w:val="ContactHeading"/>
      </w:pPr>
      <w:r>
        <w:t>By</w:t>
      </w:r>
    </w:p>
    <w:sdt>
      <w:sdtPr>
        <w:alias w:val="Your Name:"/>
        <w:tag w:val="Your Name:"/>
        <w:id w:val="-1481606846"/>
        <w:placeholder>
          <w:docPart w:val="7A6DBBFEC142440EB0156DE13CD67BE8"/>
        </w:placeholder>
        <w:temporary/>
        <w:showingPlcHdr/>
        <w15:appearance w15:val="hidden"/>
      </w:sdtPr>
      <w:sdtEndPr/>
      <w:sdtContent>
        <w:p w14:paraId="0E5CE996" w14:textId="77777777" w:rsidR="00B46725" w:rsidRDefault="00B46725" w:rsidP="00B46725">
          <w:pPr>
            <w:pStyle w:val="ContactInfo"/>
          </w:pPr>
          <w:r>
            <w:t>Your Name</w:t>
          </w:r>
        </w:p>
      </w:sdtContent>
    </w:sdt>
    <w:sdt>
      <w:sdtPr>
        <w:alias w:val="Course Title:"/>
        <w:tag w:val="Course Title:"/>
        <w:id w:val="-1174801686"/>
        <w:placeholder>
          <w:docPart w:val="6DA999DDC121404889C7138055ADD991"/>
        </w:placeholder>
        <w:temporary/>
        <w:showingPlcHdr/>
        <w15:appearance w15:val="hidden"/>
      </w:sdtPr>
      <w:sdtEndPr/>
      <w:sdtContent>
        <w:p w14:paraId="1D79E388" w14:textId="77777777" w:rsidR="003C1E78" w:rsidRDefault="003C1E78" w:rsidP="003C1E78">
          <w:pPr>
            <w:pStyle w:val="ContactInfo"/>
          </w:pPr>
          <w:r>
            <w:t>Course Title</w:t>
          </w:r>
        </w:p>
      </w:sdtContent>
    </w:sdt>
    <w:sdt>
      <w:sdtPr>
        <w:alias w:val="Teacher’s Name:"/>
        <w:tag w:val="Teacher’s Name:"/>
        <w:id w:val="-1418863600"/>
        <w:placeholder>
          <w:docPart w:val="9A1143BCA7234B8C9BF535A68F1DD5FC"/>
        </w:placeholder>
        <w:temporary/>
        <w:showingPlcHdr/>
        <w15:appearance w15:val="hidden"/>
      </w:sdtPr>
      <w:sdtEndPr/>
      <w:sdtContent>
        <w:p w14:paraId="681A892F" w14:textId="77777777" w:rsidR="003C1E78" w:rsidRDefault="003C1E78" w:rsidP="003C1E78">
          <w:pPr>
            <w:pStyle w:val="ContactInfo"/>
          </w:pPr>
          <w:r>
            <w:t>Teacher’s Name</w:t>
          </w:r>
        </w:p>
      </w:sdtContent>
    </w:sdt>
    <w:p w14:paraId="6D1935E7" w14:textId="24110598" w:rsidR="00C8025D" w:rsidRDefault="00C8025D"/>
    <w:p w14:paraId="3C1067CB" w14:textId="77777777" w:rsidR="00C8025D" w:rsidRDefault="00C8025D">
      <w:r>
        <w:br w:type="page"/>
      </w:r>
    </w:p>
    <w:p w14:paraId="5E5E5BB2" w14:textId="415FDE29" w:rsidR="00C8025D" w:rsidRDefault="00C8025D" w:rsidP="00C8025D">
      <w:pPr>
        <w:spacing w:before="0" w:after="160" w:line="256" w:lineRule="auto"/>
      </w:pPr>
      <w:r>
        <w:lastRenderedPageBreak/>
        <w:t>STEP</w:t>
      </w:r>
      <w:proofErr w:type="gramStart"/>
      <w:r>
        <w:t>1 .</w:t>
      </w:r>
      <w:proofErr w:type="gramEnd"/>
      <w:r>
        <w:t xml:space="preserve"> C</w:t>
      </w:r>
      <w:r>
        <w:t xml:space="preserve">heck </w:t>
      </w:r>
      <w:r>
        <w:t>t</w:t>
      </w:r>
      <w:r>
        <w:t>he structure of the customer’s table.  The order of the columns must be:</w:t>
      </w:r>
    </w:p>
    <w:p w14:paraId="6B9A5CEE" w14:textId="64F0ADEE" w:rsidR="00C8025D" w:rsidRDefault="00C8025D" w:rsidP="00C8025D">
      <w:pPr>
        <w:spacing w:before="0" w:after="160" w:line="256" w:lineRule="auto"/>
      </w:pPr>
      <w:r>
        <w:t xml:space="preserve">ID – </w:t>
      </w:r>
      <w:proofErr w:type="spellStart"/>
      <w:r>
        <w:t>UserID</w:t>
      </w:r>
      <w:proofErr w:type="spellEnd"/>
      <w:r>
        <w:t xml:space="preserve"> – </w:t>
      </w:r>
      <w:proofErr w:type="spellStart"/>
      <w:r>
        <w:t>GivenName</w:t>
      </w:r>
      <w:proofErr w:type="spellEnd"/>
      <w:r>
        <w:t xml:space="preserve"> – </w:t>
      </w:r>
      <w:proofErr w:type="spellStart"/>
      <w:r>
        <w:t>Middlename</w:t>
      </w:r>
      <w:proofErr w:type="spellEnd"/>
      <w:r>
        <w:t xml:space="preserve"> – </w:t>
      </w:r>
      <w:proofErr w:type="spellStart"/>
      <w:r>
        <w:t>Surneme</w:t>
      </w:r>
      <w:proofErr w:type="spellEnd"/>
      <w:r>
        <w:t xml:space="preserve"> – gender – Bonus -</w:t>
      </w:r>
    </w:p>
    <w:p w14:paraId="585EBF4D" w14:textId="7FFE6121" w:rsidR="00C8025D" w:rsidRDefault="00C8025D" w:rsidP="00C8025D">
      <w:pPr>
        <w:spacing w:before="0" w:after="160" w:line="256" w:lineRule="auto"/>
      </w:pPr>
      <w:r>
        <w:t>Query all the customers’ data.</w:t>
      </w:r>
    </w:p>
    <w:p w14:paraId="45DDCBE8" w14:textId="77777777" w:rsidR="00C8025D" w:rsidRDefault="00C8025D" w:rsidP="00C8025D">
      <w:pPr>
        <w:pBdr>
          <w:bottom w:val="single" w:sz="6" w:space="1" w:color="auto"/>
        </w:pBdr>
        <w:spacing w:before="0" w:after="160" w:line="256" w:lineRule="auto"/>
      </w:pPr>
      <w:r>
        <w:t>Sort your customers by their ‘</w:t>
      </w:r>
      <w:proofErr w:type="spellStart"/>
      <w:r>
        <w:t>givennames</w:t>
      </w:r>
      <w:proofErr w:type="spellEnd"/>
      <w:r>
        <w:t xml:space="preserve">’ </w:t>
      </w:r>
    </w:p>
    <w:p w14:paraId="0F454FB1" w14:textId="77777777" w:rsidR="00C8025D" w:rsidRDefault="00C8025D" w:rsidP="00C8025D"/>
    <w:p w14:paraId="12D792D5" w14:textId="669E22E2" w:rsidR="00C8025D" w:rsidRDefault="00C8025D" w:rsidP="00C8025D">
      <w:r>
        <w:rPr>
          <w:noProof/>
        </w:rPr>
        <w:drawing>
          <wp:inline distT="0" distB="0" distL="0" distR="0" wp14:anchorId="37317DF2" wp14:editId="76446F9A">
            <wp:extent cx="5975350" cy="3361134"/>
            <wp:effectExtent l="0" t="0" r="635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79414" cy="336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43638" w14:textId="77777777" w:rsidR="00C8025D" w:rsidRDefault="00C8025D" w:rsidP="00C8025D">
      <w:r>
        <w:t>ALTER TABLE `rd2003</w:t>
      </w:r>
      <w:proofErr w:type="gramStart"/>
      <w:r>
        <w:t>`.`</w:t>
      </w:r>
      <w:proofErr w:type="gramEnd"/>
      <w:r>
        <w:t xml:space="preserve">customers` </w:t>
      </w:r>
    </w:p>
    <w:p w14:paraId="4DF0C062" w14:textId="77777777" w:rsidR="00C8025D" w:rsidRDefault="00C8025D" w:rsidP="00C8025D">
      <w:r>
        <w:t>CHANGE COLUMN `</w:t>
      </w:r>
      <w:proofErr w:type="spellStart"/>
      <w:r>
        <w:t>UserID</w:t>
      </w:r>
      <w:proofErr w:type="spellEnd"/>
      <w:r>
        <w:t>` `</w:t>
      </w:r>
      <w:proofErr w:type="spellStart"/>
      <w:r>
        <w:t>UserID</w:t>
      </w:r>
      <w:proofErr w:type="spellEnd"/>
      <w:r>
        <w:t>` VARCHAR (10) NULL DEFAULT NULL AFTER `ID`,</w:t>
      </w:r>
    </w:p>
    <w:p w14:paraId="281158BA" w14:textId="77777777" w:rsidR="00C8025D" w:rsidRDefault="00C8025D" w:rsidP="00C8025D">
      <w:r>
        <w:t>CHANGE COLUMN `gender` `gender` VARCHAR (6) NOT NULL AFTER `surname`,</w:t>
      </w:r>
    </w:p>
    <w:p w14:paraId="3C85AB57" w14:textId="77777777" w:rsidR="00C8025D" w:rsidRDefault="00C8025D" w:rsidP="00C8025D">
      <w:r>
        <w:t>CHANGE COLUMN `Bonus` `Bonus` DECIMAL (10,2) NULL DEFAULT NULL AFTER `gender`,</w:t>
      </w:r>
    </w:p>
    <w:p w14:paraId="6F0B054A" w14:textId="77777777" w:rsidR="00C8025D" w:rsidRDefault="00C8025D" w:rsidP="00C8025D">
      <w:r>
        <w:t>CHANGE COLUMN `number` `ID` INT (11) NOT NULL AUTO_</w:t>
      </w:r>
      <w:proofErr w:type="gramStart"/>
      <w:r>
        <w:t>INCREMENT ;</w:t>
      </w:r>
      <w:proofErr w:type="gramEnd"/>
    </w:p>
    <w:p w14:paraId="5BAD30F6" w14:textId="6B36826A" w:rsidR="00C8025D" w:rsidRDefault="00C8025D" w:rsidP="00C8025D">
      <w:r>
        <w:rPr>
          <w:noProof/>
        </w:rPr>
        <w:lastRenderedPageBreak/>
        <w:drawing>
          <wp:inline distT="0" distB="0" distL="0" distR="0" wp14:anchorId="56BFEAA4" wp14:editId="11C5CC33">
            <wp:extent cx="6038850" cy="3396853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052097" cy="340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6069C" w14:textId="3A7A60EE" w:rsidR="00C8025D" w:rsidRDefault="00C8025D" w:rsidP="00C8025D">
      <w:r w:rsidRPr="00C8025D">
        <w:t xml:space="preserve">select * from customers order by </w:t>
      </w:r>
      <w:proofErr w:type="spellStart"/>
      <w:r w:rsidRPr="00C8025D">
        <w:t>givenname</w:t>
      </w:r>
      <w:proofErr w:type="spellEnd"/>
      <w:r w:rsidRPr="00C8025D">
        <w:t>;</w:t>
      </w:r>
    </w:p>
    <w:p w14:paraId="03E55937" w14:textId="77777777" w:rsidR="00746C56" w:rsidRDefault="00746C56" w:rsidP="00C8025D"/>
    <w:p w14:paraId="6F859486" w14:textId="15DA91B4" w:rsidR="00C8025D" w:rsidRDefault="00C8025D" w:rsidP="00C8025D">
      <w:r>
        <w:t>STEP 2.</w:t>
      </w:r>
    </w:p>
    <w:p w14:paraId="246016EF" w14:textId="649FB446" w:rsidR="00C8025D" w:rsidRDefault="00C8025D" w:rsidP="00C8025D">
      <w:pPr>
        <w:spacing w:before="0" w:after="160" w:line="256" w:lineRule="auto"/>
      </w:pPr>
      <w:r>
        <w:t>1.</w:t>
      </w:r>
      <w:r>
        <w:t>How many customers are living in ‘Edmonton’?</w:t>
      </w:r>
    </w:p>
    <w:p w14:paraId="5DD3DBB6" w14:textId="6AD12F47" w:rsidR="00C8025D" w:rsidRDefault="00746C56" w:rsidP="00C8025D">
      <w:pPr>
        <w:spacing w:before="0" w:after="160" w:line="256" w:lineRule="auto"/>
      </w:pPr>
      <w:r>
        <w:rPr>
          <w:noProof/>
        </w:rPr>
        <w:drawing>
          <wp:inline distT="0" distB="0" distL="0" distR="0" wp14:anchorId="7DCA5C1D" wp14:editId="74E6A179">
            <wp:extent cx="6096000" cy="34290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16958" cy="3440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E002A" w14:textId="77777777" w:rsidR="00746C56" w:rsidRDefault="00746C56" w:rsidP="00746C56">
      <w:pPr>
        <w:spacing w:before="0" w:after="160" w:line="256" w:lineRule="auto"/>
      </w:pPr>
      <w:r w:rsidRPr="00746C56">
        <w:lastRenderedPageBreak/>
        <w:t>SELECT COUNT(gender)FROM customers WHERE city = 'Edmonton';</w:t>
      </w:r>
    </w:p>
    <w:p w14:paraId="5A30DFAB" w14:textId="14342A76" w:rsidR="00746C56" w:rsidRDefault="00746C56" w:rsidP="00746C56">
      <w:pPr>
        <w:spacing w:before="0" w:after="160" w:line="256" w:lineRule="auto"/>
      </w:pPr>
      <w:r>
        <w:t>2.</w:t>
      </w:r>
      <w:r w:rsidRPr="00746C56">
        <w:t xml:space="preserve"> </w:t>
      </w:r>
      <w:r>
        <w:t xml:space="preserve">We want to add 75 CAD to the bonus of all the customers who are living in ‘Edmonton’. Write an update query and modify the table. </w:t>
      </w:r>
    </w:p>
    <w:p w14:paraId="304DBC9F" w14:textId="71B43643" w:rsidR="00746C56" w:rsidRDefault="00746C56" w:rsidP="00746C56">
      <w:pPr>
        <w:spacing w:before="0" w:after="160" w:line="256" w:lineRule="auto"/>
      </w:pPr>
      <w:r>
        <w:rPr>
          <w:noProof/>
        </w:rPr>
        <w:drawing>
          <wp:inline distT="0" distB="0" distL="0" distR="0" wp14:anchorId="29929DAE" wp14:editId="24A9C94D">
            <wp:extent cx="6134100" cy="3450431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38545" cy="3452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9B62C" w14:textId="1457325F" w:rsidR="00746C56" w:rsidRDefault="00746C56" w:rsidP="00746C56">
      <w:pPr>
        <w:spacing w:before="0" w:after="160" w:line="256" w:lineRule="auto"/>
      </w:pPr>
      <w:r w:rsidRPr="00746C56">
        <w:t xml:space="preserve">UPDATE customers SET bonus = bonus </w:t>
      </w:r>
      <w:r w:rsidR="00210843">
        <w:t>+</w:t>
      </w:r>
      <w:r w:rsidRPr="00746C56">
        <w:t xml:space="preserve"> 75 WHERE city = 'Edmonton';</w:t>
      </w:r>
    </w:p>
    <w:p w14:paraId="2790F1B9" w14:textId="1A9EDEEB" w:rsidR="00746C56" w:rsidRDefault="00746C56" w:rsidP="00746C56">
      <w:pPr>
        <w:spacing w:before="0" w:after="160" w:line="256" w:lineRule="auto"/>
      </w:pPr>
      <w:r>
        <w:t xml:space="preserve">3. </w:t>
      </w:r>
      <w:r>
        <w:t>With a simple SELECT command, show all the customers who live in ‘Edmonton’</w:t>
      </w:r>
    </w:p>
    <w:p w14:paraId="5BDA93C5" w14:textId="6D856858" w:rsidR="00746C56" w:rsidRDefault="00746C56" w:rsidP="00746C56">
      <w:pPr>
        <w:spacing w:before="0" w:after="160" w:line="256" w:lineRule="auto"/>
      </w:pPr>
      <w:r>
        <w:rPr>
          <w:noProof/>
        </w:rPr>
        <w:lastRenderedPageBreak/>
        <w:drawing>
          <wp:inline distT="0" distB="0" distL="0" distR="0" wp14:anchorId="3200E18B" wp14:editId="0FBFEE81">
            <wp:extent cx="5892801" cy="33147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898603" cy="3317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E9192" w14:textId="512D7918" w:rsidR="00746C56" w:rsidRDefault="00746C56" w:rsidP="00746C56">
      <w:pPr>
        <w:spacing w:before="0" w:after="160" w:line="256" w:lineRule="auto"/>
      </w:pPr>
      <w:r w:rsidRPr="00746C56">
        <w:t>SELECT * FROM customers WHERE city = 'Edmonton';</w:t>
      </w:r>
    </w:p>
    <w:p w14:paraId="588B6A54" w14:textId="58A780A1" w:rsidR="00746C56" w:rsidRDefault="00746C56" w:rsidP="00746C56">
      <w:pPr>
        <w:spacing w:before="0" w:after="160" w:line="256" w:lineRule="auto"/>
      </w:pPr>
      <w:r>
        <w:t xml:space="preserve">Step 3. </w:t>
      </w:r>
    </w:p>
    <w:p w14:paraId="2CFE8A5D" w14:textId="51889FB4" w:rsidR="00746C56" w:rsidRDefault="00746C56" w:rsidP="00746C56">
      <w:pPr>
        <w:spacing w:before="0" w:after="160" w:line="256" w:lineRule="auto"/>
      </w:pPr>
      <w:r>
        <w:t>1- We want to add 13 percent to the bonus column of all female customers.</w:t>
      </w:r>
    </w:p>
    <w:p w14:paraId="0163A79E" w14:textId="0D3F4551" w:rsidR="00746C56" w:rsidRDefault="00746C56" w:rsidP="00746C56">
      <w:pPr>
        <w:spacing w:before="0" w:after="160" w:line="256" w:lineRule="auto"/>
      </w:pPr>
      <w:r>
        <w:rPr>
          <w:noProof/>
        </w:rPr>
        <w:drawing>
          <wp:inline distT="0" distB="0" distL="0" distR="0" wp14:anchorId="4F52DD69" wp14:editId="3D056712">
            <wp:extent cx="5956300" cy="3350419"/>
            <wp:effectExtent l="0" t="0" r="6350" b="25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63043" cy="3354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7785C" w14:textId="134FE16D" w:rsidR="00746C56" w:rsidRDefault="00746C56" w:rsidP="00746C56">
      <w:pPr>
        <w:spacing w:before="0" w:after="160" w:line="256" w:lineRule="auto"/>
      </w:pPr>
      <w:r w:rsidRPr="00746C56">
        <w:lastRenderedPageBreak/>
        <w:t xml:space="preserve">UPDATE customers SET bonus </w:t>
      </w:r>
      <w:proofErr w:type="gramStart"/>
      <w:r w:rsidRPr="00746C56">
        <w:t>=  bonus</w:t>
      </w:r>
      <w:proofErr w:type="gramEnd"/>
      <w:r w:rsidRPr="00746C56">
        <w:t xml:space="preserve"> + bonus*13/100 WHERE gender = 'female';</w:t>
      </w:r>
    </w:p>
    <w:p w14:paraId="69752DBD" w14:textId="77777777" w:rsidR="00746C56" w:rsidRDefault="00746C56" w:rsidP="00746C56">
      <w:r>
        <w:t>2- Deduct 20 CAD from the customers who have (A, A</w:t>
      </w:r>
      <w:proofErr w:type="gramStart"/>
      <w:r>
        <w:t>-,A</w:t>
      </w:r>
      <w:proofErr w:type="gramEnd"/>
      <w:r>
        <w:t>+, B+) blood types and add 35 CAD to the customers with (B-, O, O-) blood types.</w:t>
      </w:r>
    </w:p>
    <w:p w14:paraId="7A87DBCD" w14:textId="32A57093" w:rsidR="00746C56" w:rsidRDefault="00746C56" w:rsidP="00746C56">
      <w:pPr>
        <w:spacing w:before="0" w:after="160" w:line="256" w:lineRule="auto"/>
      </w:pPr>
    </w:p>
    <w:p w14:paraId="0FDC7B11" w14:textId="5B2E4845" w:rsidR="00FD0EC1" w:rsidRDefault="00FD0EC1" w:rsidP="00746C56">
      <w:pPr>
        <w:spacing w:before="0" w:after="160" w:line="256" w:lineRule="auto"/>
      </w:pPr>
      <w:r>
        <w:rPr>
          <w:noProof/>
        </w:rPr>
        <w:drawing>
          <wp:inline distT="0" distB="0" distL="0" distR="0" wp14:anchorId="5772B842" wp14:editId="2E96685B">
            <wp:extent cx="5854700" cy="3293269"/>
            <wp:effectExtent l="0" t="0" r="0" b="25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860471" cy="329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BFB26" w14:textId="77777777" w:rsidR="00FD0EC1" w:rsidRDefault="00FD0EC1" w:rsidP="00FD0EC1">
      <w:pPr>
        <w:spacing w:before="0" w:after="160" w:line="256" w:lineRule="auto"/>
      </w:pPr>
      <w:r>
        <w:t>update rd2003.customers</w:t>
      </w:r>
    </w:p>
    <w:p w14:paraId="72AED58A" w14:textId="77777777" w:rsidR="00FD0EC1" w:rsidRDefault="00FD0EC1" w:rsidP="00FD0EC1">
      <w:pPr>
        <w:spacing w:before="0" w:after="160" w:line="256" w:lineRule="auto"/>
      </w:pPr>
      <w:r>
        <w:t xml:space="preserve">set Bonus = </w:t>
      </w:r>
    </w:p>
    <w:p w14:paraId="38430F56" w14:textId="77777777" w:rsidR="00FD0EC1" w:rsidRDefault="00FD0EC1" w:rsidP="00FD0EC1">
      <w:pPr>
        <w:spacing w:before="0" w:after="160" w:line="256" w:lineRule="auto"/>
      </w:pPr>
      <w:r>
        <w:t xml:space="preserve">case </w:t>
      </w:r>
    </w:p>
    <w:p w14:paraId="7FB027FC" w14:textId="77777777" w:rsidR="00FD0EC1" w:rsidRDefault="00FD0EC1" w:rsidP="00FD0EC1">
      <w:pPr>
        <w:spacing w:before="0" w:after="160" w:line="256" w:lineRule="auto"/>
      </w:pPr>
      <w:r>
        <w:t>when gender = 'female'</w:t>
      </w:r>
    </w:p>
    <w:p w14:paraId="23FAF545" w14:textId="77777777" w:rsidR="00FD0EC1" w:rsidRDefault="00FD0EC1" w:rsidP="00FD0EC1">
      <w:pPr>
        <w:spacing w:before="0" w:after="160" w:line="256" w:lineRule="auto"/>
      </w:pPr>
      <w:r>
        <w:t xml:space="preserve"> then Bonus + (Bonus*.13)</w:t>
      </w:r>
    </w:p>
    <w:p w14:paraId="6DA02251" w14:textId="77777777" w:rsidR="00FD0EC1" w:rsidRDefault="00FD0EC1" w:rsidP="00FD0EC1">
      <w:pPr>
        <w:spacing w:before="0" w:after="160" w:line="256" w:lineRule="auto"/>
      </w:pPr>
      <w:r>
        <w:t xml:space="preserve"> when </w:t>
      </w:r>
      <w:proofErr w:type="spellStart"/>
      <w:r>
        <w:t>bloodtype</w:t>
      </w:r>
      <w:proofErr w:type="spellEnd"/>
      <w:r>
        <w:t xml:space="preserve"> in ("A","A+","A-","B","B+")</w:t>
      </w:r>
    </w:p>
    <w:p w14:paraId="33517DDB" w14:textId="77777777" w:rsidR="00FD0EC1" w:rsidRDefault="00FD0EC1" w:rsidP="00FD0EC1">
      <w:pPr>
        <w:spacing w:before="0" w:after="160" w:line="256" w:lineRule="auto"/>
      </w:pPr>
      <w:r>
        <w:t xml:space="preserve"> THEN Bonus-20</w:t>
      </w:r>
    </w:p>
    <w:p w14:paraId="5855FAEC" w14:textId="77777777" w:rsidR="00FD0EC1" w:rsidRDefault="00FD0EC1" w:rsidP="00FD0EC1">
      <w:pPr>
        <w:spacing w:before="0" w:after="160" w:line="256" w:lineRule="auto"/>
      </w:pPr>
      <w:r>
        <w:t xml:space="preserve"> when </w:t>
      </w:r>
      <w:proofErr w:type="spellStart"/>
      <w:r>
        <w:t>bloodtype</w:t>
      </w:r>
      <w:proofErr w:type="spellEnd"/>
      <w:r>
        <w:t xml:space="preserve"> in ("B-","O","O-")</w:t>
      </w:r>
    </w:p>
    <w:p w14:paraId="75880AB2" w14:textId="77777777" w:rsidR="00FD0EC1" w:rsidRDefault="00FD0EC1" w:rsidP="00FD0EC1">
      <w:pPr>
        <w:spacing w:before="0" w:after="160" w:line="256" w:lineRule="auto"/>
      </w:pPr>
      <w:r>
        <w:t xml:space="preserve"> THEN Bonus+35</w:t>
      </w:r>
    </w:p>
    <w:p w14:paraId="7F0F3C21" w14:textId="77777777" w:rsidR="00FD0EC1" w:rsidRDefault="00FD0EC1" w:rsidP="00FD0EC1">
      <w:pPr>
        <w:spacing w:before="0" w:after="160" w:line="256" w:lineRule="auto"/>
      </w:pPr>
      <w:r>
        <w:t xml:space="preserve"> else Bonus</w:t>
      </w:r>
    </w:p>
    <w:p w14:paraId="19975769" w14:textId="0682CCBB" w:rsidR="00FD0EC1" w:rsidRDefault="00FD0EC1" w:rsidP="00FD0EC1">
      <w:pPr>
        <w:spacing w:before="0" w:after="160" w:line="256" w:lineRule="auto"/>
      </w:pPr>
      <w:r>
        <w:t>end;</w:t>
      </w:r>
    </w:p>
    <w:p w14:paraId="6D5ADD80" w14:textId="77777777" w:rsidR="00746C56" w:rsidRDefault="00746C56" w:rsidP="00746C56">
      <w:pPr>
        <w:spacing w:before="0" w:after="160" w:line="256" w:lineRule="auto"/>
      </w:pPr>
    </w:p>
    <w:p w14:paraId="18128C59" w14:textId="77777777" w:rsidR="00746C56" w:rsidRDefault="00746C56" w:rsidP="00746C56">
      <w:pPr>
        <w:spacing w:before="0" w:after="160" w:line="256" w:lineRule="auto"/>
      </w:pPr>
    </w:p>
    <w:p w14:paraId="49562A80" w14:textId="77062A63" w:rsidR="00FD0EC1" w:rsidRDefault="00FD0EC1" w:rsidP="00FD0EC1">
      <w:pPr>
        <w:spacing w:before="0" w:after="160" w:line="256" w:lineRule="auto"/>
      </w:pPr>
      <w:r>
        <w:lastRenderedPageBreak/>
        <w:t>STEP 4</w:t>
      </w:r>
      <w:r>
        <w:t>:</w:t>
      </w:r>
    </w:p>
    <w:p w14:paraId="09A94B64" w14:textId="58177CE7" w:rsidR="00FD0EC1" w:rsidRDefault="00FD0EC1" w:rsidP="00FD0EC1">
      <w:pPr>
        <w:spacing w:before="0" w:after="160" w:line="256" w:lineRule="auto"/>
      </w:pPr>
      <w:r>
        <w:t>1.</w:t>
      </w:r>
      <w:r>
        <w:t>We need the five cities with highest paid bonus.</w:t>
      </w:r>
    </w:p>
    <w:p w14:paraId="4ADC3EBD" w14:textId="7E5FA65B" w:rsidR="00FD0EC1" w:rsidRDefault="00FD0EC1" w:rsidP="00FD0EC1">
      <w:pPr>
        <w:pBdr>
          <w:bottom w:val="single" w:sz="6" w:space="1" w:color="auto"/>
        </w:pBdr>
        <w:spacing w:before="0" w:after="160" w:line="256" w:lineRule="auto"/>
      </w:pPr>
      <w:r>
        <w:t>2.</w:t>
      </w:r>
      <w:r>
        <w:t xml:space="preserve">How much is the average amount of bonus that customers are receiving? </w:t>
      </w:r>
    </w:p>
    <w:p w14:paraId="263CA1F3" w14:textId="4BD7BE95" w:rsidR="00FD0EC1" w:rsidRDefault="00FD0EC1" w:rsidP="00C8025D">
      <w:pPr>
        <w:spacing w:before="0" w:after="160" w:line="256" w:lineRule="auto"/>
      </w:pPr>
      <w:r>
        <w:rPr>
          <w:noProof/>
        </w:rPr>
        <w:drawing>
          <wp:inline distT="0" distB="0" distL="0" distR="0" wp14:anchorId="4A8C9BAD" wp14:editId="17DB1C42">
            <wp:extent cx="5969000" cy="3357563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74202" cy="3360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48104" w14:textId="77777777" w:rsidR="00FD0EC1" w:rsidRDefault="00FD0EC1" w:rsidP="00FD0EC1">
      <w:r>
        <w:t xml:space="preserve">SELECT SUM(Bonus), city </w:t>
      </w:r>
    </w:p>
    <w:p w14:paraId="2CD631F3" w14:textId="77777777" w:rsidR="00FD0EC1" w:rsidRDefault="00FD0EC1" w:rsidP="00FD0EC1">
      <w:r>
        <w:t>FROM customers</w:t>
      </w:r>
    </w:p>
    <w:p w14:paraId="3046F34C" w14:textId="77777777" w:rsidR="00FD0EC1" w:rsidRDefault="00FD0EC1" w:rsidP="00FD0EC1">
      <w:r>
        <w:t xml:space="preserve">GROUP BY city </w:t>
      </w:r>
    </w:p>
    <w:p w14:paraId="2CF0710B" w14:textId="77777777" w:rsidR="00FD0EC1" w:rsidRDefault="00FD0EC1" w:rsidP="00FD0EC1">
      <w:r>
        <w:t>ORDER BY SUM(Bonus) DESC LIMIT 5;</w:t>
      </w:r>
    </w:p>
    <w:p w14:paraId="2EB73338" w14:textId="1EA59F63" w:rsidR="00FD0EC1" w:rsidRDefault="00FD0EC1" w:rsidP="00C8025D">
      <w:pPr>
        <w:spacing w:before="0" w:after="160" w:line="256" w:lineRule="auto"/>
      </w:pPr>
      <w:r>
        <w:rPr>
          <w:noProof/>
        </w:rPr>
        <w:lastRenderedPageBreak/>
        <w:drawing>
          <wp:inline distT="0" distB="0" distL="0" distR="0" wp14:anchorId="62540500" wp14:editId="4B693867">
            <wp:extent cx="5994401" cy="3371850"/>
            <wp:effectExtent l="0" t="0" r="635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001616" cy="3375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055E1" w14:textId="1ED475DB" w:rsidR="00FD0EC1" w:rsidRDefault="00FD0EC1" w:rsidP="00C8025D">
      <w:pPr>
        <w:spacing w:before="0" w:after="160" w:line="256" w:lineRule="auto"/>
      </w:pPr>
      <w:r w:rsidRPr="00FD0EC1">
        <w:t>SELECT AVG(Bonus) FROM customers;</w:t>
      </w:r>
    </w:p>
    <w:p w14:paraId="57BA0B81" w14:textId="17582F81" w:rsidR="00C9072B" w:rsidRDefault="00C9072B" w:rsidP="00C8025D">
      <w:pPr>
        <w:spacing w:before="0" w:after="160" w:line="256" w:lineRule="auto"/>
      </w:pPr>
    </w:p>
    <w:p w14:paraId="1DA6B0FB" w14:textId="77777777" w:rsidR="00C9072B" w:rsidRDefault="00C9072B" w:rsidP="00C9072B">
      <w:r>
        <w:t>Step 5:</w:t>
      </w:r>
    </w:p>
    <w:p w14:paraId="1EE03DF7" w14:textId="626ECE63" w:rsidR="00C9072B" w:rsidRDefault="00C9072B" w:rsidP="00C9072B">
      <w:r>
        <w:t>It will give all the information for the people to whom</w:t>
      </w:r>
      <w:r>
        <w:t xml:space="preserve"> the</w:t>
      </w:r>
      <w:r>
        <w:t xml:space="preserve"> lowest amount of bonus is being paid.</w:t>
      </w:r>
    </w:p>
    <w:p w14:paraId="2D2320F6" w14:textId="4FF084D4" w:rsidR="00C9072B" w:rsidRDefault="00C9072B" w:rsidP="00C8025D">
      <w:pPr>
        <w:spacing w:before="0" w:after="160" w:line="256" w:lineRule="auto"/>
      </w:pPr>
    </w:p>
    <w:p w14:paraId="276C9493" w14:textId="77777777" w:rsidR="00C9072B" w:rsidRDefault="00C9072B" w:rsidP="00C9072B">
      <w:r>
        <w:t xml:space="preserve">Step 6: </w:t>
      </w:r>
    </w:p>
    <w:p w14:paraId="0B8C8061" w14:textId="77777777" w:rsidR="00C9072B" w:rsidRDefault="00C9072B" w:rsidP="00C9072B">
      <w:pPr>
        <w:numPr>
          <w:ilvl w:val="0"/>
          <w:numId w:val="19"/>
        </w:numPr>
        <w:spacing w:before="0" w:after="160" w:line="256" w:lineRule="auto"/>
      </w:pPr>
      <w:r>
        <w:t xml:space="preserve">We need a list of provinces with the total bonus the customers sorted from highest to lowest </w:t>
      </w:r>
      <w:proofErr w:type="gramStart"/>
      <w:r>
        <w:t>amount</w:t>
      </w:r>
      <w:proofErr w:type="gramEnd"/>
      <w:r>
        <w:t xml:space="preserve"> of bonuses.</w:t>
      </w:r>
    </w:p>
    <w:p w14:paraId="2825CCD3" w14:textId="77777777" w:rsidR="00C9072B" w:rsidRDefault="00C9072B" w:rsidP="00C9072B">
      <w:pPr>
        <w:numPr>
          <w:ilvl w:val="0"/>
          <w:numId w:val="19"/>
        </w:numPr>
        <w:spacing w:before="0" w:after="160" w:line="256" w:lineRule="auto"/>
      </w:pPr>
      <w:r>
        <w:t xml:space="preserve">We need to know how many cities are in each province. </w:t>
      </w:r>
    </w:p>
    <w:p w14:paraId="4D2F8E59" w14:textId="77777777" w:rsidR="00C9072B" w:rsidRDefault="00C9072B" w:rsidP="00C9072B">
      <w:pPr>
        <w:numPr>
          <w:ilvl w:val="0"/>
          <w:numId w:val="19"/>
        </w:numPr>
        <w:spacing w:before="0" w:after="160" w:line="256" w:lineRule="auto"/>
      </w:pPr>
      <w:r>
        <w:t xml:space="preserve">We want the average bonus in each province. </w:t>
      </w:r>
    </w:p>
    <w:p w14:paraId="3474C20D" w14:textId="77777777" w:rsidR="00C9072B" w:rsidRDefault="00C9072B" w:rsidP="00C9072B">
      <w:pPr>
        <w:numPr>
          <w:ilvl w:val="0"/>
          <w:numId w:val="19"/>
        </w:numPr>
        <w:spacing w:before="0" w:after="160" w:line="256" w:lineRule="auto"/>
      </w:pPr>
      <w:r>
        <w:t xml:space="preserve">Can you combine all three queries and show all the results in one </w:t>
      </w:r>
      <w:proofErr w:type="gramStart"/>
      <w:r>
        <w:t>windows.</w:t>
      </w:r>
      <w:proofErr w:type="gramEnd"/>
    </w:p>
    <w:p w14:paraId="7E453EC4" w14:textId="77777777" w:rsidR="00C9072B" w:rsidRDefault="00C9072B" w:rsidP="00C9072B">
      <w:pPr>
        <w:numPr>
          <w:ilvl w:val="0"/>
          <w:numId w:val="19"/>
        </w:numPr>
        <w:spacing w:before="0" w:after="160" w:line="256" w:lineRule="auto"/>
      </w:pPr>
      <w:r>
        <w:t>Test the following query, and write down what will be the results:</w:t>
      </w:r>
    </w:p>
    <w:p w14:paraId="4185E16F" w14:textId="77777777" w:rsidR="00C9072B" w:rsidRDefault="00C9072B" w:rsidP="00C9072B">
      <w:pPr>
        <w:ind w:left="1440"/>
      </w:pPr>
      <w:r>
        <w:rPr>
          <w:b/>
          <w:bCs/>
          <w:lang w:val="en-CA"/>
        </w:rPr>
        <w:t xml:space="preserve">SELECT COUNT (city), city </w:t>
      </w:r>
    </w:p>
    <w:p w14:paraId="48263F75" w14:textId="77777777" w:rsidR="00C9072B" w:rsidRDefault="00C9072B" w:rsidP="00C9072B">
      <w:pPr>
        <w:ind w:left="1440"/>
      </w:pPr>
      <w:r>
        <w:rPr>
          <w:b/>
          <w:bCs/>
          <w:lang w:val="en-CA"/>
        </w:rPr>
        <w:t xml:space="preserve">FROM customers </w:t>
      </w:r>
    </w:p>
    <w:p w14:paraId="7E5D4710" w14:textId="77777777" w:rsidR="00C9072B" w:rsidRDefault="00C9072B" w:rsidP="00C9072B">
      <w:pPr>
        <w:ind w:left="1440"/>
      </w:pPr>
      <w:r>
        <w:rPr>
          <w:b/>
          <w:bCs/>
          <w:lang w:val="en-CA"/>
        </w:rPr>
        <w:t>GROUP BY city</w:t>
      </w:r>
    </w:p>
    <w:p w14:paraId="5B7C2FAA" w14:textId="77777777" w:rsidR="00C9072B" w:rsidRDefault="00C9072B" w:rsidP="00C9072B">
      <w:pPr>
        <w:pBdr>
          <w:bottom w:val="single" w:sz="6" w:space="1" w:color="auto"/>
        </w:pBdr>
        <w:ind w:left="1440"/>
        <w:rPr>
          <w:b/>
          <w:bCs/>
          <w:lang w:val="en-CA"/>
        </w:rPr>
      </w:pPr>
      <w:r>
        <w:rPr>
          <w:b/>
          <w:bCs/>
          <w:lang w:val="en-CA"/>
        </w:rPr>
        <w:t>ORDER BY COUNT (city) DESC;</w:t>
      </w:r>
    </w:p>
    <w:p w14:paraId="1452B5FE" w14:textId="31565912" w:rsidR="00C9072B" w:rsidRDefault="00C9072B" w:rsidP="00C8025D">
      <w:pPr>
        <w:spacing w:before="0" w:after="160" w:line="256" w:lineRule="auto"/>
      </w:pPr>
      <w:r>
        <w:rPr>
          <w:noProof/>
        </w:rPr>
        <w:lastRenderedPageBreak/>
        <w:drawing>
          <wp:inline distT="0" distB="0" distL="0" distR="0" wp14:anchorId="2E8641A8" wp14:editId="697E6785">
            <wp:extent cx="6062133" cy="34099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064694" cy="3411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B2B59" w14:textId="77777777" w:rsidR="00C9072B" w:rsidRDefault="00C9072B" w:rsidP="00C9072B">
      <w:pPr>
        <w:spacing w:before="0" w:after="160" w:line="256" w:lineRule="auto"/>
      </w:pPr>
      <w:r>
        <w:t>SELECT province, SUM(bonus)</w:t>
      </w:r>
    </w:p>
    <w:p w14:paraId="334AEAAC" w14:textId="77777777" w:rsidR="00C9072B" w:rsidRDefault="00C9072B" w:rsidP="00C9072B">
      <w:pPr>
        <w:spacing w:before="0" w:after="160" w:line="256" w:lineRule="auto"/>
      </w:pPr>
      <w:r>
        <w:t>FROM customers</w:t>
      </w:r>
    </w:p>
    <w:p w14:paraId="5C198D31" w14:textId="77777777" w:rsidR="00C9072B" w:rsidRDefault="00C9072B" w:rsidP="00C9072B">
      <w:pPr>
        <w:spacing w:before="0" w:after="160" w:line="256" w:lineRule="auto"/>
      </w:pPr>
      <w:r>
        <w:t>GROUP BY province</w:t>
      </w:r>
    </w:p>
    <w:p w14:paraId="58A3D5C3" w14:textId="5428A1E0" w:rsidR="00C9072B" w:rsidRDefault="00C9072B" w:rsidP="00C9072B">
      <w:pPr>
        <w:spacing w:before="0" w:after="160" w:line="256" w:lineRule="auto"/>
      </w:pPr>
      <w:r>
        <w:t>ORDER BY SUM(bonus)DESC;</w:t>
      </w:r>
    </w:p>
    <w:p w14:paraId="35D6E60B" w14:textId="5DA06F23" w:rsidR="00C9072B" w:rsidRDefault="00C9072B" w:rsidP="00C9072B">
      <w:pPr>
        <w:spacing w:before="0" w:after="160" w:line="256" w:lineRule="auto"/>
      </w:pPr>
      <w:r>
        <w:rPr>
          <w:noProof/>
        </w:rPr>
        <w:drawing>
          <wp:inline distT="0" distB="0" distL="0" distR="0" wp14:anchorId="64A535E4" wp14:editId="77AA5C36">
            <wp:extent cx="5924550" cy="3332559"/>
            <wp:effectExtent l="0" t="0" r="0" b="127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31724" cy="3336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5686A" w14:textId="77777777" w:rsidR="00C9072B" w:rsidRDefault="00C9072B" w:rsidP="00C9072B">
      <w:pPr>
        <w:spacing w:before="0" w:after="160" w:line="256" w:lineRule="auto"/>
      </w:pPr>
      <w:r>
        <w:lastRenderedPageBreak/>
        <w:t>SELECT province, COUNT(city)</w:t>
      </w:r>
    </w:p>
    <w:p w14:paraId="6C735032" w14:textId="77777777" w:rsidR="00C9072B" w:rsidRDefault="00C9072B" w:rsidP="00C9072B">
      <w:pPr>
        <w:spacing w:before="0" w:after="160" w:line="256" w:lineRule="auto"/>
      </w:pPr>
      <w:r>
        <w:t>FROM customers</w:t>
      </w:r>
    </w:p>
    <w:p w14:paraId="6ED484BA" w14:textId="71344800" w:rsidR="00C9072B" w:rsidRDefault="00C9072B" w:rsidP="00C9072B">
      <w:pPr>
        <w:spacing w:before="0" w:after="160" w:line="256" w:lineRule="auto"/>
      </w:pPr>
      <w:r>
        <w:t>GROUP BY province;</w:t>
      </w:r>
    </w:p>
    <w:p w14:paraId="7DBB0BF3" w14:textId="190C8DBB" w:rsidR="00C9072B" w:rsidRDefault="00C9072B" w:rsidP="00C9072B">
      <w:pPr>
        <w:spacing w:before="0" w:after="160" w:line="256" w:lineRule="auto"/>
      </w:pPr>
      <w:r>
        <w:rPr>
          <w:noProof/>
        </w:rPr>
        <w:drawing>
          <wp:inline distT="0" distB="0" distL="0" distR="0" wp14:anchorId="54B52F5B" wp14:editId="1DD89659">
            <wp:extent cx="6127750" cy="3446859"/>
            <wp:effectExtent l="0" t="0" r="6350" b="127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32187" cy="344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E1ADF" w14:textId="77777777" w:rsidR="00C9072B" w:rsidRDefault="00C9072B" w:rsidP="00C9072B">
      <w:pPr>
        <w:spacing w:before="0" w:after="160" w:line="256" w:lineRule="auto"/>
      </w:pPr>
      <w:r>
        <w:t>SELECT province, AVG(bonus)</w:t>
      </w:r>
    </w:p>
    <w:p w14:paraId="2339B37B" w14:textId="77777777" w:rsidR="00C9072B" w:rsidRDefault="00C9072B" w:rsidP="00C9072B">
      <w:pPr>
        <w:spacing w:before="0" w:after="160" w:line="256" w:lineRule="auto"/>
      </w:pPr>
      <w:r>
        <w:t>FROM customers</w:t>
      </w:r>
    </w:p>
    <w:p w14:paraId="11A5F7A8" w14:textId="666972F5" w:rsidR="00C9072B" w:rsidRDefault="00C9072B" w:rsidP="00C9072B">
      <w:pPr>
        <w:spacing w:before="0" w:after="160" w:line="256" w:lineRule="auto"/>
      </w:pPr>
      <w:r>
        <w:t>GROUP BY province;</w:t>
      </w:r>
    </w:p>
    <w:p w14:paraId="766C04BB" w14:textId="5100389A" w:rsidR="00C9072B" w:rsidRDefault="00C9072B" w:rsidP="00C9072B">
      <w:pPr>
        <w:spacing w:before="0" w:after="160" w:line="256" w:lineRule="auto"/>
      </w:pPr>
      <w:r>
        <w:rPr>
          <w:noProof/>
        </w:rPr>
        <w:lastRenderedPageBreak/>
        <w:drawing>
          <wp:inline distT="0" distB="0" distL="0" distR="0" wp14:anchorId="20CE2282" wp14:editId="5D48E82F">
            <wp:extent cx="5861050" cy="3296841"/>
            <wp:effectExtent l="0" t="0" r="635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865831" cy="329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211C6" w14:textId="77777777" w:rsidR="00C9072B" w:rsidRDefault="00C9072B" w:rsidP="00C9072B">
      <w:pPr>
        <w:spacing w:before="0" w:after="160" w:line="256" w:lineRule="auto"/>
      </w:pPr>
      <w:r>
        <w:t>SELECT province, SUM(bonus), COUNT(city), AVG(bonus)</w:t>
      </w:r>
    </w:p>
    <w:p w14:paraId="42C09CAA" w14:textId="77777777" w:rsidR="00C9072B" w:rsidRDefault="00C9072B" w:rsidP="00C9072B">
      <w:pPr>
        <w:spacing w:before="0" w:after="160" w:line="256" w:lineRule="auto"/>
      </w:pPr>
      <w:r>
        <w:t>FROM customers</w:t>
      </w:r>
    </w:p>
    <w:p w14:paraId="72470763" w14:textId="77777777" w:rsidR="00C9072B" w:rsidRDefault="00C9072B" w:rsidP="00C9072B">
      <w:pPr>
        <w:spacing w:before="0" w:after="160" w:line="256" w:lineRule="auto"/>
      </w:pPr>
      <w:r>
        <w:t>GROUP BY province</w:t>
      </w:r>
    </w:p>
    <w:p w14:paraId="10884A82" w14:textId="770935C7" w:rsidR="00C9072B" w:rsidRDefault="00C9072B" w:rsidP="00C9072B">
      <w:pPr>
        <w:spacing w:before="0" w:after="160" w:line="256" w:lineRule="auto"/>
      </w:pPr>
      <w:r>
        <w:t>ORDER BY SUM(bonus)DESC;</w:t>
      </w:r>
    </w:p>
    <w:p w14:paraId="3761166B" w14:textId="22A5DBEB" w:rsidR="00C9072B" w:rsidRDefault="00C9072B" w:rsidP="00C9072B">
      <w:pPr>
        <w:spacing w:before="0" w:after="160" w:line="256" w:lineRule="auto"/>
      </w:pPr>
    </w:p>
    <w:p w14:paraId="751F0D65" w14:textId="77777777" w:rsidR="00C9072B" w:rsidRDefault="00C9072B" w:rsidP="00C9072B">
      <w:r>
        <w:t>6.5</w:t>
      </w:r>
    </w:p>
    <w:p w14:paraId="4351D945" w14:textId="77777777" w:rsidR="00C9072B" w:rsidRDefault="00C9072B" w:rsidP="00C9072B">
      <w:r>
        <w:t xml:space="preserve">Ans. It is showing how many people live in a </w:t>
      </w:r>
      <w:proofErr w:type="gramStart"/>
      <w:r>
        <w:t>particular city</w:t>
      </w:r>
      <w:proofErr w:type="gramEnd"/>
      <w:r>
        <w:t>.</w:t>
      </w:r>
    </w:p>
    <w:p w14:paraId="4FF28011" w14:textId="5E7DCD3A" w:rsidR="00C9072B" w:rsidRDefault="00C9072B" w:rsidP="00C9072B">
      <w:pPr>
        <w:spacing w:before="0" w:after="160" w:line="256" w:lineRule="auto"/>
      </w:pPr>
      <w:r>
        <w:rPr>
          <w:noProof/>
        </w:rPr>
        <w:lastRenderedPageBreak/>
        <w:drawing>
          <wp:inline distT="0" distB="0" distL="0" distR="0" wp14:anchorId="2EF8F386" wp14:editId="58E4D9A1">
            <wp:extent cx="5930900" cy="3336131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35093" cy="3338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26AE2" w14:textId="77777777" w:rsidR="00C9072B" w:rsidRDefault="00C9072B" w:rsidP="00C9072B">
      <w:pPr>
        <w:rPr>
          <w:b/>
          <w:bCs/>
          <w:lang w:val="en-CA"/>
        </w:rPr>
      </w:pPr>
      <w:r>
        <w:rPr>
          <w:b/>
          <w:bCs/>
          <w:lang w:val="en-CA"/>
        </w:rPr>
        <w:t xml:space="preserve">Step 7: </w:t>
      </w:r>
    </w:p>
    <w:p w14:paraId="199B548B" w14:textId="77777777" w:rsidR="00C9072B" w:rsidRDefault="00C9072B" w:rsidP="00C9072B">
      <w:pPr>
        <w:numPr>
          <w:ilvl w:val="0"/>
          <w:numId w:val="20"/>
        </w:numPr>
        <w:spacing w:before="0" w:after="160" w:line="256" w:lineRule="auto"/>
        <w:rPr>
          <w:lang w:val="en-IN"/>
        </w:rPr>
      </w:pPr>
      <w:r>
        <w:t>Our customers are buying books. We need to keep the names of the books and the customers who bought them in another table.</w:t>
      </w:r>
    </w:p>
    <w:p w14:paraId="77071675" w14:textId="77777777" w:rsidR="00C9072B" w:rsidRDefault="00C9072B" w:rsidP="00C9072B">
      <w:pPr>
        <w:numPr>
          <w:ilvl w:val="0"/>
          <w:numId w:val="20"/>
        </w:numPr>
        <w:spacing w:before="0" w:after="160" w:line="256" w:lineRule="auto"/>
      </w:pPr>
      <w:r>
        <w:t>Create a second table. Name it ‘Sale’.</w:t>
      </w:r>
    </w:p>
    <w:p w14:paraId="65F58F05" w14:textId="77777777" w:rsidR="00C9072B" w:rsidRDefault="00C9072B" w:rsidP="00C9072B">
      <w:pPr>
        <w:numPr>
          <w:ilvl w:val="0"/>
          <w:numId w:val="20"/>
        </w:numPr>
        <w:spacing w:before="0" w:after="160" w:line="256" w:lineRule="auto"/>
      </w:pPr>
      <w:r>
        <w:t xml:space="preserve">The columns are: BID, </w:t>
      </w:r>
      <w:proofErr w:type="spellStart"/>
      <w:r>
        <w:t>Book_Name</w:t>
      </w:r>
      <w:proofErr w:type="spellEnd"/>
      <w:r>
        <w:t xml:space="preserve">, </w:t>
      </w:r>
      <w:proofErr w:type="spellStart"/>
      <w:r>
        <w:t>Customer_ID</w:t>
      </w:r>
      <w:proofErr w:type="spellEnd"/>
      <w:r>
        <w:t xml:space="preserve">, </w:t>
      </w:r>
      <w:proofErr w:type="spellStart"/>
      <w:r>
        <w:t>Purchase_Date</w:t>
      </w:r>
      <w:proofErr w:type="spellEnd"/>
      <w:r>
        <w:t>.</w:t>
      </w:r>
    </w:p>
    <w:p w14:paraId="187CB139" w14:textId="77777777" w:rsidR="00C9072B" w:rsidRDefault="00C9072B" w:rsidP="00C9072B">
      <w:pPr>
        <w:numPr>
          <w:ilvl w:val="0"/>
          <w:numId w:val="20"/>
        </w:numPr>
        <w:pBdr>
          <w:bottom w:val="single" w:sz="6" w:space="1" w:color="auto"/>
        </w:pBdr>
        <w:spacing w:before="0" w:after="160" w:line="256" w:lineRule="auto"/>
      </w:pPr>
      <w:r>
        <w:t xml:space="preserve">Relate two tables with </w:t>
      </w:r>
      <w:proofErr w:type="spellStart"/>
      <w:r>
        <w:t>customer_ID</w:t>
      </w:r>
      <w:proofErr w:type="spellEnd"/>
      <w:r>
        <w:t xml:space="preserve"> as the foreign key.  </w:t>
      </w:r>
    </w:p>
    <w:p w14:paraId="1B371ED0" w14:textId="0A54B0C2" w:rsidR="00C9072B" w:rsidRDefault="00C9072B" w:rsidP="00C9072B">
      <w:pPr>
        <w:spacing w:before="0" w:after="160" w:line="256" w:lineRule="auto"/>
      </w:pPr>
      <w:r>
        <w:rPr>
          <w:noProof/>
        </w:rPr>
        <w:lastRenderedPageBreak/>
        <w:drawing>
          <wp:inline distT="0" distB="0" distL="0" distR="0" wp14:anchorId="140E2514" wp14:editId="26C262CA">
            <wp:extent cx="5712178" cy="3213100"/>
            <wp:effectExtent l="0" t="0" r="3175" b="63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14152" cy="321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55A7D" w14:textId="77777777" w:rsidR="00C9072B" w:rsidRDefault="00C9072B" w:rsidP="00C9072B">
      <w:pPr>
        <w:spacing w:before="0" w:after="160" w:line="256" w:lineRule="auto"/>
      </w:pPr>
      <w:r>
        <w:t>CREATE TABLE rd2003.sale(</w:t>
      </w:r>
    </w:p>
    <w:p w14:paraId="103D2F93" w14:textId="77777777" w:rsidR="00C9072B" w:rsidRDefault="00C9072B" w:rsidP="00C9072B">
      <w:pPr>
        <w:spacing w:before="0" w:after="160" w:line="256" w:lineRule="auto"/>
      </w:pPr>
      <w:r>
        <w:t>BID INT NOT NULL AUTO_INCREMENT PRIMARY KEY,</w:t>
      </w:r>
    </w:p>
    <w:p w14:paraId="1656DCCB" w14:textId="77777777" w:rsidR="00C9072B" w:rsidRDefault="00C9072B" w:rsidP="00C9072B">
      <w:pPr>
        <w:spacing w:before="0" w:after="160" w:line="256" w:lineRule="auto"/>
      </w:pPr>
      <w:proofErr w:type="spellStart"/>
      <w:r>
        <w:t>Book_name</w:t>
      </w:r>
      <w:proofErr w:type="spellEnd"/>
      <w:r>
        <w:t xml:space="preserve"> </w:t>
      </w:r>
      <w:proofErr w:type="gramStart"/>
      <w:r>
        <w:t>VARCHAR(</w:t>
      </w:r>
      <w:proofErr w:type="gramEnd"/>
      <w:r>
        <w:t>50) NOT NULL,</w:t>
      </w:r>
    </w:p>
    <w:p w14:paraId="1D6108AD" w14:textId="77777777" w:rsidR="00C9072B" w:rsidRDefault="00C9072B" w:rsidP="00C9072B">
      <w:pPr>
        <w:spacing w:before="0" w:after="160" w:line="256" w:lineRule="auto"/>
      </w:pPr>
      <w:proofErr w:type="spellStart"/>
      <w:r>
        <w:t>customer_id</w:t>
      </w:r>
      <w:proofErr w:type="spellEnd"/>
      <w:r>
        <w:t xml:space="preserve"> INT NOT NULL,</w:t>
      </w:r>
    </w:p>
    <w:p w14:paraId="2E969FC7" w14:textId="77777777" w:rsidR="00C9072B" w:rsidRDefault="00C9072B" w:rsidP="00C9072B">
      <w:pPr>
        <w:spacing w:before="0" w:after="160" w:line="256" w:lineRule="auto"/>
      </w:pPr>
      <w:proofErr w:type="spellStart"/>
      <w:r>
        <w:t>Purchase_id</w:t>
      </w:r>
      <w:proofErr w:type="spellEnd"/>
      <w:r>
        <w:t xml:space="preserve"> int,</w:t>
      </w:r>
    </w:p>
    <w:p w14:paraId="637C6158" w14:textId="77777777" w:rsidR="00C9072B" w:rsidRDefault="00C9072B" w:rsidP="00C9072B">
      <w:pPr>
        <w:spacing w:before="0" w:after="160" w:line="256" w:lineRule="auto"/>
      </w:pPr>
      <w:r>
        <w:t xml:space="preserve">CONSTRAINT </w:t>
      </w:r>
      <w:proofErr w:type="spellStart"/>
      <w:r>
        <w:t>customers_customer_id_fk</w:t>
      </w:r>
      <w:proofErr w:type="spellEnd"/>
    </w:p>
    <w:p w14:paraId="35AF54D2" w14:textId="77777777" w:rsidR="00C9072B" w:rsidRDefault="00C9072B" w:rsidP="00C9072B">
      <w:pPr>
        <w:spacing w:before="0" w:after="160" w:line="256" w:lineRule="auto"/>
      </w:pPr>
      <w:r>
        <w:t>FOREIGN KEY (</w:t>
      </w:r>
      <w:proofErr w:type="spellStart"/>
      <w:r>
        <w:t>customer_id</w:t>
      </w:r>
      <w:proofErr w:type="spellEnd"/>
      <w:r>
        <w:t>)</w:t>
      </w:r>
    </w:p>
    <w:p w14:paraId="2255CCB0" w14:textId="77777777" w:rsidR="00C9072B" w:rsidRDefault="00C9072B" w:rsidP="00C9072B">
      <w:pPr>
        <w:spacing w:before="0" w:after="160" w:line="256" w:lineRule="auto"/>
      </w:pPr>
      <w:r>
        <w:t>REFERENCES customers (ID)</w:t>
      </w:r>
    </w:p>
    <w:p w14:paraId="6E0DBFFD" w14:textId="4B46EB8F" w:rsidR="00C9072B" w:rsidRDefault="00C9072B" w:rsidP="00C9072B">
      <w:pPr>
        <w:spacing w:before="0" w:after="160" w:line="256" w:lineRule="auto"/>
      </w:pPr>
      <w:r>
        <w:t>);</w:t>
      </w:r>
    </w:p>
    <w:p w14:paraId="7AC7B8B1" w14:textId="7B739829" w:rsidR="00C9072B" w:rsidRDefault="00D64F57" w:rsidP="00C9072B">
      <w:pPr>
        <w:spacing w:before="0" w:after="160" w:line="256" w:lineRule="auto"/>
      </w:pPr>
      <w:r>
        <w:t>Step</w:t>
      </w:r>
      <w:r w:rsidR="002707E0">
        <w:t xml:space="preserve"> 8.</w:t>
      </w:r>
    </w:p>
    <w:p w14:paraId="1CA14F9D" w14:textId="4A733618" w:rsidR="002707E0" w:rsidRDefault="002707E0" w:rsidP="00C9072B">
      <w:pPr>
        <w:spacing w:before="0" w:after="160" w:line="256" w:lineRule="auto"/>
      </w:pPr>
      <w:r>
        <w:rPr>
          <w:noProof/>
        </w:rPr>
        <w:lastRenderedPageBreak/>
        <w:drawing>
          <wp:inline distT="0" distB="0" distL="0" distR="0" wp14:anchorId="1DCBC4F0" wp14:editId="5F90A0BC">
            <wp:extent cx="6141156" cy="34544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42498" cy="345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F22D7" w14:textId="7900FFDD" w:rsidR="002707E0" w:rsidRDefault="002707E0" w:rsidP="00C9072B">
      <w:pPr>
        <w:spacing w:before="0" w:after="160" w:line="256" w:lineRule="auto"/>
      </w:pPr>
      <w:r>
        <w:rPr>
          <w:noProof/>
        </w:rPr>
        <w:drawing>
          <wp:inline distT="0" distB="0" distL="0" distR="0" wp14:anchorId="4F275BA6" wp14:editId="37C76F2E">
            <wp:extent cx="6184900" cy="3479006"/>
            <wp:effectExtent l="0" t="0" r="6350" b="762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96254" cy="3485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4BE6B" w14:textId="77777777" w:rsidR="002707E0" w:rsidRDefault="002707E0" w:rsidP="00C9072B">
      <w:pPr>
        <w:spacing w:before="0" w:after="160" w:line="256" w:lineRule="auto"/>
      </w:pPr>
      <w:bookmarkStart w:id="0" w:name="_GoBack"/>
      <w:bookmarkEnd w:id="0"/>
    </w:p>
    <w:p w14:paraId="7D1472D0" w14:textId="77777777" w:rsidR="00C8025D" w:rsidRDefault="00C8025D" w:rsidP="00C8025D"/>
    <w:p w14:paraId="71D3ABF6" w14:textId="77777777" w:rsidR="00C8025D" w:rsidRDefault="00C8025D" w:rsidP="00C8025D"/>
    <w:sectPr w:rsidR="00C8025D" w:rsidSect="009B0674">
      <w:footerReference w:type="default" r:id="rId23"/>
      <w:headerReference w:type="first" r:id="rId24"/>
      <w:pgSz w:w="12240" w:h="15840"/>
      <w:pgMar w:top="1440" w:right="3600" w:bottom="1800" w:left="1440" w:header="720" w:footer="720" w:gutter="0"/>
      <w:pgBorders w:display="notFirstPage" w:offsetFrom="page">
        <w:top w:val="single" w:sz="8" w:space="28" w:color="auto"/>
        <w:left w:val="single" w:sz="8" w:space="28" w:color="auto"/>
        <w:bottom w:val="single" w:sz="8" w:space="28" w:color="auto"/>
        <w:right w:val="single" w:sz="8" w:space="28" w:color="auto"/>
      </w:pgBorders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40CB7F6" w14:textId="77777777" w:rsidR="00622264" w:rsidRDefault="00622264">
      <w:pPr>
        <w:spacing w:line="240" w:lineRule="auto"/>
      </w:pPr>
      <w:r>
        <w:separator/>
      </w:r>
    </w:p>
  </w:endnote>
  <w:endnote w:type="continuationSeparator" w:id="0">
    <w:p w14:paraId="6B41C083" w14:textId="77777777" w:rsidR="00622264" w:rsidRDefault="00622264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577124121"/>
      <w:docPartObj>
        <w:docPartGallery w:val="Page Numbers (Bottom of Page)"/>
        <w:docPartUnique/>
      </w:docPartObj>
    </w:sdtPr>
    <w:sdtEndPr/>
    <w:sdtContent>
      <w:p w14:paraId="6B3C60A6" w14:textId="77777777" w:rsidR="00190922" w:rsidRPr="00190922" w:rsidRDefault="00190922" w:rsidP="00190922">
        <w:pPr>
          <w:pStyle w:val="Footer"/>
        </w:pPr>
        <w:r w:rsidRPr="00190922">
          <w:fldChar w:fldCharType="begin"/>
        </w:r>
        <w:r w:rsidRPr="00190922">
          <w:instrText xml:space="preserve"> PAGE   \* MERGEFORMAT </w:instrText>
        </w:r>
        <w:r w:rsidRPr="00190922">
          <w:fldChar w:fldCharType="separate"/>
        </w:r>
        <w:r w:rsidR="007A0A5B">
          <w:rPr>
            <w:noProof/>
          </w:rPr>
          <w:t>1</w:t>
        </w:r>
        <w:r w:rsidRPr="00190922"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3EF4637" w14:textId="77777777" w:rsidR="00622264" w:rsidRDefault="00622264">
      <w:pPr>
        <w:spacing w:line="240" w:lineRule="auto"/>
      </w:pPr>
      <w:r>
        <w:separator/>
      </w:r>
    </w:p>
  </w:footnote>
  <w:footnote w:type="continuationSeparator" w:id="0">
    <w:p w14:paraId="148D62DE" w14:textId="77777777" w:rsidR="00622264" w:rsidRDefault="00622264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7FA9FFB" w14:textId="77777777" w:rsidR="00430D21" w:rsidRDefault="00430D21">
    <w:pPr>
      <w:pStyle w:val="Header"/>
    </w:pPr>
    <w:r>
      <w:rPr>
        <w:noProof/>
        <w:lang w:eastAsia="en-US"/>
      </w:rPr>
      <w:drawing>
        <wp:anchor distT="0" distB="0" distL="114300" distR="114300" simplePos="0" relativeHeight="251659264" behindDoc="1" locked="0" layoutInCell="1" allowOverlap="1" wp14:anchorId="2C1337D2" wp14:editId="78513D17">
          <wp:simplePos x="0" y="0"/>
          <wp:positionH relativeFrom="page">
            <wp:align>left</wp:align>
          </wp:positionH>
          <wp:positionV relativeFrom="page">
            <wp:posOffset>320040</wp:posOffset>
          </wp:positionV>
          <wp:extent cx="5129784" cy="7397496"/>
          <wp:effectExtent l="19050" t="0" r="13970" b="3023235"/>
          <wp:wrapNone/>
          <wp:docPr id="8" name="Picture 8" descr="Butterfly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Butterfly.jpg"/>
                  <pic:cNvPicPr/>
                </pic:nvPicPr>
                <pic:blipFill rotWithShape="1"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50083" t="20367" r="18423" b="21667"/>
                  <a:stretch/>
                </pic:blipFill>
                <pic:spPr bwMode="auto">
                  <a:xfrm>
                    <a:off x="0" y="0"/>
                    <a:ext cx="5129784" cy="7397496"/>
                  </a:xfrm>
                  <a:prstGeom prst="rect">
                    <a:avLst/>
                  </a:prstGeom>
                  <a:ln>
                    <a:noFill/>
                  </a:ln>
                  <a:effectLst>
                    <a:reflection blurRad="6350" stA="50000" endA="275" endPos="40000" dist="101600" dir="5400000" sy="-100000" algn="bl" rotWithShape="0"/>
                  </a:effectLst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7C"/>
    <w:multiLevelType w:val="singleLevel"/>
    <w:tmpl w:val="258A983C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43F09F2E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EDBAB814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07B88D3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E6C007EA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96B875EC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4C2A670E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382A13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534ABFCE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CD06E222"/>
    <w:lvl w:ilvl="0">
      <w:start w:val="1"/>
      <w:numFmt w:val="bullet"/>
      <w:pStyle w:val="ListBullet"/>
      <w:lvlText w:val=""/>
      <w:lvlJc w:val="left"/>
      <w:pPr>
        <w:ind w:left="216" w:hanging="216"/>
      </w:pPr>
      <w:rPr>
        <w:rFonts w:ascii="Symbol" w:hAnsi="Symbol" w:hint="default"/>
        <w:color w:val="5A1E34" w:themeColor="accent1" w:themeShade="80"/>
      </w:rPr>
    </w:lvl>
  </w:abstractNum>
  <w:abstractNum w:abstractNumId="10" w15:restartNumberingAfterBreak="0">
    <w:nsid w:val="258B0835"/>
    <w:multiLevelType w:val="hybridMultilevel"/>
    <w:tmpl w:val="13C60186"/>
    <w:lvl w:ilvl="0" w:tplc="CBAC08F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cs="Times New Roman" w:hint="default"/>
      </w:rPr>
    </w:lvl>
    <w:lvl w:ilvl="1" w:tplc="472CEBFE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cs="Times New Roman" w:hint="default"/>
      </w:rPr>
    </w:lvl>
    <w:lvl w:ilvl="2" w:tplc="3692F522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cs="Times New Roman" w:hint="default"/>
      </w:rPr>
    </w:lvl>
    <w:lvl w:ilvl="3" w:tplc="E326B81A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cs="Times New Roman" w:hint="default"/>
      </w:rPr>
    </w:lvl>
    <w:lvl w:ilvl="4" w:tplc="30300288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cs="Times New Roman" w:hint="default"/>
      </w:rPr>
    </w:lvl>
    <w:lvl w:ilvl="5" w:tplc="9BEC28C6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cs="Times New Roman" w:hint="default"/>
      </w:rPr>
    </w:lvl>
    <w:lvl w:ilvl="6" w:tplc="78282162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cs="Times New Roman" w:hint="default"/>
      </w:rPr>
    </w:lvl>
    <w:lvl w:ilvl="7" w:tplc="2E06EAEC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cs="Times New Roman" w:hint="default"/>
      </w:rPr>
    </w:lvl>
    <w:lvl w:ilvl="8" w:tplc="FE5EF000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cs="Times New Roman" w:hint="default"/>
      </w:rPr>
    </w:lvl>
  </w:abstractNum>
  <w:abstractNum w:abstractNumId="11" w15:restartNumberingAfterBreak="0">
    <w:nsid w:val="37C25E54"/>
    <w:multiLevelType w:val="hybridMultilevel"/>
    <w:tmpl w:val="025CC1BC"/>
    <w:lvl w:ilvl="0" w:tplc="F462E688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902EA916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580893EA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DC787C64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A2426D26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B08EB3FE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BB86757A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22DCDD34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B02ACA8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3D5C365D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3" w15:restartNumberingAfterBreak="0">
    <w:nsid w:val="434B5BA9"/>
    <w:multiLevelType w:val="hybridMultilevel"/>
    <w:tmpl w:val="36CA53E8"/>
    <w:lvl w:ilvl="0" w:tplc="6204930C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B7B8A13E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6E507ED6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5520FF14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5E22DB60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8C2AB17E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BF8A86E2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18EC5D58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58F4F59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517A6DB3"/>
    <w:multiLevelType w:val="multilevel"/>
    <w:tmpl w:val="04090023"/>
    <w:lvl w:ilvl="0">
      <w:start w:val="1"/>
      <w:numFmt w:val="upperRoman"/>
      <w:lvlText w:val="Article %1."/>
      <w:lvlJc w:val="left"/>
      <w:pPr>
        <w:ind w:left="0" w:firstLine="0"/>
      </w:pPr>
    </w:lvl>
    <w:lvl w:ilvl="1">
      <w:start w:val="1"/>
      <w:numFmt w:val="decimalZero"/>
      <w:isLgl/>
      <w:lvlText w:val="Section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15" w15:restartNumberingAfterBreak="0">
    <w:nsid w:val="52EB5993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6" w15:restartNumberingAfterBreak="0">
    <w:nsid w:val="61E719DC"/>
    <w:multiLevelType w:val="multilevel"/>
    <w:tmpl w:val="ECC87004"/>
    <w:lvl w:ilvl="0">
      <w:start w:val="1"/>
      <w:numFmt w:val="upperRoman"/>
      <w:lvlText w:val="Article %1."/>
      <w:lvlJc w:val="left"/>
      <w:pPr>
        <w:ind w:left="0" w:firstLine="0"/>
      </w:pPr>
    </w:lvl>
    <w:lvl w:ilvl="1">
      <w:start w:val="1"/>
      <w:numFmt w:val="decimalZero"/>
      <w:isLgl/>
      <w:lvlText w:val="Section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17" w15:restartNumberingAfterBreak="0">
    <w:nsid w:val="62C86C37"/>
    <w:multiLevelType w:val="hybridMultilevel"/>
    <w:tmpl w:val="9402750C"/>
    <w:lvl w:ilvl="0" w:tplc="BB2033A6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C4F8E858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6A43EA0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584FA72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A1DAC48C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9FDE744A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D15A015A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5426D14C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D16CC62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6D105749"/>
    <w:multiLevelType w:val="hybridMultilevel"/>
    <w:tmpl w:val="C72211C8"/>
    <w:lvl w:ilvl="0" w:tplc="6E1A4E8E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2856CA78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1C206984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80000ADC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E6420168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6F825A30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4DFE5F24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79845F50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FE5EFB74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9"/>
  </w:num>
  <w:num w:numId="2">
    <w:abstractNumId w:val="9"/>
    <w:lvlOverride w:ilvl="0">
      <w:startOverride w:val="1"/>
    </w:lvlOverride>
  </w:num>
  <w:num w:numId="3">
    <w:abstractNumId w:val="8"/>
  </w:num>
  <w:num w:numId="4">
    <w:abstractNumId w:val="12"/>
  </w:num>
  <w:num w:numId="5">
    <w:abstractNumId w:val="15"/>
  </w:num>
  <w:num w:numId="6">
    <w:abstractNumId w:val="16"/>
  </w:num>
  <w:num w:numId="7">
    <w:abstractNumId w:val="14"/>
  </w:num>
  <w:num w:numId="8">
    <w:abstractNumId w:val="7"/>
  </w:num>
  <w:num w:numId="9">
    <w:abstractNumId w:val="6"/>
  </w:num>
  <w:num w:numId="10">
    <w:abstractNumId w:val="5"/>
  </w:num>
  <w:num w:numId="11">
    <w:abstractNumId w:val="4"/>
  </w:num>
  <w:num w:numId="12">
    <w:abstractNumId w:val="3"/>
  </w:num>
  <w:num w:numId="13">
    <w:abstractNumId w:val="2"/>
  </w:num>
  <w:num w:numId="14">
    <w:abstractNumId w:val="1"/>
  </w:num>
  <w:num w:numId="15">
    <w:abstractNumId w:val="0"/>
  </w:num>
  <w:num w:numId="16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1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>
    <w:abstractNumId w:val="10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attachedTemplate r:id="rId1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0NzU2NzEwMjA0MDQ0NTZR0lEKTi0uzszPAykwrAUA4jTkcSwAAAA="/>
  </w:docVars>
  <w:rsids>
    <w:rsidRoot w:val="00C8025D"/>
    <w:rsid w:val="00016917"/>
    <w:rsid w:val="000228C0"/>
    <w:rsid w:val="00122300"/>
    <w:rsid w:val="00164D64"/>
    <w:rsid w:val="001668E8"/>
    <w:rsid w:val="00190922"/>
    <w:rsid w:val="00192BA9"/>
    <w:rsid w:val="001C30B8"/>
    <w:rsid w:val="00210843"/>
    <w:rsid w:val="002707E0"/>
    <w:rsid w:val="002D6D73"/>
    <w:rsid w:val="002F1C41"/>
    <w:rsid w:val="003C1E78"/>
    <w:rsid w:val="003E1CD2"/>
    <w:rsid w:val="00430D21"/>
    <w:rsid w:val="0047082C"/>
    <w:rsid w:val="00492067"/>
    <w:rsid w:val="00541D83"/>
    <w:rsid w:val="00566A88"/>
    <w:rsid w:val="00622264"/>
    <w:rsid w:val="006C287D"/>
    <w:rsid w:val="006E4ED3"/>
    <w:rsid w:val="00712D08"/>
    <w:rsid w:val="00717041"/>
    <w:rsid w:val="00746C56"/>
    <w:rsid w:val="00776ECC"/>
    <w:rsid w:val="007A0A5B"/>
    <w:rsid w:val="007B00EB"/>
    <w:rsid w:val="007B5BFF"/>
    <w:rsid w:val="00882E6A"/>
    <w:rsid w:val="009466EC"/>
    <w:rsid w:val="009B0674"/>
    <w:rsid w:val="00AA480C"/>
    <w:rsid w:val="00B46725"/>
    <w:rsid w:val="00C8025D"/>
    <w:rsid w:val="00C9072B"/>
    <w:rsid w:val="00D64F57"/>
    <w:rsid w:val="00EF74E1"/>
    <w:rsid w:val="00F72A56"/>
    <w:rsid w:val="00FC7FAC"/>
    <w:rsid w:val="00FD0EC1"/>
    <w:rsid w:val="00FF53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555DF42E"/>
  <w15:chartTrackingRefBased/>
  <w15:docId w15:val="{5BD9DE30-4B62-40B6-8886-01AC8DB8199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before="120" w:line="264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1" w:unhideWhenUsed="1" w:qFormat="1"/>
    <w:lsdException w:name="List Number" w:uiPriority="12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3" w:unhideWhenUsed="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uiPriority="2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1668E8"/>
  </w:style>
  <w:style w:type="paragraph" w:styleId="Heading1">
    <w:name w:val="heading 1"/>
    <w:basedOn w:val="Normal"/>
    <w:link w:val="Heading1Char"/>
    <w:uiPriority w:val="9"/>
    <w:qFormat/>
    <w:rsid w:val="001668E8"/>
    <w:pPr>
      <w:keepNext/>
      <w:keepLines/>
      <w:pBdr>
        <w:top w:val="single" w:sz="2" w:space="4" w:color="B53D68" w:themeColor="accent1"/>
        <w:left w:val="single" w:sz="2" w:space="4" w:color="B53D68" w:themeColor="accent1"/>
        <w:bottom w:val="single" w:sz="2" w:space="4" w:color="B53D68" w:themeColor="accent1"/>
        <w:right w:val="single" w:sz="2" w:space="4" w:color="B53D68" w:themeColor="accent1"/>
      </w:pBdr>
      <w:shd w:val="clear" w:color="auto" w:fill="B53D68" w:themeFill="accent1"/>
      <w:spacing w:before="320" w:line="240" w:lineRule="auto"/>
      <w:contextualSpacing/>
      <w:outlineLvl w:val="0"/>
    </w:pPr>
    <w:rPr>
      <w:rFonts w:asciiTheme="majorHAnsi" w:eastAsiaTheme="majorEastAsia" w:hAnsiTheme="majorHAnsi" w:cstheme="majorBidi"/>
      <w:b/>
      <w:bCs/>
      <w:caps/>
      <w:color w:val="FFFFFF" w:themeColor="background1"/>
    </w:rPr>
  </w:style>
  <w:style w:type="paragraph" w:styleId="Heading2">
    <w:name w:val="heading 2"/>
    <w:basedOn w:val="Normal"/>
    <w:link w:val="Heading2Char"/>
    <w:uiPriority w:val="9"/>
    <w:unhideWhenUsed/>
    <w:qFormat/>
    <w:rsid w:val="001668E8"/>
    <w:pPr>
      <w:keepNext/>
      <w:keepLines/>
      <w:pBdr>
        <w:top w:val="single" w:sz="2" w:space="4" w:color="F1D7E0" w:themeColor="accent2"/>
        <w:left w:val="single" w:sz="2" w:space="4" w:color="F1D7E0" w:themeColor="accent2"/>
        <w:bottom w:val="single" w:sz="2" w:space="4" w:color="F1D7E0" w:themeColor="accent2"/>
        <w:right w:val="single" w:sz="2" w:space="4" w:color="F1D7E0" w:themeColor="accent2"/>
      </w:pBdr>
      <w:shd w:val="clear" w:color="auto" w:fill="F1D7E0" w:themeFill="accent2"/>
      <w:spacing w:before="200" w:after="200" w:line="240" w:lineRule="auto"/>
      <w:contextualSpacing/>
      <w:outlineLvl w:val="1"/>
    </w:pPr>
    <w:rPr>
      <w:caps/>
    </w:rPr>
  </w:style>
  <w:style w:type="paragraph" w:styleId="Heading3">
    <w:name w:val="heading 3"/>
    <w:basedOn w:val="Normal"/>
    <w:link w:val="Heading3Char"/>
    <w:uiPriority w:val="9"/>
    <w:unhideWhenUsed/>
    <w:qFormat/>
    <w:rsid w:val="001668E8"/>
    <w:pPr>
      <w:keepNext/>
      <w:keepLines/>
      <w:pBdr>
        <w:top w:val="single" w:sz="8" w:space="1" w:color="F1D7E0" w:themeColor="accent2"/>
        <w:left w:val="single" w:sz="8" w:space="4" w:color="F1D7E0" w:themeColor="accent2"/>
      </w:pBdr>
      <w:spacing w:before="200" w:after="60" w:line="240" w:lineRule="auto"/>
      <w:contextualSpacing/>
      <w:outlineLvl w:val="2"/>
    </w:pPr>
    <w:rPr>
      <w:caps/>
      <w:color w:val="5A1E34" w:themeColor="accent1" w:themeShade="8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76ECC"/>
    <w:pPr>
      <w:keepNext/>
      <w:keepLines/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76ECC"/>
    <w:pPr>
      <w:keepNext/>
      <w:keepLines/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776ECC"/>
    <w:pPr>
      <w:spacing w:line="240" w:lineRule="auto"/>
    </w:pPr>
    <w:rPr>
      <w:rFonts w:ascii="Segoe UI" w:hAnsi="Segoe UI" w:cs="Segoe UI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76ECC"/>
    <w:rPr>
      <w:rFonts w:ascii="Segoe UI" w:hAnsi="Segoe UI" w:cs="Segoe UI"/>
      <w:szCs w:val="18"/>
    </w:rPr>
  </w:style>
  <w:style w:type="character" w:styleId="PlaceholderText">
    <w:name w:val="Placeholder Text"/>
    <w:basedOn w:val="DefaultParagraphFont"/>
    <w:uiPriority w:val="99"/>
    <w:semiHidden/>
    <w:rsid w:val="00776ECC"/>
    <w:rPr>
      <w:color w:val="404040" w:themeColor="text1" w:themeTint="BF"/>
    </w:rPr>
  </w:style>
  <w:style w:type="paragraph" w:styleId="Title">
    <w:name w:val="Title"/>
    <w:basedOn w:val="Normal"/>
    <w:link w:val="TitleChar"/>
    <w:uiPriority w:val="1"/>
    <w:qFormat/>
    <w:rsid w:val="001668E8"/>
    <w:pPr>
      <w:spacing w:before="5400" w:after="3400" w:line="240" w:lineRule="auto"/>
      <w:ind w:left="5040" w:right="-1944"/>
      <w:contextualSpacing/>
    </w:pPr>
    <w:rPr>
      <w:rFonts w:asciiTheme="majorHAnsi" w:eastAsiaTheme="majorEastAsia" w:hAnsiTheme="majorHAnsi" w:cstheme="majorBidi"/>
      <w:kern w:val="28"/>
      <w:sz w:val="72"/>
      <w:szCs w:val="72"/>
    </w:rPr>
  </w:style>
  <w:style w:type="character" w:customStyle="1" w:styleId="TitleChar">
    <w:name w:val="Title Char"/>
    <w:basedOn w:val="DefaultParagraphFont"/>
    <w:link w:val="Title"/>
    <w:uiPriority w:val="1"/>
    <w:rsid w:val="001668E8"/>
    <w:rPr>
      <w:rFonts w:asciiTheme="majorHAnsi" w:eastAsiaTheme="majorEastAsia" w:hAnsiTheme="majorHAnsi" w:cstheme="majorBidi"/>
      <w:kern w:val="28"/>
      <w:sz w:val="72"/>
      <w:szCs w:val="72"/>
    </w:rPr>
  </w:style>
  <w:style w:type="paragraph" w:customStyle="1" w:styleId="ContactInfo">
    <w:name w:val="Contact Info"/>
    <w:basedOn w:val="Normal"/>
    <w:uiPriority w:val="2"/>
    <w:qFormat/>
    <w:rsid w:val="007B5BFF"/>
    <w:pPr>
      <w:spacing w:before="0" w:line="300" w:lineRule="auto"/>
      <w:ind w:left="5040" w:right="-1944"/>
    </w:pPr>
    <w:rPr>
      <w:sz w:val="28"/>
      <w:szCs w:val="28"/>
    </w:rPr>
  </w:style>
  <w:style w:type="paragraph" w:styleId="Header">
    <w:name w:val="header"/>
    <w:basedOn w:val="Normal"/>
    <w:link w:val="HeaderChar"/>
    <w:uiPriority w:val="99"/>
    <w:unhideWhenUsed/>
    <w:rsid w:val="00566A88"/>
    <w:pPr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66A88"/>
  </w:style>
  <w:style w:type="paragraph" w:styleId="Footer">
    <w:name w:val="footer"/>
    <w:basedOn w:val="Normal"/>
    <w:link w:val="FooterChar"/>
    <w:uiPriority w:val="99"/>
    <w:unhideWhenUsed/>
    <w:rsid w:val="00492067"/>
    <w:pPr>
      <w:pBdr>
        <w:top w:val="single" w:sz="4" w:space="5" w:color="946204" w:themeColor="accent4" w:themeShade="80"/>
        <w:left w:val="single" w:sz="4" w:space="4" w:color="946204" w:themeColor="accent4" w:themeShade="80"/>
        <w:bottom w:val="single" w:sz="4" w:space="5" w:color="946204" w:themeColor="accent4" w:themeShade="80"/>
        <w:right w:val="single" w:sz="4" w:space="4" w:color="946204" w:themeColor="accent4" w:themeShade="80"/>
      </w:pBdr>
      <w:shd w:val="clear" w:color="auto" w:fill="946204" w:themeFill="accent4" w:themeFillShade="80"/>
      <w:spacing w:before="0" w:line="240" w:lineRule="auto"/>
      <w:ind w:left="-576" w:right="7344"/>
      <w:jc w:val="center"/>
    </w:pPr>
    <w:rPr>
      <w:b/>
      <w:color w:val="FFFFFF" w:themeColor="background1"/>
      <w:sz w:val="28"/>
    </w:rPr>
  </w:style>
  <w:style w:type="character" w:customStyle="1" w:styleId="FooterChar">
    <w:name w:val="Footer Char"/>
    <w:basedOn w:val="DefaultParagraphFont"/>
    <w:link w:val="Footer"/>
    <w:uiPriority w:val="99"/>
    <w:rsid w:val="00492067"/>
    <w:rPr>
      <w:b/>
      <w:color w:val="FFFFFF" w:themeColor="background1"/>
      <w:sz w:val="28"/>
      <w:shd w:val="clear" w:color="auto" w:fill="946204" w:themeFill="accent4" w:themeFillShade="80"/>
    </w:rPr>
  </w:style>
  <w:style w:type="character" w:customStyle="1" w:styleId="Heading1Char">
    <w:name w:val="Heading 1 Char"/>
    <w:basedOn w:val="DefaultParagraphFont"/>
    <w:link w:val="Heading1"/>
    <w:uiPriority w:val="9"/>
    <w:rsid w:val="001668E8"/>
    <w:rPr>
      <w:rFonts w:asciiTheme="majorHAnsi" w:eastAsiaTheme="majorEastAsia" w:hAnsiTheme="majorHAnsi" w:cstheme="majorBidi"/>
      <w:b/>
      <w:bCs/>
      <w:caps/>
      <w:color w:val="FFFFFF" w:themeColor="background1"/>
      <w:shd w:val="clear" w:color="auto" w:fill="B53D68" w:themeFill="accent1"/>
    </w:rPr>
  </w:style>
  <w:style w:type="character" w:customStyle="1" w:styleId="Heading2Char">
    <w:name w:val="Heading 2 Char"/>
    <w:basedOn w:val="DefaultParagraphFont"/>
    <w:link w:val="Heading2"/>
    <w:uiPriority w:val="9"/>
    <w:rsid w:val="001668E8"/>
    <w:rPr>
      <w:caps/>
      <w:shd w:val="clear" w:color="auto" w:fill="F1D7E0" w:themeFill="accent2"/>
    </w:rPr>
  </w:style>
  <w:style w:type="paragraph" w:styleId="ListBullet">
    <w:name w:val="List Bullet"/>
    <w:basedOn w:val="Normal"/>
    <w:uiPriority w:val="11"/>
    <w:qFormat/>
    <w:pPr>
      <w:numPr>
        <w:numId w:val="1"/>
      </w:numPr>
    </w:pPr>
    <w:rPr>
      <w:color w:val="505050" w:themeColor="text2"/>
    </w:rPr>
  </w:style>
  <w:style w:type="character" w:customStyle="1" w:styleId="Heading3Char">
    <w:name w:val="Heading 3 Char"/>
    <w:basedOn w:val="DefaultParagraphFont"/>
    <w:link w:val="Heading3"/>
    <w:uiPriority w:val="9"/>
    <w:rsid w:val="001668E8"/>
    <w:rPr>
      <w:caps/>
      <w:color w:val="5A1E34" w:themeColor="accent1" w:themeShade="8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76ECC"/>
    <w:rPr>
      <w:rFonts w:asciiTheme="majorHAnsi" w:eastAsiaTheme="majorEastAsia" w:hAnsiTheme="majorHAnsi" w:cstheme="majorBidi"/>
      <w:color w:val="272727" w:themeColor="text1" w:themeTint="D8"/>
      <w:szCs w:val="21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pPr>
      <w:spacing w:before="240"/>
      <w:outlineLvl w:val="9"/>
    </w:pPr>
  </w:style>
  <w:style w:type="character" w:customStyle="1" w:styleId="Heading9Char">
    <w:name w:val="Heading 9 Char"/>
    <w:basedOn w:val="DefaultParagraphFont"/>
    <w:link w:val="Heading9"/>
    <w:uiPriority w:val="9"/>
    <w:semiHidden/>
    <w:rsid w:val="00776ECC"/>
    <w:rPr>
      <w:rFonts w:asciiTheme="majorHAnsi" w:eastAsiaTheme="majorEastAsia" w:hAnsiTheme="majorHAnsi" w:cstheme="majorBidi"/>
      <w:i/>
      <w:iCs/>
      <w:color w:val="272727" w:themeColor="text1" w:themeTint="D8"/>
      <w:szCs w:val="21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776ECC"/>
    <w:pPr>
      <w:spacing w:before="0" w:after="200" w:line="240" w:lineRule="auto"/>
    </w:pPr>
    <w:rPr>
      <w:i/>
      <w:iCs/>
      <w:color w:val="505050" w:themeColor="text2"/>
      <w:szCs w:val="18"/>
    </w:rPr>
  </w:style>
  <w:style w:type="paragraph" w:customStyle="1" w:styleId="ContactHeading">
    <w:name w:val="Contact Heading"/>
    <w:basedOn w:val="Normal"/>
    <w:next w:val="ContactInfo"/>
    <w:uiPriority w:val="2"/>
    <w:qFormat/>
    <w:rsid w:val="001C30B8"/>
    <w:pPr>
      <w:pBdr>
        <w:top w:val="single" w:sz="4" w:space="5" w:color="946204" w:themeColor="accent4" w:themeShade="80"/>
        <w:left w:val="single" w:sz="4" w:space="4" w:color="946204" w:themeColor="accent4" w:themeShade="80"/>
        <w:bottom w:val="single" w:sz="4" w:space="5" w:color="946204" w:themeColor="accent4" w:themeShade="80"/>
        <w:right w:val="single" w:sz="4" w:space="4" w:color="946204" w:themeColor="accent4" w:themeShade="80"/>
      </w:pBdr>
      <w:shd w:val="clear" w:color="auto" w:fill="946204" w:themeFill="accent4" w:themeFillShade="80"/>
      <w:spacing w:before="0" w:after="480" w:line="300" w:lineRule="auto"/>
      <w:ind w:left="5040" w:right="1800"/>
    </w:pPr>
    <w:rPr>
      <w:color w:val="FFFFFF" w:themeColor="background1"/>
      <w:sz w:val="28"/>
    </w:rPr>
  </w:style>
  <w:style w:type="paragraph" w:styleId="BodyText3">
    <w:name w:val="Body Text 3"/>
    <w:basedOn w:val="Normal"/>
    <w:link w:val="BodyText3Char"/>
    <w:uiPriority w:val="99"/>
    <w:semiHidden/>
    <w:unhideWhenUsed/>
    <w:rsid w:val="00776ECC"/>
    <w:pPr>
      <w:spacing w:after="120"/>
    </w:pPr>
    <w:rPr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semiHidden/>
    <w:rsid w:val="00776ECC"/>
    <w:rPr>
      <w:szCs w:val="16"/>
    </w:rPr>
  </w:style>
  <w:style w:type="paragraph" w:styleId="BodyTextIndent3">
    <w:name w:val="Body Text Indent 3"/>
    <w:basedOn w:val="Normal"/>
    <w:link w:val="BodyTextIndent3Char"/>
    <w:uiPriority w:val="99"/>
    <w:semiHidden/>
    <w:unhideWhenUsed/>
    <w:rsid w:val="00776ECC"/>
    <w:pPr>
      <w:spacing w:after="120"/>
      <w:ind w:left="360"/>
    </w:pPr>
    <w:rPr>
      <w:szCs w:val="16"/>
    </w:rPr>
  </w:style>
  <w:style w:type="character" w:customStyle="1" w:styleId="BodyTextIndent3Char">
    <w:name w:val="Body Text Indent 3 Char"/>
    <w:basedOn w:val="DefaultParagraphFont"/>
    <w:link w:val="BodyTextIndent3"/>
    <w:uiPriority w:val="99"/>
    <w:semiHidden/>
    <w:rsid w:val="00776ECC"/>
    <w:rPr>
      <w:szCs w:val="16"/>
    </w:rPr>
  </w:style>
  <w:style w:type="character" w:styleId="CommentReference">
    <w:name w:val="annotation reference"/>
    <w:basedOn w:val="DefaultParagraphFont"/>
    <w:uiPriority w:val="99"/>
    <w:semiHidden/>
    <w:unhideWhenUsed/>
    <w:rsid w:val="00776ECC"/>
    <w:rPr>
      <w:sz w:val="22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776ECC"/>
    <w:pPr>
      <w:spacing w:line="240" w:lineRule="auto"/>
    </w:pPr>
    <w:rPr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776ECC"/>
    <w:rPr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776ECC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776ECC"/>
    <w:rPr>
      <w:b/>
      <w:bCs/>
      <w:szCs w:val="20"/>
    </w:rPr>
  </w:style>
  <w:style w:type="paragraph" w:styleId="DocumentMap">
    <w:name w:val="Document Map"/>
    <w:basedOn w:val="Normal"/>
    <w:link w:val="DocumentMapChar"/>
    <w:uiPriority w:val="99"/>
    <w:semiHidden/>
    <w:unhideWhenUsed/>
    <w:rsid w:val="00776ECC"/>
    <w:pPr>
      <w:spacing w:before="0" w:line="240" w:lineRule="auto"/>
    </w:pPr>
    <w:rPr>
      <w:rFonts w:ascii="Segoe UI" w:hAnsi="Segoe UI" w:cs="Segoe UI"/>
      <w:szCs w:val="16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776ECC"/>
    <w:rPr>
      <w:rFonts w:ascii="Segoe UI" w:hAnsi="Segoe UI" w:cs="Segoe UI"/>
      <w:szCs w:val="16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776ECC"/>
    <w:pPr>
      <w:spacing w:before="0" w:line="240" w:lineRule="auto"/>
    </w:pPr>
    <w:rPr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776ECC"/>
    <w:rPr>
      <w:szCs w:val="20"/>
    </w:rPr>
  </w:style>
  <w:style w:type="paragraph" w:styleId="EnvelopeReturn">
    <w:name w:val="envelope return"/>
    <w:basedOn w:val="Normal"/>
    <w:uiPriority w:val="99"/>
    <w:semiHidden/>
    <w:unhideWhenUsed/>
    <w:rsid w:val="00776ECC"/>
    <w:pPr>
      <w:spacing w:before="0" w:line="240" w:lineRule="auto"/>
    </w:pPr>
    <w:rPr>
      <w:rFonts w:asciiTheme="majorHAnsi" w:eastAsiaTheme="majorEastAsia" w:hAnsiTheme="majorHAnsi" w:cstheme="majorBidi"/>
      <w:szCs w:val="20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776ECC"/>
    <w:pPr>
      <w:spacing w:before="0" w:line="240" w:lineRule="auto"/>
    </w:pPr>
    <w:rPr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776ECC"/>
    <w:rPr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776ECC"/>
    <w:rPr>
      <w:rFonts w:ascii="Consolas" w:hAnsi="Consolas"/>
      <w:sz w:val="22"/>
      <w:szCs w:val="20"/>
    </w:rPr>
  </w:style>
  <w:style w:type="character" w:styleId="HTMLKeyboard">
    <w:name w:val="HTML Keyboard"/>
    <w:basedOn w:val="DefaultParagraphFont"/>
    <w:uiPriority w:val="99"/>
    <w:semiHidden/>
    <w:unhideWhenUsed/>
    <w:rsid w:val="00776ECC"/>
    <w:rPr>
      <w:rFonts w:ascii="Consolas" w:hAnsi="Consolas"/>
      <w:sz w:val="22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776ECC"/>
    <w:pPr>
      <w:spacing w:before="0" w:line="240" w:lineRule="auto"/>
    </w:pPr>
    <w:rPr>
      <w:rFonts w:ascii="Consolas" w:hAnsi="Consolas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776ECC"/>
    <w:rPr>
      <w:rFonts w:ascii="Consolas" w:hAnsi="Consolas"/>
      <w:szCs w:val="20"/>
    </w:rPr>
  </w:style>
  <w:style w:type="character" w:styleId="HTMLTypewriter">
    <w:name w:val="HTML Typewriter"/>
    <w:basedOn w:val="DefaultParagraphFont"/>
    <w:uiPriority w:val="99"/>
    <w:semiHidden/>
    <w:unhideWhenUsed/>
    <w:rsid w:val="00776ECC"/>
    <w:rPr>
      <w:rFonts w:ascii="Consolas" w:hAnsi="Consolas"/>
      <w:sz w:val="22"/>
      <w:szCs w:val="20"/>
    </w:rPr>
  </w:style>
  <w:style w:type="paragraph" w:styleId="MacroText">
    <w:name w:val="macro"/>
    <w:link w:val="MacroTextChar"/>
    <w:uiPriority w:val="99"/>
    <w:semiHidden/>
    <w:unhideWhenUsed/>
    <w:rsid w:val="00776ECC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</w:pPr>
    <w:rPr>
      <w:rFonts w:ascii="Consolas" w:hAnsi="Consolas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semiHidden/>
    <w:rsid w:val="00776ECC"/>
    <w:rPr>
      <w:rFonts w:ascii="Consolas" w:hAnsi="Consolas"/>
      <w:szCs w:val="20"/>
    </w:rPr>
  </w:style>
  <w:style w:type="paragraph" w:styleId="PlainText">
    <w:name w:val="Plain Text"/>
    <w:basedOn w:val="Normal"/>
    <w:link w:val="PlainTextChar"/>
    <w:uiPriority w:val="99"/>
    <w:semiHidden/>
    <w:unhideWhenUsed/>
    <w:rsid w:val="00776ECC"/>
    <w:pPr>
      <w:spacing w:before="0" w:line="240" w:lineRule="auto"/>
    </w:pPr>
    <w:rPr>
      <w:rFonts w:ascii="Consolas" w:hAnsi="Consolas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semiHidden/>
    <w:rsid w:val="00776ECC"/>
    <w:rPr>
      <w:rFonts w:ascii="Consolas" w:hAnsi="Consolas"/>
      <w:szCs w:val="21"/>
    </w:rPr>
  </w:style>
  <w:style w:type="table" w:styleId="TableGrid">
    <w:name w:val="Table Grid"/>
    <w:basedOn w:val="TableNormal"/>
    <w:uiPriority w:val="39"/>
    <w:rsid w:val="003E1CD2"/>
    <w:pPr>
      <w:spacing w:before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1Light-Accent1">
    <w:name w:val="Grid Table 1 Light Accent 1"/>
    <w:basedOn w:val="TableNormal"/>
    <w:uiPriority w:val="46"/>
    <w:rsid w:val="00EF74E1"/>
    <w:pPr>
      <w:spacing w:line="240" w:lineRule="auto"/>
    </w:pPr>
    <w:tblPr>
      <w:tblStyleRowBandSize w:val="1"/>
      <w:tblStyleColBandSize w:val="1"/>
      <w:tblBorders>
        <w:top w:val="single" w:sz="4" w:space="0" w:color="E4AEC1" w:themeColor="accent1" w:themeTint="66"/>
        <w:left w:val="single" w:sz="4" w:space="0" w:color="E4AEC1" w:themeColor="accent1" w:themeTint="66"/>
        <w:bottom w:val="single" w:sz="4" w:space="0" w:color="E4AEC1" w:themeColor="accent1" w:themeTint="66"/>
        <w:right w:val="single" w:sz="4" w:space="0" w:color="E4AEC1" w:themeColor="accent1" w:themeTint="66"/>
        <w:insideH w:val="single" w:sz="4" w:space="0" w:color="E4AEC1" w:themeColor="accent1" w:themeTint="66"/>
        <w:insideV w:val="single" w:sz="4" w:space="0" w:color="E4AEC1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D686A3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D686A3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4-Accent1">
    <w:name w:val="Grid Table 4 Accent 1"/>
    <w:basedOn w:val="TableNormal"/>
    <w:uiPriority w:val="49"/>
    <w:rsid w:val="00EF74E1"/>
    <w:pPr>
      <w:spacing w:line="240" w:lineRule="auto"/>
    </w:pPr>
    <w:tblPr>
      <w:tblStyleRowBandSize w:val="1"/>
      <w:tblStyleColBandSize w:val="1"/>
      <w:tblBorders>
        <w:top w:val="single" w:sz="4" w:space="0" w:color="D686A3" w:themeColor="accent1" w:themeTint="99"/>
        <w:left w:val="single" w:sz="4" w:space="0" w:color="D686A3" w:themeColor="accent1" w:themeTint="99"/>
        <w:bottom w:val="single" w:sz="4" w:space="0" w:color="D686A3" w:themeColor="accent1" w:themeTint="99"/>
        <w:right w:val="single" w:sz="4" w:space="0" w:color="D686A3" w:themeColor="accent1" w:themeTint="99"/>
        <w:insideH w:val="single" w:sz="4" w:space="0" w:color="D686A3" w:themeColor="accent1" w:themeTint="99"/>
        <w:insideV w:val="single" w:sz="4" w:space="0" w:color="D686A3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B53D68" w:themeColor="accent1"/>
          <w:left w:val="single" w:sz="4" w:space="0" w:color="B53D68" w:themeColor="accent1"/>
          <w:bottom w:val="single" w:sz="4" w:space="0" w:color="B53D68" w:themeColor="accent1"/>
          <w:right w:val="single" w:sz="4" w:space="0" w:color="B53D68" w:themeColor="accent1"/>
          <w:insideH w:val="nil"/>
          <w:insideV w:val="nil"/>
        </w:tcBorders>
        <w:shd w:val="clear" w:color="auto" w:fill="B53D68" w:themeFill="accent1"/>
      </w:tcPr>
    </w:tblStylePr>
    <w:tblStylePr w:type="lastRow">
      <w:rPr>
        <w:b/>
        <w:bCs/>
      </w:rPr>
      <w:tblPr/>
      <w:tcPr>
        <w:tcBorders>
          <w:top w:val="double" w:sz="4" w:space="0" w:color="B53D68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1D6E0" w:themeFill="accent1" w:themeFillTint="33"/>
      </w:tcPr>
    </w:tblStylePr>
    <w:tblStylePr w:type="band1Horz">
      <w:tblPr/>
      <w:tcPr>
        <w:shd w:val="clear" w:color="auto" w:fill="F1D6E0" w:themeFill="accent1" w:themeFillTint="33"/>
      </w:tcPr>
    </w:tblStylePr>
  </w:style>
  <w:style w:type="table" w:styleId="GridTable2">
    <w:name w:val="Grid Table 2"/>
    <w:basedOn w:val="TableNormal"/>
    <w:uiPriority w:val="47"/>
    <w:rsid w:val="00EF74E1"/>
    <w:pPr>
      <w:spacing w:line="240" w:lineRule="auto"/>
    </w:pPr>
    <w:tblPr>
      <w:tblStyleRowBandSize w:val="1"/>
      <w:tblStyleColBandSize w:val="1"/>
      <w:tblBorders>
        <w:top w:val="single" w:sz="2" w:space="0" w:color="666666" w:themeColor="text1" w:themeTint="99"/>
        <w:bottom w:val="single" w:sz="2" w:space="0" w:color="666666" w:themeColor="text1" w:themeTint="99"/>
        <w:insideH w:val="single" w:sz="2" w:space="0" w:color="666666" w:themeColor="text1" w:themeTint="99"/>
        <w:insideV w:val="single" w:sz="2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666666" w:themeColor="tex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PlainTable2">
    <w:name w:val="Plain Table 2"/>
    <w:basedOn w:val="TableNormal"/>
    <w:uiPriority w:val="42"/>
    <w:rsid w:val="00EF74E1"/>
    <w:pPr>
      <w:spacing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PlainTable3">
    <w:name w:val="Plain Table 3"/>
    <w:basedOn w:val="TableNormal"/>
    <w:uiPriority w:val="43"/>
    <w:rsid w:val="00EF74E1"/>
    <w:pPr>
      <w:spacing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GridTable3-Accent5">
    <w:name w:val="Grid Table 3 Accent 5"/>
    <w:basedOn w:val="TableNormal"/>
    <w:uiPriority w:val="48"/>
    <w:rsid w:val="00EF74E1"/>
    <w:pPr>
      <w:spacing w:line="240" w:lineRule="auto"/>
    </w:pPr>
    <w:tblPr>
      <w:tblStyleRowBandSize w:val="1"/>
      <w:tblStyleColBandSize w:val="1"/>
      <w:tblBorders>
        <w:top w:val="single" w:sz="4" w:space="0" w:color="FCBA8A" w:themeColor="accent5" w:themeTint="99"/>
        <w:left w:val="single" w:sz="4" w:space="0" w:color="FCBA8A" w:themeColor="accent5" w:themeTint="99"/>
        <w:bottom w:val="single" w:sz="4" w:space="0" w:color="FCBA8A" w:themeColor="accent5" w:themeTint="99"/>
        <w:right w:val="single" w:sz="4" w:space="0" w:color="FCBA8A" w:themeColor="accent5" w:themeTint="99"/>
        <w:insideH w:val="single" w:sz="4" w:space="0" w:color="FCBA8A" w:themeColor="accent5" w:themeTint="99"/>
        <w:insideV w:val="single" w:sz="4" w:space="0" w:color="FCBA8A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EE7D8" w:themeFill="accent5" w:themeFillTint="33"/>
      </w:tcPr>
    </w:tblStylePr>
    <w:tblStylePr w:type="band1Horz">
      <w:tblPr/>
      <w:tcPr>
        <w:shd w:val="clear" w:color="auto" w:fill="FEE7D8" w:themeFill="accent5" w:themeFillTint="33"/>
      </w:tcPr>
    </w:tblStylePr>
    <w:tblStylePr w:type="neCell">
      <w:tblPr/>
      <w:tcPr>
        <w:tcBorders>
          <w:bottom w:val="single" w:sz="4" w:space="0" w:color="FCBA8A" w:themeColor="accent5" w:themeTint="99"/>
        </w:tcBorders>
      </w:tcPr>
    </w:tblStylePr>
    <w:tblStylePr w:type="nwCell">
      <w:tblPr/>
      <w:tcPr>
        <w:tcBorders>
          <w:bottom w:val="single" w:sz="4" w:space="0" w:color="FCBA8A" w:themeColor="accent5" w:themeTint="99"/>
        </w:tcBorders>
      </w:tcPr>
    </w:tblStylePr>
    <w:tblStylePr w:type="seCell">
      <w:tblPr/>
      <w:tcPr>
        <w:tcBorders>
          <w:top w:val="single" w:sz="4" w:space="0" w:color="FCBA8A" w:themeColor="accent5" w:themeTint="99"/>
        </w:tcBorders>
      </w:tcPr>
    </w:tblStylePr>
    <w:tblStylePr w:type="swCell">
      <w:tblPr/>
      <w:tcPr>
        <w:tcBorders>
          <w:top w:val="single" w:sz="4" w:space="0" w:color="FCBA8A" w:themeColor="accent5" w:themeTint="99"/>
        </w:tcBorders>
      </w:tcPr>
    </w:tblStylePr>
  </w:style>
  <w:style w:type="table" w:styleId="ListTable1Light-Accent4">
    <w:name w:val="List Table 1 Light Accent 4"/>
    <w:basedOn w:val="TableNormal"/>
    <w:uiPriority w:val="46"/>
    <w:rsid w:val="00EF74E1"/>
    <w:pPr>
      <w:spacing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FBD387" w:themeColor="accent4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FBD387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F0D7" w:themeFill="accent4" w:themeFillTint="33"/>
      </w:tcPr>
    </w:tblStylePr>
    <w:tblStylePr w:type="band1Horz">
      <w:tblPr/>
      <w:tcPr>
        <w:shd w:val="clear" w:color="auto" w:fill="FDF0D7" w:themeFill="accent4" w:themeFillTint="33"/>
      </w:tcPr>
    </w:tblStylePr>
  </w:style>
  <w:style w:type="table" w:styleId="GridTable3">
    <w:name w:val="Grid Table 3"/>
    <w:basedOn w:val="TableNormal"/>
    <w:uiPriority w:val="48"/>
    <w:rsid w:val="00EF74E1"/>
    <w:pPr>
      <w:spacing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character" w:styleId="Hyperlink">
    <w:name w:val="Hyperlink"/>
    <w:basedOn w:val="DefaultParagraphFont"/>
    <w:uiPriority w:val="99"/>
    <w:semiHidden/>
    <w:unhideWhenUsed/>
    <w:rsid w:val="00F72A56"/>
    <w:rPr>
      <w:color w:val="5A1E34" w:themeColor="accent1" w:themeShade="80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1803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24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25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849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874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774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956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038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891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250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286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glossaryDocument" Target="glossary/document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header" Target="header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footer" Target="footer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7.jpe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Ujjwa\AppData\Roaming\Microsoft\Templates\Student%20report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6C9B4633187A4CDC8D37AD7FC67886A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09E88CF-583B-4F8D-82FD-5F0BB17D32A4}"/>
      </w:docPartPr>
      <w:docPartBody>
        <w:p w:rsidR="00000000" w:rsidRDefault="00824ACA">
          <w:pPr>
            <w:pStyle w:val="6C9B4633187A4CDC8D37AD7FC67886A9"/>
          </w:pPr>
          <w:r>
            <w:t>Report Title</w:t>
          </w:r>
        </w:p>
      </w:docPartBody>
    </w:docPart>
    <w:docPart>
      <w:docPartPr>
        <w:name w:val="7A6DBBFEC142440EB0156DE13CD67BE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0DE5611-2197-4BA6-AE18-93EA17AFCDEE}"/>
      </w:docPartPr>
      <w:docPartBody>
        <w:p w:rsidR="00000000" w:rsidRDefault="00824ACA">
          <w:pPr>
            <w:pStyle w:val="7A6DBBFEC142440EB0156DE13CD67BE8"/>
          </w:pPr>
          <w:r>
            <w:t>Your Name</w:t>
          </w:r>
        </w:p>
      </w:docPartBody>
    </w:docPart>
    <w:docPart>
      <w:docPartPr>
        <w:name w:val="6DA999DDC121404889C7138055ADD99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3902C6E-94B7-4FD1-9285-6ADD98C631ED}"/>
      </w:docPartPr>
      <w:docPartBody>
        <w:p w:rsidR="00000000" w:rsidRDefault="00824ACA">
          <w:pPr>
            <w:pStyle w:val="6DA999DDC121404889C7138055ADD991"/>
          </w:pPr>
          <w:r>
            <w:t>Course Title</w:t>
          </w:r>
        </w:p>
      </w:docPartBody>
    </w:docPart>
    <w:docPart>
      <w:docPartPr>
        <w:name w:val="9A1143BCA7234B8C9BF535A68F1DD5F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932E0FE-B3B9-47BA-8572-6D1108EBB311}"/>
      </w:docPartPr>
      <w:docPartBody>
        <w:p w:rsidR="00000000" w:rsidRDefault="00824ACA">
          <w:pPr>
            <w:pStyle w:val="9A1143BCA7234B8C9BF535A68F1DD5FC"/>
          </w:pPr>
          <w:r>
            <w:t>Teacher’s Name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glossary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89"/>
    <w:multiLevelType w:val="singleLevel"/>
    <w:tmpl w:val="CD06E222"/>
    <w:lvl w:ilvl="0">
      <w:start w:val="1"/>
      <w:numFmt w:val="bullet"/>
      <w:pStyle w:val="ListBullet"/>
      <w:lvlText w:val=""/>
      <w:lvlJc w:val="left"/>
      <w:pPr>
        <w:ind w:left="216" w:hanging="216"/>
      </w:pPr>
      <w:rPr>
        <w:rFonts w:ascii="Symbol" w:hAnsi="Symbol" w:hint="default"/>
        <w:color w:val="1F3864" w:themeColor="accent1" w:themeShade="80"/>
      </w:rPr>
    </w:lvl>
  </w:abstractNum>
  <w:num w:numId="1">
    <w:abstractNumId w:val="0"/>
    <w:lvlOverride w:ilvl="0">
      <w:startOverride w:val="1"/>
    </w:lvlOverride>
  </w:num>
</w:numbering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24ACA"/>
    <w:rsid w:val="00824A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11" w:unhideWhenUsed="1" w:qFormat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6C9B4633187A4CDC8D37AD7FC67886A9">
    <w:name w:val="6C9B4633187A4CDC8D37AD7FC67886A9"/>
  </w:style>
  <w:style w:type="paragraph" w:customStyle="1" w:styleId="7A6DBBFEC142440EB0156DE13CD67BE8">
    <w:name w:val="7A6DBBFEC142440EB0156DE13CD67BE8"/>
  </w:style>
  <w:style w:type="paragraph" w:customStyle="1" w:styleId="6DA999DDC121404889C7138055ADD991">
    <w:name w:val="6DA999DDC121404889C7138055ADD991"/>
  </w:style>
  <w:style w:type="paragraph" w:customStyle="1" w:styleId="9A1143BCA7234B8C9BF535A68F1DD5FC">
    <w:name w:val="9A1143BCA7234B8C9BF535A68F1DD5FC"/>
  </w:style>
  <w:style w:type="paragraph" w:customStyle="1" w:styleId="59CC957D212C419B9E26E90C9B28CE06">
    <w:name w:val="59CC957D212C419B9E26E90C9B28CE06"/>
  </w:style>
  <w:style w:type="paragraph" w:customStyle="1" w:styleId="30EE1A0BF5044258A61AF620D503AFF3">
    <w:name w:val="30EE1A0BF5044258A61AF620D503AFF3"/>
  </w:style>
  <w:style w:type="paragraph" w:customStyle="1" w:styleId="34C4DF6146214B3EB58AB5EF869950B8">
    <w:name w:val="34C4DF6146214B3EB58AB5EF869950B8"/>
  </w:style>
  <w:style w:type="paragraph" w:styleId="ListBullet">
    <w:name w:val="List Bullet"/>
    <w:basedOn w:val="Normal"/>
    <w:uiPriority w:val="11"/>
    <w:qFormat/>
    <w:pPr>
      <w:numPr>
        <w:numId w:val="1"/>
      </w:numPr>
      <w:spacing w:before="120" w:after="0" w:line="264" w:lineRule="auto"/>
    </w:pPr>
    <w:rPr>
      <w:color w:val="44546A" w:themeColor="text2"/>
      <w:lang w:val="en-US" w:eastAsia="ja-JP"/>
    </w:rPr>
  </w:style>
  <w:style w:type="paragraph" w:customStyle="1" w:styleId="D917383ABAB24AE381D65D8EC5311A4F">
    <w:name w:val="D917383ABAB24AE381D65D8EC5311A4F"/>
  </w:style>
  <w:style w:type="paragraph" w:customStyle="1" w:styleId="4E481F5D34AB41F4A7E00675DADD5B7E">
    <w:name w:val="4E481F5D34AB41F4A7E00675DADD5B7E"/>
  </w:style>
  <w:style w:type="paragraph" w:customStyle="1" w:styleId="E4088094DDDA40B697D4F2B3A032785A">
    <w:name w:val="E4088094DDDA40B697D4F2B3A032785A"/>
  </w:style>
  <w:style w:type="paragraph" w:customStyle="1" w:styleId="A145C9F30DCF462F8E16474B916026C6">
    <w:name w:val="A145C9F30DCF462F8E16474B916026C6"/>
  </w:style>
  <w:style w:type="paragraph" w:customStyle="1" w:styleId="85A2FC8B9ABD4C538DD9916D8A604636">
    <w:name w:val="85A2FC8B9ABD4C538DD9916D8A604636"/>
  </w:style>
  <w:style w:type="paragraph" w:customStyle="1" w:styleId="A267A888975649D89CAB3B7ACC0C9C75">
    <w:name w:val="A267A888975649D89CAB3B7ACC0C9C75"/>
  </w:style>
  <w:style w:type="paragraph" w:customStyle="1" w:styleId="3C34A0BA77F749FBB5F31BCA728BF787">
    <w:name w:val="3C34A0BA77F749FBB5F31BCA728BF787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Butterfly Report">
      <a:dk1>
        <a:srgbClr val="000000"/>
      </a:dk1>
      <a:lt1>
        <a:sysClr val="window" lastClr="FFFFFF"/>
      </a:lt1>
      <a:dk2>
        <a:srgbClr val="505050"/>
      </a:dk2>
      <a:lt2>
        <a:srgbClr val="DDDDDD"/>
      </a:lt2>
      <a:accent1>
        <a:srgbClr val="B53D68"/>
      </a:accent1>
      <a:accent2>
        <a:srgbClr val="F1D7E0"/>
      </a:accent2>
      <a:accent3>
        <a:srgbClr val="55E4DA"/>
      </a:accent3>
      <a:accent4>
        <a:srgbClr val="F9B639"/>
      </a:accent4>
      <a:accent5>
        <a:srgbClr val="FA8D3D"/>
      </a:accent5>
      <a:accent6>
        <a:srgbClr val="872D4E"/>
      </a:accent6>
      <a:hlink>
        <a:srgbClr val="872D4E"/>
      </a:hlink>
      <a:folHlink>
        <a:srgbClr val="7F7F7F"/>
      </a:folHlink>
    </a:clrScheme>
    <a:fontScheme name="Arial-Times New Roman">
      <a:majorFont>
        <a:latin typeface="Arial" panose="020B0604020202020204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ajorFont>
      <a:minorFont>
        <a:latin typeface="Times New Roman" panose="02020603050405020304"/>
        <a:ea typeface=""/>
        <a:cs typeface=""/>
        <a:font script="Jpan" typeface="ＭＳ Ｐ明朝"/>
        <a:font script="Hang" typeface="바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Student report</Template>
  <TotalTime>57</TotalTime>
  <Pages>14</Pages>
  <Words>505</Words>
  <Characters>2882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Ujjwal Bhasin</dc:creator>
  <cp:lastModifiedBy>Ujjwal Bhasin</cp:lastModifiedBy>
  <cp:revision>1</cp:revision>
  <dcterms:created xsi:type="dcterms:W3CDTF">2018-07-06T18:06:00Z</dcterms:created>
  <dcterms:modified xsi:type="dcterms:W3CDTF">2018-07-06T21:50:00Z</dcterms:modified>
  <cp:contentStatus/>
</cp:coreProperties>
</file>