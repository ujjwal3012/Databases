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2CB348" w14:textId="72BA2D29" w:rsidR="00B46725" w:rsidRPr="007B5BFF" w:rsidRDefault="00064F50" w:rsidP="00B46725">
      <w:pPr>
        <w:pStyle w:val="Title"/>
      </w:pPr>
      <w:r>
        <w:t>Assignment week 13</w:t>
      </w:r>
    </w:p>
    <w:p w14:paraId="55E6A573" w14:textId="77777777" w:rsidR="00B46725" w:rsidRDefault="00B46725" w:rsidP="00B46725">
      <w:pPr>
        <w:pStyle w:val="ContactHeading"/>
      </w:pPr>
      <w:r>
        <w:t>By</w:t>
      </w:r>
    </w:p>
    <w:p w14:paraId="0C6613E2" w14:textId="181603E2" w:rsidR="00B46725" w:rsidRDefault="00064F50" w:rsidP="00B46725">
      <w:pPr>
        <w:pStyle w:val="ContactInfo"/>
      </w:pPr>
      <w:r>
        <w:t>Ujjwal Bhasin 200389272</w:t>
      </w:r>
    </w:p>
    <w:p w14:paraId="4315762E" w14:textId="525F40F8" w:rsidR="003C1E78" w:rsidRDefault="00064F50" w:rsidP="003C1E78">
      <w:pPr>
        <w:pStyle w:val="ContactInfo"/>
      </w:pPr>
      <w:r>
        <w:t>Relational Databases</w:t>
      </w:r>
    </w:p>
    <w:p w14:paraId="3F088842" w14:textId="146996AB" w:rsidR="00F21951" w:rsidRDefault="00281609" w:rsidP="00F21951">
      <w:pPr>
        <w:pStyle w:val="ContactInfo"/>
      </w:pPr>
      <w:bookmarkStart w:id="0" w:name="_GoBack"/>
      <w:bookmarkEnd w:id="0"/>
      <w:proofErr w:type="spellStart"/>
      <w:r>
        <w:lastRenderedPageBreak/>
        <w:t>Maziar</w:t>
      </w:r>
      <w:proofErr w:type="spellEnd"/>
      <w:r>
        <w:t xml:space="preserve"> </w:t>
      </w:r>
      <w:proofErr w:type="spellStart"/>
      <w:r>
        <w:t>Shazari</w:t>
      </w:r>
      <w:proofErr w:type="spellEnd"/>
    </w:p>
    <w:p w14:paraId="31C5ECB9" w14:textId="1E4867F9" w:rsidR="00F21951" w:rsidRPr="00F21951" w:rsidRDefault="00F21951" w:rsidP="00F21951">
      <w:pPr>
        <w:pStyle w:val="ContactInfo"/>
        <w:ind w:left="0"/>
        <w:rPr>
          <w:b/>
          <w:sz w:val="40"/>
          <w:szCs w:val="40"/>
        </w:rPr>
      </w:pPr>
      <w:r w:rsidRPr="00F21951">
        <w:rPr>
          <w:b/>
          <w:sz w:val="40"/>
          <w:szCs w:val="40"/>
        </w:rPr>
        <w:t>Part 1</w:t>
      </w:r>
    </w:p>
    <w:p w14:paraId="217E4B2C" w14:textId="5BBCB998" w:rsidR="00064F50" w:rsidRDefault="00064F50">
      <w:r>
        <w:t>STEP 0</w:t>
      </w:r>
    </w:p>
    <w:p w14:paraId="7228F201" w14:textId="74F47B7C" w:rsidR="00064F50" w:rsidRDefault="00064F50">
      <w:r>
        <w:t>CREATING TABLES IN WEEK 12 – BOYS, GIRLS AND TOYS</w:t>
      </w:r>
    </w:p>
    <w:p w14:paraId="5A421C08" w14:textId="6FA2B985" w:rsidR="00064F50" w:rsidRDefault="00064F50">
      <w:r>
        <w:rPr>
          <w:noProof/>
        </w:rPr>
        <w:drawing>
          <wp:inline distT="0" distB="0" distL="0" distR="0" wp14:anchorId="60B3825F" wp14:editId="6F527C35">
            <wp:extent cx="4991100" cy="28074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4663" cy="281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06E5" w14:textId="139F8852" w:rsidR="00064F50" w:rsidRDefault="00064F50">
      <w:r>
        <w:rPr>
          <w:noProof/>
        </w:rPr>
        <w:drawing>
          <wp:inline distT="0" distB="0" distL="0" distR="0" wp14:anchorId="2E8B903C" wp14:editId="1EF514DC">
            <wp:extent cx="5057422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0115" cy="284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5E5F" w14:textId="623237E2" w:rsidR="00064F50" w:rsidRDefault="00064F50">
      <w:r>
        <w:rPr>
          <w:noProof/>
        </w:rPr>
        <w:lastRenderedPageBreak/>
        <w:drawing>
          <wp:inline distT="0" distB="0" distL="0" distR="0" wp14:anchorId="7E8FBDBA" wp14:editId="6AEF1E62">
            <wp:extent cx="5054600" cy="28432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2631" cy="2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D269" w14:textId="36DCB36E" w:rsidR="00064F50" w:rsidRDefault="00064F50"/>
    <w:p w14:paraId="4BDC5EE6" w14:textId="2795B28E" w:rsidR="00064F50" w:rsidRDefault="00064F50">
      <w:r>
        <w:t xml:space="preserve">STEP 1- </w:t>
      </w:r>
    </w:p>
    <w:p w14:paraId="6C88C088" w14:textId="77777777" w:rsidR="00064F50" w:rsidRDefault="00064F50" w:rsidP="00064F50">
      <w:r>
        <w:t xml:space="preserve">SELECT </w:t>
      </w:r>
      <w:proofErr w:type="spellStart"/>
      <w:proofErr w:type="gramStart"/>
      <w:r>
        <w:t>g.girl</w:t>
      </w:r>
      <w:proofErr w:type="spellEnd"/>
      <w:proofErr w:type="gramEnd"/>
      <w:r>
        <w:t xml:space="preserve">, </w:t>
      </w:r>
      <w:proofErr w:type="spellStart"/>
      <w:r>
        <w:t>t.toy</w:t>
      </w:r>
      <w:proofErr w:type="spellEnd"/>
    </w:p>
    <w:p w14:paraId="554F067C" w14:textId="77777777" w:rsidR="00064F50" w:rsidRDefault="00064F50" w:rsidP="00064F50">
      <w:r>
        <w:t>from girls g</w:t>
      </w:r>
    </w:p>
    <w:p w14:paraId="53B89E3C" w14:textId="77777777" w:rsidR="00064F50" w:rsidRDefault="00064F50" w:rsidP="00064F50">
      <w:r>
        <w:t>inner join toys t</w:t>
      </w:r>
    </w:p>
    <w:p w14:paraId="34EFC8BB" w14:textId="6C9B3FCE" w:rsidR="00064F50" w:rsidRDefault="00064F50" w:rsidP="00064F50">
      <w:r>
        <w:t xml:space="preserve">on </w:t>
      </w:r>
      <w:proofErr w:type="spellStart"/>
      <w:r>
        <w:t>g.toy_id</w:t>
      </w:r>
      <w:proofErr w:type="spellEnd"/>
      <w:r>
        <w:t xml:space="preserve"> = </w:t>
      </w:r>
      <w:proofErr w:type="spellStart"/>
      <w:r>
        <w:t>t.toy_id</w:t>
      </w:r>
      <w:proofErr w:type="spellEnd"/>
      <w:r>
        <w:t>;</w:t>
      </w:r>
    </w:p>
    <w:p w14:paraId="63765124" w14:textId="1AEBC424" w:rsidR="00064F50" w:rsidRDefault="00064F50">
      <w:r>
        <w:rPr>
          <w:noProof/>
        </w:rPr>
        <w:drawing>
          <wp:inline distT="0" distB="0" distL="0" distR="0" wp14:anchorId="634DF9E6" wp14:editId="76DA1648">
            <wp:extent cx="4572000" cy="2571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47C2" w14:textId="4ABA1903" w:rsidR="00064F50" w:rsidRDefault="00064F50"/>
    <w:p w14:paraId="605E6274" w14:textId="292E7DFD" w:rsidR="00064F50" w:rsidRDefault="00064F50">
      <w:r>
        <w:t>STEP 2-</w:t>
      </w:r>
    </w:p>
    <w:p w14:paraId="64A20B74" w14:textId="77777777" w:rsidR="00064F50" w:rsidRDefault="00064F50" w:rsidP="00064F50">
      <w:r>
        <w:t xml:space="preserve">SELECT </w:t>
      </w:r>
      <w:proofErr w:type="spellStart"/>
      <w:proofErr w:type="gramStart"/>
      <w:r>
        <w:t>g.girl</w:t>
      </w:r>
      <w:proofErr w:type="spellEnd"/>
      <w:proofErr w:type="gramEnd"/>
      <w:r>
        <w:t xml:space="preserve">, </w:t>
      </w:r>
      <w:proofErr w:type="spellStart"/>
      <w:r>
        <w:t>t.toy</w:t>
      </w:r>
      <w:proofErr w:type="spellEnd"/>
    </w:p>
    <w:p w14:paraId="379E3DC1" w14:textId="77777777" w:rsidR="00064F50" w:rsidRDefault="00064F50" w:rsidP="00064F50">
      <w:r>
        <w:lastRenderedPageBreak/>
        <w:t>from girls g</w:t>
      </w:r>
    </w:p>
    <w:p w14:paraId="4CB3DC12" w14:textId="77777777" w:rsidR="00064F50" w:rsidRDefault="00064F50" w:rsidP="00064F50">
      <w:r>
        <w:t>LEFT OUTER JOIN toys t</w:t>
      </w:r>
    </w:p>
    <w:p w14:paraId="77A40C27" w14:textId="65411201" w:rsidR="00064F50" w:rsidRDefault="00064F50" w:rsidP="00064F50">
      <w:r>
        <w:t xml:space="preserve">ON </w:t>
      </w:r>
      <w:proofErr w:type="spellStart"/>
      <w:r>
        <w:t>g.toy_id</w:t>
      </w:r>
      <w:proofErr w:type="spellEnd"/>
      <w:r>
        <w:t xml:space="preserve"> = </w:t>
      </w:r>
      <w:proofErr w:type="spellStart"/>
      <w:r>
        <w:t>t.toy_id</w:t>
      </w:r>
      <w:proofErr w:type="spellEnd"/>
      <w:r>
        <w:t>;</w:t>
      </w:r>
    </w:p>
    <w:p w14:paraId="0C5C9346" w14:textId="7E9B1115" w:rsidR="00064F50" w:rsidRDefault="00064F50" w:rsidP="00064F50">
      <w:r>
        <w:rPr>
          <w:noProof/>
        </w:rPr>
        <w:drawing>
          <wp:inline distT="0" distB="0" distL="0" distR="0" wp14:anchorId="477F3576" wp14:editId="732729C6">
            <wp:extent cx="4572000" cy="2571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3E74" w14:textId="714E1D6D" w:rsidR="00064F50" w:rsidRDefault="00064F50" w:rsidP="00064F50"/>
    <w:p w14:paraId="5CCBD103" w14:textId="5ED41D36" w:rsidR="00064F50" w:rsidRDefault="00064F50" w:rsidP="00064F50">
      <w:r>
        <w:t>STEP 3-</w:t>
      </w:r>
    </w:p>
    <w:p w14:paraId="36BD121B" w14:textId="77777777" w:rsidR="00064F50" w:rsidRDefault="00064F50" w:rsidP="00064F50">
      <w:r>
        <w:t xml:space="preserve">SELECT </w:t>
      </w:r>
      <w:proofErr w:type="spellStart"/>
      <w:proofErr w:type="gramStart"/>
      <w:r>
        <w:t>g.girl</w:t>
      </w:r>
      <w:proofErr w:type="spellEnd"/>
      <w:proofErr w:type="gramEnd"/>
      <w:r>
        <w:t xml:space="preserve">, </w:t>
      </w:r>
      <w:proofErr w:type="spellStart"/>
      <w:r>
        <w:t>t.toy</w:t>
      </w:r>
      <w:proofErr w:type="spellEnd"/>
    </w:p>
    <w:p w14:paraId="0E6C666F" w14:textId="77777777" w:rsidR="00064F50" w:rsidRDefault="00064F50" w:rsidP="00064F50">
      <w:r>
        <w:t>from toys t</w:t>
      </w:r>
    </w:p>
    <w:p w14:paraId="6FA274E2" w14:textId="77777777" w:rsidR="00064F50" w:rsidRDefault="00064F50" w:rsidP="00064F50">
      <w:r>
        <w:t>LEFT OUTER JOIN girls g</w:t>
      </w:r>
    </w:p>
    <w:p w14:paraId="67A7FC7A" w14:textId="30458494" w:rsidR="00064F50" w:rsidRDefault="00064F50" w:rsidP="00064F50">
      <w:pPr>
        <w:rPr>
          <w:noProof/>
        </w:rPr>
      </w:pPr>
      <w:r>
        <w:t xml:space="preserve">ON </w:t>
      </w:r>
      <w:proofErr w:type="spellStart"/>
      <w:r>
        <w:t>g.toy_id</w:t>
      </w:r>
      <w:proofErr w:type="spellEnd"/>
      <w:r>
        <w:t xml:space="preserve"> = </w:t>
      </w:r>
      <w:proofErr w:type="spellStart"/>
      <w:r>
        <w:t>t.toy_id</w:t>
      </w:r>
      <w:proofErr w:type="spellEnd"/>
      <w:r>
        <w:t>;</w:t>
      </w:r>
    </w:p>
    <w:p w14:paraId="75FBE7F8" w14:textId="0C9E99E1" w:rsidR="00064F50" w:rsidRDefault="00064F50" w:rsidP="00064F50">
      <w:r>
        <w:rPr>
          <w:noProof/>
        </w:rPr>
        <w:drawing>
          <wp:inline distT="0" distB="0" distL="0" distR="0" wp14:anchorId="3B81F2CD" wp14:editId="08A0921E">
            <wp:extent cx="4752622" cy="2673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8437" cy="26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C366" w14:textId="72AFD1EB" w:rsidR="00064F50" w:rsidRDefault="00064F50" w:rsidP="00064F50"/>
    <w:p w14:paraId="5E151237" w14:textId="6D323BF7" w:rsidR="00064F50" w:rsidRDefault="00064F50" w:rsidP="00064F50">
      <w:r>
        <w:lastRenderedPageBreak/>
        <w:t>STEP 4-</w:t>
      </w:r>
    </w:p>
    <w:p w14:paraId="3759A093" w14:textId="77777777" w:rsidR="00064F50" w:rsidRDefault="00064F50" w:rsidP="00064F50">
      <w:r>
        <w:t xml:space="preserve">SELECT </w:t>
      </w:r>
      <w:proofErr w:type="spellStart"/>
      <w:proofErr w:type="gramStart"/>
      <w:r>
        <w:t>g.girl</w:t>
      </w:r>
      <w:proofErr w:type="spellEnd"/>
      <w:proofErr w:type="gramEnd"/>
      <w:r>
        <w:t xml:space="preserve">, </w:t>
      </w:r>
      <w:proofErr w:type="spellStart"/>
      <w:r>
        <w:t>t.toy</w:t>
      </w:r>
      <w:proofErr w:type="spellEnd"/>
    </w:p>
    <w:p w14:paraId="0471F6AE" w14:textId="77777777" w:rsidR="00064F50" w:rsidRDefault="00064F50" w:rsidP="00064F50">
      <w:r>
        <w:t>from toys t</w:t>
      </w:r>
    </w:p>
    <w:p w14:paraId="23112B6F" w14:textId="77777777" w:rsidR="00064F50" w:rsidRDefault="00064F50" w:rsidP="00064F50">
      <w:r>
        <w:t>RIGHT OUTER JOIN girls g</w:t>
      </w:r>
    </w:p>
    <w:p w14:paraId="3B337568" w14:textId="1A718539" w:rsidR="00064F50" w:rsidRDefault="00064F50" w:rsidP="00064F50">
      <w:r>
        <w:t xml:space="preserve">ON </w:t>
      </w:r>
      <w:proofErr w:type="spellStart"/>
      <w:r>
        <w:t>g.toy_id</w:t>
      </w:r>
      <w:proofErr w:type="spellEnd"/>
      <w:r>
        <w:t xml:space="preserve"> = </w:t>
      </w:r>
      <w:proofErr w:type="spellStart"/>
      <w:r>
        <w:t>t.toy_id</w:t>
      </w:r>
      <w:proofErr w:type="spellEnd"/>
      <w:r>
        <w:t>;</w:t>
      </w:r>
    </w:p>
    <w:p w14:paraId="1010A54A" w14:textId="55AF3EBD" w:rsidR="00064F50" w:rsidRDefault="00064F50" w:rsidP="00064F50">
      <w:r>
        <w:rPr>
          <w:noProof/>
        </w:rPr>
        <w:drawing>
          <wp:inline distT="0" distB="0" distL="0" distR="0" wp14:anchorId="7DC4AA2E" wp14:editId="4A1680AB">
            <wp:extent cx="4899378" cy="2755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319" cy="27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B592" w14:textId="6665C711" w:rsidR="00064F50" w:rsidRDefault="00064F50" w:rsidP="00064F50"/>
    <w:p w14:paraId="6992C099" w14:textId="67AC5F70" w:rsidR="00064F50" w:rsidRDefault="00064F50" w:rsidP="00064F50">
      <w:r>
        <w:t xml:space="preserve">STEP 5 – </w:t>
      </w:r>
    </w:p>
    <w:p w14:paraId="267CCED6" w14:textId="77777777" w:rsidR="00DF1C7A" w:rsidRDefault="00DF1C7A" w:rsidP="00DF1C7A">
      <w:r>
        <w:t>SELECT toy</w:t>
      </w:r>
    </w:p>
    <w:p w14:paraId="1D17C10F" w14:textId="77777777" w:rsidR="00DF1C7A" w:rsidRDefault="00DF1C7A" w:rsidP="00DF1C7A">
      <w:r>
        <w:t>FROM toys</w:t>
      </w:r>
    </w:p>
    <w:p w14:paraId="335623B5" w14:textId="77777777" w:rsidR="00DF1C7A" w:rsidRDefault="00DF1C7A" w:rsidP="00DF1C7A">
      <w:r>
        <w:t>UNION SELECT boy</w:t>
      </w:r>
    </w:p>
    <w:p w14:paraId="21305E4B" w14:textId="69993A17" w:rsidR="00064F50" w:rsidRDefault="00DF1C7A" w:rsidP="00DF1C7A">
      <w:r>
        <w:t>FROM boys;</w:t>
      </w:r>
    </w:p>
    <w:p w14:paraId="365668C3" w14:textId="696A87A3" w:rsidR="00DF1C7A" w:rsidRDefault="00DF1C7A" w:rsidP="00DF1C7A">
      <w:r>
        <w:rPr>
          <w:noProof/>
        </w:rPr>
        <w:lastRenderedPageBreak/>
        <w:drawing>
          <wp:inline distT="0" distB="0" distL="0" distR="0" wp14:anchorId="1539F254" wp14:editId="35E954FE">
            <wp:extent cx="4865511" cy="27368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1761" cy="274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E146" w14:textId="77777777" w:rsidR="001408F2" w:rsidRDefault="001408F2" w:rsidP="001408F2">
      <w:r>
        <w:t>SELECT toy AS results</w:t>
      </w:r>
    </w:p>
    <w:p w14:paraId="0A1AFBB2" w14:textId="77777777" w:rsidR="001408F2" w:rsidRDefault="001408F2" w:rsidP="001408F2">
      <w:r>
        <w:t>FROM toys</w:t>
      </w:r>
    </w:p>
    <w:p w14:paraId="48369728" w14:textId="77777777" w:rsidR="001408F2" w:rsidRDefault="001408F2" w:rsidP="001408F2">
      <w:r>
        <w:t xml:space="preserve">UNION SELECT </w:t>
      </w:r>
      <w:proofErr w:type="spellStart"/>
      <w:r>
        <w:t>boy_id</w:t>
      </w:r>
      <w:proofErr w:type="spellEnd"/>
      <w:r>
        <w:t xml:space="preserve"> </w:t>
      </w:r>
    </w:p>
    <w:p w14:paraId="36E26550" w14:textId="0CD4934B" w:rsidR="001408F2" w:rsidRDefault="001408F2" w:rsidP="001408F2">
      <w:r>
        <w:t>FROM boys;</w:t>
      </w:r>
    </w:p>
    <w:p w14:paraId="52234E21" w14:textId="42970789" w:rsidR="001408F2" w:rsidRDefault="001408F2" w:rsidP="001408F2">
      <w:r>
        <w:rPr>
          <w:noProof/>
        </w:rPr>
        <w:drawing>
          <wp:inline distT="0" distB="0" distL="0" distR="0" wp14:anchorId="1842C53C" wp14:editId="72B2A5E3">
            <wp:extent cx="4989689" cy="28067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4761" cy="28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DA1A" w14:textId="5F254D8D" w:rsidR="001408F2" w:rsidRDefault="001408F2" w:rsidP="001408F2"/>
    <w:p w14:paraId="449B17E6" w14:textId="351CFFD4" w:rsidR="001408F2" w:rsidRDefault="00F1486C" w:rsidP="001408F2">
      <w:pPr>
        <w:rPr>
          <w:b/>
          <w:sz w:val="40"/>
          <w:szCs w:val="40"/>
        </w:rPr>
      </w:pPr>
      <w:r>
        <w:tab/>
      </w:r>
      <w:r>
        <w:tab/>
      </w:r>
      <w:r>
        <w:tab/>
      </w:r>
      <w:r>
        <w:tab/>
      </w:r>
      <w:r>
        <w:tab/>
      </w:r>
      <w:r w:rsidRPr="00F1486C">
        <w:rPr>
          <w:b/>
          <w:sz w:val="40"/>
          <w:szCs w:val="40"/>
        </w:rPr>
        <w:tab/>
        <w:t xml:space="preserve">PART 2 </w:t>
      </w:r>
    </w:p>
    <w:p w14:paraId="348F272E" w14:textId="51F71BB6" w:rsidR="00F1486C" w:rsidRDefault="00F1486C" w:rsidP="001408F2">
      <w:pPr>
        <w:rPr>
          <w:b/>
          <w:sz w:val="40"/>
          <w:szCs w:val="40"/>
        </w:rPr>
      </w:pPr>
      <w:r>
        <w:rPr>
          <w:b/>
          <w:sz w:val="40"/>
          <w:szCs w:val="40"/>
        </w:rPr>
        <w:t>STEP 1</w:t>
      </w:r>
    </w:p>
    <w:p w14:paraId="0FEEF661" w14:textId="05C148B0" w:rsidR="00F1486C" w:rsidRDefault="00F1486C" w:rsidP="001408F2">
      <w:pPr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Pr="00F1486C">
        <w:rPr>
          <w:sz w:val="24"/>
          <w:szCs w:val="24"/>
        </w:rPr>
        <w:t>CREATE DATABASE week13;</w:t>
      </w:r>
    </w:p>
    <w:p w14:paraId="630E4B4C" w14:textId="66E7DF3A" w:rsidR="00F1486C" w:rsidRDefault="00F1486C" w:rsidP="001408F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B9C38" wp14:editId="63E91C46">
            <wp:extent cx="5271911" cy="2965450"/>
            <wp:effectExtent l="0" t="0" r="508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5228" cy="29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E464" w14:textId="77777777" w:rsidR="00F1486C" w:rsidRDefault="00F1486C" w:rsidP="00F1486C">
      <w:r w:rsidRPr="00F1486C">
        <w:rPr>
          <w:sz w:val="24"/>
          <w:szCs w:val="24"/>
        </w:rPr>
        <w:t xml:space="preserve">2. </w:t>
      </w:r>
      <w:r>
        <w:t>Download the ‘</w:t>
      </w:r>
      <w:proofErr w:type="spellStart"/>
      <w:r>
        <w:t>fakenames</w:t>
      </w:r>
      <w:proofErr w:type="spellEnd"/>
      <w:r>
        <w:t>’ file from ‘Sample tables’ folder in ‘Weekly learning’ and create ‘customers’ table.</w:t>
      </w:r>
    </w:p>
    <w:p w14:paraId="3A9A8DEF" w14:textId="77777777" w:rsidR="00F1486C" w:rsidRDefault="00F1486C" w:rsidP="001408F2">
      <w:pPr>
        <w:rPr>
          <w:sz w:val="24"/>
          <w:szCs w:val="24"/>
        </w:rPr>
      </w:pPr>
    </w:p>
    <w:p w14:paraId="639CCC7A" w14:textId="4F142E03" w:rsidR="00F1486C" w:rsidRDefault="00F1486C" w:rsidP="001408F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1971DA" wp14:editId="0F0B276F">
            <wp:extent cx="52832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349" cy="297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13C9" w14:textId="39A1F909" w:rsidR="00E13E11" w:rsidRDefault="00E13E11" w:rsidP="001408F2">
      <w:pPr>
        <w:rPr>
          <w:sz w:val="24"/>
          <w:szCs w:val="24"/>
        </w:rPr>
      </w:pPr>
    </w:p>
    <w:p w14:paraId="27FE1F99" w14:textId="027993B6" w:rsidR="00E13E11" w:rsidRDefault="00E13E11" w:rsidP="001408F2">
      <w:pPr>
        <w:rPr>
          <w:b/>
          <w:sz w:val="40"/>
          <w:szCs w:val="40"/>
        </w:rPr>
      </w:pPr>
      <w:r w:rsidRPr="00E13E11">
        <w:rPr>
          <w:b/>
          <w:sz w:val="40"/>
          <w:szCs w:val="40"/>
        </w:rPr>
        <w:t xml:space="preserve">STEP 2 </w:t>
      </w:r>
    </w:p>
    <w:p w14:paraId="71AA7409" w14:textId="77777777" w:rsidR="00E13E11" w:rsidRDefault="00E13E11" w:rsidP="00E13E11">
      <w:r>
        <w:t>1- Change the column name (number) to (CUSID).</w:t>
      </w:r>
    </w:p>
    <w:p w14:paraId="33327083" w14:textId="43D29689" w:rsidR="00E13E11" w:rsidRDefault="00E13E11" w:rsidP="00E13E11">
      <w:r>
        <w:t>2- Create ‘Bonus’ table.</w:t>
      </w:r>
    </w:p>
    <w:p w14:paraId="00E5D7AC" w14:textId="0C8F830E" w:rsidR="00E13E11" w:rsidRDefault="00E13E11" w:rsidP="00E13E11"/>
    <w:p w14:paraId="7ECE5A2D" w14:textId="77777777" w:rsidR="00E13E11" w:rsidRDefault="00E13E11" w:rsidP="00E13E11">
      <w:r>
        <w:t>ALTER TABLE `week13</w:t>
      </w:r>
      <w:proofErr w:type="gramStart"/>
      <w:r>
        <w:t>`.`</w:t>
      </w:r>
      <w:proofErr w:type="gramEnd"/>
      <w:r>
        <w:t xml:space="preserve">customers` </w:t>
      </w:r>
    </w:p>
    <w:p w14:paraId="78A371F2" w14:textId="6AAE68EF" w:rsidR="00E13E11" w:rsidRDefault="00E13E11" w:rsidP="00E13E11">
      <w:r>
        <w:t xml:space="preserve">CHANGE COLUMN `number` `CUSID` </w:t>
      </w:r>
      <w:proofErr w:type="gramStart"/>
      <w:r>
        <w:t>INT(</w:t>
      </w:r>
      <w:proofErr w:type="gramEnd"/>
      <w:r>
        <w:t>11) NOT NULL AUTO_INCREMENT;</w:t>
      </w:r>
    </w:p>
    <w:p w14:paraId="3FFC925C" w14:textId="104C73C9" w:rsidR="00E13E11" w:rsidRDefault="00E13E11" w:rsidP="00E13E11">
      <w:r>
        <w:rPr>
          <w:noProof/>
        </w:rPr>
        <w:drawing>
          <wp:inline distT="0" distB="0" distL="0" distR="0" wp14:anchorId="5AC06EFC" wp14:editId="70B0F347">
            <wp:extent cx="4978400" cy="2800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740" cy="28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A0FD" w14:textId="7C69D947" w:rsidR="00E13E11" w:rsidRDefault="00E13E11" w:rsidP="00E13E11"/>
    <w:p w14:paraId="4DE340AE" w14:textId="77777777" w:rsidR="00E13E11" w:rsidRDefault="00E13E11" w:rsidP="00E13E11">
      <w:r>
        <w:t>CREATE TABLE `week13</w:t>
      </w:r>
      <w:proofErr w:type="gramStart"/>
      <w:r>
        <w:t>`.`</w:t>
      </w:r>
      <w:proofErr w:type="gramEnd"/>
      <w:r>
        <w:t>bonus` (</w:t>
      </w:r>
    </w:p>
    <w:p w14:paraId="223536CB" w14:textId="77777777" w:rsidR="00E13E11" w:rsidRDefault="00E13E11" w:rsidP="00E13E11">
      <w:r>
        <w:t xml:space="preserve">  `ID` INT NOT NULL AUTO_INCREMENT,</w:t>
      </w:r>
    </w:p>
    <w:p w14:paraId="6E83CC94" w14:textId="77777777" w:rsidR="00E13E11" w:rsidRDefault="00E13E11" w:rsidP="00E13E11">
      <w:r>
        <w:t xml:space="preserve">  `City` </w:t>
      </w:r>
      <w:proofErr w:type="gramStart"/>
      <w:r>
        <w:t>VARCHAR(</w:t>
      </w:r>
      <w:proofErr w:type="gramEnd"/>
      <w:r>
        <w:t>30) NULL DEFAULT NULL,</w:t>
      </w:r>
    </w:p>
    <w:p w14:paraId="514C4ADE" w14:textId="77777777" w:rsidR="00E13E11" w:rsidRDefault="00E13E11" w:rsidP="00E13E11">
      <w:r>
        <w:t xml:space="preserve">  `Bonus` </w:t>
      </w:r>
      <w:proofErr w:type="gramStart"/>
      <w:r>
        <w:t>DECIMAL(</w:t>
      </w:r>
      <w:proofErr w:type="gramEnd"/>
      <w:r>
        <w:t>10,2) NULL DEFAULT NULL,</w:t>
      </w:r>
    </w:p>
    <w:p w14:paraId="76E0FF49" w14:textId="77777777" w:rsidR="00E13E11" w:rsidRDefault="00E13E11" w:rsidP="00E13E11">
      <w:r>
        <w:t xml:space="preserve">  `</w:t>
      </w:r>
      <w:proofErr w:type="spellStart"/>
      <w:r>
        <w:t>CustomerID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NULL DEFAULT NULL,</w:t>
      </w:r>
    </w:p>
    <w:p w14:paraId="30AE8F27" w14:textId="77777777" w:rsidR="00E13E11" w:rsidRDefault="00E13E11" w:rsidP="00E13E11">
      <w:r>
        <w:t xml:space="preserve">  PRIMARY KEY (`ID`),</w:t>
      </w:r>
    </w:p>
    <w:p w14:paraId="03C1764D" w14:textId="7F3BA289" w:rsidR="00E13E11" w:rsidRDefault="00E13E11" w:rsidP="00E13E11">
      <w:r>
        <w:t xml:space="preserve">  FOREIGN KEY (</w:t>
      </w:r>
      <w:proofErr w:type="spellStart"/>
      <w:r>
        <w:t>CustomerID</w:t>
      </w:r>
      <w:proofErr w:type="spellEnd"/>
      <w:r>
        <w:t xml:space="preserve">) REFERENCES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>));</w:t>
      </w:r>
    </w:p>
    <w:p w14:paraId="2DD75DA1" w14:textId="1FDD3E2F" w:rsidR="00E13E11" w:rsidRDefault="00E13E11" w:rsidP="00E13E11">
      <w:r>
        <w:rPr>
          <w:noProof/>
        </w:rPr>
        <w:lastRenderedPageBreak/>
        <w:drawing>
          <wp:inline distT="0" distB="0" distL="0" distR="0" wp14:anchorId="0C7895A3" wp14:editId="70079F6F">
            <wp:extent cx="5508978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547" cy="31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41EE" w14:textId="77777777" w:rsidR="002B2143" w:rsidRDefault="002B2143" w:rsidP="00E13E11"/>
    <w:p w14:paraId="780E2115" w14:textId="51181CFC" w:rsidR="00981F46" w:rsidRDefault="00981F46" w:rsidP="00E13E11"/>
    <w:p w14:paraId="251CE137" w14:textId="5FF8C382" w:rsidR="00981F46" w:rsidRDefault="00981F46" w:rsidP="00E13E11"/>
    <w:p w14:paraId="65714BD5" w14:textId="2305EB91" w:rsidR="00981F46" w:rsidRPr="00981F46" w:rsidRDefault="00981F46" w:rsidP="00E13E11">
      <w:pPr>
        <w:rPr>
          <w:b/>
          <w:sz w:val="40"/>
          <w:szCs w:val="40"/>
        </w:rPr>
      </w:pPr>
      <w:r w:rsidRPr="00981F46">
        <w:rPr>
          <w:b/>
          <w:sz w:val="40"/>
          <w:szCs w:val="40"/>
        </w:rPr>
        <w:t>STEP 3 -</w:t>
      </w:r>
    </w:p>
    <w:p w14:paraId="464FB91F" w14:textId="7C990B6B" w:rsidR="00981F46" w:rsidRDefault="00981F46" w:rsidP="00981F46">
      <w:pPr>
        <w:ind w:firstLine="720"/>
      </w:pPr>
      <w:r>
        <w:t>1- Update two columns (bonus and city). Get cities from ‘customers’ table and set bonus =100 for all cities.</w:t>
      </w:r>
    </w:p>
    <w:p w14:paraId="4CDEA504" w14:textId="77777777" w:rsidR="002B2143" w:rsidRDefault="002B2143" w:rsidP="002B2143">
      <w:pPr>
        <w:ind w:firstLine="720"/>
      </w:pPr>
      <w:r>
        <w:t>INSERT INTO bonus (city) SELECT city FROM week13.customers;</w:t>
      </w:r>
    </w:p>
    <w:p w14:paraId="146D5A68" w14:textId="77777777" w:rsidR="002B2143" w:rsidRDefault="002B2143" w:rsidP="002B2143">
      <w:pPr>
        <w:ind w:firstLine="720"/>
      </w:pPr>
      <w:r>
        <w:t>UPDATE bonus SET bonus = 100;</w:t>
      </w:r>
    </w:p>
    <w:p w14:paraId="1657FE69" w14:textId="116A1132" w:rsidR="002B2143" w:rsidRDefault="002B2143" w:rsidP="002B2143">
      <w:pPr>
        <w:ind w:firstLine="720"/>
      </w:pPr>
      <w:r>
        <w:t>SELECT * FROM bonus;</w:t>
      </w:r>
    </w:p>
    <w:p w14:paraId="2D226E4D" w14:textId="014B6CE3" w:rsidR="002B2143" w:rsidRDefault="002B2143" w:rsidP="002B2143">
      <w:pPr>
        <w:ind w:firstLine="720"/>
      </w:pPr>
      <w:r>
        <w:rPr>
          <w:noProof/>
        </w:rPr>
        <w:lastRenderedPageBreak/>
        <w:drawing>
          <wp:inline distT="0" distB="0" distL="0" distR="0" wp14:anchorId="459CF48A" wp14:editId="10F84084">
            <wp:extent cx="5238044" cy="2946400"/>
            <wp:effectExtent l="0" t="0" r="127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467" cy="29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A21D" w14:textId="2E32F33F" w:rsidR="00981F46" w:rsidRDefault="00981F46" w:rsidP="00981F46">
      <w:pPr>
        <w:ind w:firstLine="720"/>
      </w:pPr>
      <w:r>
        <w:t>2- Add 100 CAD to the all customers living in Toronto, Red Deer, and Hamilton.</w:t>
      </w:r>
    </w:p>
    <w:p w14:paraId="470CB58F" w14:textId="77777777" w:rsidR="00C25F8D" w:rsidRDefault="00C25F8D" w:rsidP="00C25F8D">
      <w:pPr>
        <w:ind w:firstLine="720"/>
      </w:pPr>
      <w:r>
        <w:t>UPDATE bonus SET bonus = bonus + 100 WHERE city IN ('</w:t>
      </w:r>
      <w:proofErr w:type="spellStart"/>
      <w:r>
        <w:t>Toronto','Red</w:t>
      </w:r>
      <w:proofErr w:type="spellEnd"/>
      <w:r>
        <w:t xml:space="preserve"> </w:t>
      </w:r>
      <w:proofErr w:type="spellStart"/>
      <w:r>
        <w:t>Deer','Hamilton</w:t>
      </w:r>
      <w:proofErr w:type="spellEnd"/>
      <w:r>
        <w:t>');</w:t>
      </w:r>
    </w:p>
    <w:p w14:paraId="73AA8D01" w14:textId="444AED77" w:rsidR="002B2143" w:rsidRDefault="00C25F8D" w:rsidP="00C25F8D">
      <w:pPr>
        <w:ind w:firstLine="720"/>
      </w:pPr>
      <w:r>
        <w:t>SELECT * FROM bonus;</w:t>
      </w:r>
    </w:p>
    <w:p w14:paraId="0984D69C" w14:textId="453C6ABD" w:rsidR="00C25F8D" w:rsidRDefault="00C25F8D" w:rsidP="00C25F8D">
      <w:pPr>
        <w:ind w:firstLine="720"/>
      </w:pPr>
      <w:r>
        <w:rPr>
          <w:noProof/>
        </w:rPr>
        <w:drawing>
          <wp:inline distT="0" distB="0" distL="0" distR="0" wp14:anchorId="39D7C0DB" wp14:editId="25C5B148">
            <wp:extent cx="4854222" cy="27305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6927" cy="273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637A" w14:textId="77777777" w:rsidR="002B2143" w:rsidRDefault="002B2143" w:rsidP="00981F46">
      <w:pPr>
        <w:ind w:firstLine="720"/>
      </w:pPr>
    </w:p>
    <w:p w14:paraId="1DC13A28" w14:textId="08AED075" w:rsidR="00981F46" w:rsidRDefault="00981F46" w:rsidP="00981F46">
      <w:pPr>
        <w:ind w:firstLine="720"/>
      </w:pPr>
      <w:r>
        <w:t>3- Add 23 percent to the bonuses of all customers who are living in the cities which have the ‘s’ letter in their city names.</w:t>
      </w:r>
    </w:p>
    <w:p w14:paraId="357FD173" w14:textId="0393046B" w:rsidR="001E367D" w:rsidRDefault="001E367D" w:rsidP="00981F46">
      <w:pPr>
        <w:ind w:firstLine="720"/>
      </w:pPr>
    </w:p>
    <w:p w14:paraId="29465C86" w14:textId="77777777" w:rsidR="001E367D" w:rsidRDefault="001E367D" w:rsidP="001E367D">
      <w:pPr>
        <w:ind w:firstLine="720"/>
      </w:pPr>
      <w:r>
        <w:lastRenderedPageBreak/>
        <w:t xml:space="preserve">UPDATE bonus SET bonus = </w:t>
      </w:r>
      <w:proofErr w:type="spellStart"/>
      <w:r>
        <w:t>bonus+bonus</w:t>
      </w:r>
      <w:proofErr w:type="spellEnd"/>
      <w:r>
        <w:t>*23/100 WHERE city LIKE '%s%';</w:t>
      </w:r>
    </w:p>
    <w:p w14:paraId="0B5844F1" w14:textId="77777777" w:rsidR="001E367D" w:rsidRDefault="001E367D" w:rsidP="001E367D">
      <w:pPr>
        <w:ind w:firstLine="720"/>
      </w:pPr>
    </w:p>
    <w:p w14:paraId="3A1D35F8" w14:textId="0C0BAFCB" w:rsidR="001E367D" w:rsidRDefault="001E367D" w:rsidP="001E367D">
      <w:pPr>
        <w:ind w:firstLine="720"/>
      </w:pPr>
      <w:r>
        <w:t>SELECT * FROM bonus;</w:t>
      </w:r>
    </w:p>
    <w:p w14:paraId="3763ADCD" w14:textId="00EE93AF" w:rsidR="001E367D" w:rsidRDefault="001E367D" w:rsidP="001E367D">
      <w:pPr>
        <w:ind w:firstLine="720"/>
      </w:pPr>
      <w:r>
        <w:rPr>
          <w:noProof/>
        </w:rPr>
        <w:drawing>
          <wp:inline distT="0" distB="0" distL="0" distR="0" wp14:anchorId="2C291276" wp14:editId="7D32178B">
            <wp:extent cx="4989689" cy="28067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3220" cy="280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436A" w14:textId="7808ADBD" w:rsidR="001E367D" w:rsidRDefault="001E367D" w:rsidP="001E367D"/>
    <w:p w14:paraId="7FFE1AB3" w14:textId="180CE33D" w:rsidR="001E367D" w:rsidRDefault="001E367D" w:rsidP="001E367D">
      <w:pPr>
        <w:rPr>
          <w:b/>
          <w:sz w:val="40"/>
          <w:szCs w:val="40"/>
        </w:rPr>
      </w:pPr>
      <w:r w:rsidRPr="001E367D">
        <w:rPr>
          <w:b/>
          <w:sz w:val="40"/>
          <w:szCs w:val="40"/>
        </w:rPr>
        <w:t xml:space="preserve">Step </w:t>
      </w:r>
      <w:r w:rsidR="001771DB">
        <w:rPr>
          <w:b/>
          <w:sz w:val="40"/>
          <w:szCs w:val="40"/>
        </w:rPr>
        <w:t>4</w:t>
      </w:r>
      <w:r w:rsidRPr="001E367D">
        <w:rPr>
          <w:b/>
          <w:sz w:val="40"/>
          <w:szCs w:val="40"/>
        </w:rPr>
        <w:t>.</w:t>
      </w:r>
    </w:p>
    <w:p w14:paraId="3273A425" w14:textId="3ACCE9C0" w:rsidR="001E367D" w:rsidRDefault="001E367D" w:rsidP="001E367D">
      <w:pPr>
        <w:ind w:firstLine="720"/>
      </w:pPr>
      <w:r>
        <w:t>1- How many customers are living in ‘Barrie’? (Use ‘number of customers in Barrie' for the result’s title).</w:t>
      </w:r>
    </w:p>
    <w:p w14:paraId="2B064856" w14:textId="77777777" w:rsidR="00156E1B" w:rsidRDefault="00156E1B" w:rsidP="00156E1B">
      <w:pPr>
        <w:ind w:firstLine="720"/>
      </w:pPr>
      <w:r>
        <w:t xml:space="preserve">SELECT city, </w:t>
      </w:r>
      <w:proofErr w:type="gramStart"/>
      <w:r>
        <w:t>COUNT(</w:t>
      </w:r>
      <w:proofErr w:type="gramEnd"/>
      <w:r>
        <w:t>city)</w:t>
      </w:r>
    </w:p>
    <w:p w14:paraId="2B11D4E6" w14:textId="77777777" w:rsidR="00156E1B" w:rsidRDefault="00156E1B" w:rsidP="00156E1B">
      <w:pPr>
        <w:ind w:firstLine="720"/>
      </w:pPr>
      <w:r>
        <w:t xml:space="preserve">FROM customers </w:t>
      </w:r>
    </w:p>
    <w:p w14:paraId="62303B39" w14:textId="417661BE" w:rsidR="001E367D" w:rsidRDefault="00156E1B" w:rsidP="00156E1B">
      <w:pPr>
        <w:ind w:firstLine="720"/>
      </w:pPr>
      <w:r>
        <w:t>GROUP BY city = 'Barrie';</w:t>
      </w:r>
    </w:p>
    <w:p w14:paraId="759093E8" w14:textId="41C52FA5" w:rsidR="001771DB" w:rsidRDefault="001771DB" w:rsidP="00156E1B">
      <w:pPr>
        <w:ind w:firstLine="720"/>
      </w:pPr>
      <w:r>
        <w:rPr>
          <w:noProof/>
        </w:rPr>
        <w:lastRenderedPageBreak/>
        <w:drawing>
          <wp:inline distT="0" distB="0" distL="0" distR="0" wp14:anchorId="44C1AD00" wp14:editId="5FA3239C">
            <wp:extent cx="4786489" cy="269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8192" cy="26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137" w14:textId="77777777" w:rsidR="00156E1B" w:rsidRDefault="00156E1B" w:rsidP="00156E1B">
      <w:pPr>
        <w:ind w:firstLine="720"/>
      </w:pPr>
    </w:p>
    <w:p w14:paraId="196CF9BC" w14:textId="7E9F69EB" w:rsidR="001E367D" w:rsidRDefault="001E367D" w:rsidP="001E367D">
      <w:pPr>
        <w:ind w:firstLine="720"/>
      </w:pPr>
      <w:r>
        <w:t xml:space="preserve">2- Add 33% bonus to these customers. </w:t>
      </w:r>
    </w:p>
    <w:p w14:paraId="716248A1" w14:textId="77777777" w:rsidR="001771DB" w:rsidRDefault="001771DB" w:rsidP="001771DB">
      <w:pPr>
        <w:ind w:firstLine="720"/>
      </w:pPr>
      <w:r>
        <w:t xml:space="preserve">UPDATE bonus SET bonus = </w:t>
      </w:r>
      <w:proofErr w:type="spellStart"/>
      <w:r>
        <w:t>bonus+bonus</w:t>
      </w:r>
      <w:proofErr w:type="spellEnd"/>
      <w:r>
        <w:t>*33/100 WHERE city = 'Barrie';</w:t>
      </w:r>
    </w:p>
    <w:p w14:paraId="62894850" w14:textId="77777777" w:rsidR="001771DB" w:rsidRDefault="001771DB" w:rsidP="001771DB">
      <w:pPr>
        <w:ind w:firstLine="720"/>
      </w:pPr>
    </w:p>
    <w:p w14:paraId="44AF5F59" w14:textId="47A820C5" w:rsidR="001771DB" w:rsidRDefault="001771DB" w:rsidP="001771DB">
      <w:pPr>
        <w:ind w:firstLine="720"/>
      </w:pPr>
      <w:r>
        <w:t>SELECT * FROM bonus WHERE city = 'Barrie';</w:t>
      </w:r>
    </w:p>
    <w:p w14:paraId="7AC4DBE2" w14:textId="1201B840" w:rsidR="001771DB" w:rsidRDefault="001771DB" w:rsidP="001E367D">
      <w:pPr>
        <w:ind w:firstLine="720"/>
      </w:pPr>
      <w:r>
        <w:rPr>
          <w:noProof/>
        </w:rPr>
        <w:drawing>
          <wp:inline distT="0" distB="0" distL="0" distR="0" wp14:anchorId="67062725" wp14:editId="5E73E410">
            <wp:extent cx="4955822" cy="2787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0512" cy="279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1E99" w14:textId="77777777" w:rsidR="001771DB" w:rsidRDefault="001771DB" w:rsidP="001E367D">
      <w:pPr>
        <w:ind w:firstLine="720"/>
      </w:pPr>
    </w:p>
    <w:p w14:paraId="04B5500E" w14:textId="4A92DDB1" w:rsidR="001E367D" w:rsidRDefault="001E367D" w:rsidP="001E367D">
      <w:pPr>
        <w:ind w:firstLine="720"/>
      </w:pPr>
      <w:r>
        <w:t xml:space="preserve">3- We want to see the names and bonuses and the customers who live in ‘Barrie’. (You can use join or subquery) </w:t>
      </w:r>
    </w:p>
    <w:p w14:paraId="36ADA7E8" w14:textId="77777777" w:rsidR="00281609" w:rsidRDefault="00281609" w:rsidP="00281609">
      <w:pPr>
        <w:ind w:firstLine="720"/>
      </w:pPr>
      <w:r>
        <w:lastRenderedPageBreak/>
        <w:t xml:space="preserve">SELECT DISTINCT </w:t>
      </w:r>
      <w:proofErr w:type="spellStart"/>
      <w:proofErr w:type="gramStart"/>
      <w:r>
        <w:t>c.givenname</w:t>
      </w:r>
      <w:proofErr w:type="gramEnd"/>
      <w:r>
        <w:t>,b.Bonus</w:t>
      </w:r>
      <w:proofErr w:type="spellEnd"/>
      <w:r>
        <w:t xml:space="preserve"> FROM customers c INNER JOIN bonus b ON </w:t>
      </w:r>
      <w:proofErr w:type="spellStart"/>
      <w:r>
        <w:t>b.city</w:t>
      </w:r>
      <w:proofErr w:type="spellEnd"/>
      <w:r>
        <w:t xml:space="preserve"> = 'Barrie' AND </w:t>
      </w:r>
    </w:p>
    <w:p w14:paraId="7F4F9C40" w14:textId="4735EA4A" w:rsidR="00281609" w:rsidRDefault="00281609" w:rsidP="00281609">
      <w:pPr>
        <w:ind w:firstLine="720"/>
      </w:pPr>
      <w:proofErr w:type="spellStart"/>
      <w:r>
        <w:t>c.city</w:t>
      </w:r>
      <w:proofErr w:type="spellEnd"/>
      <w:r>
        <w:t xml:space="preserve"> = 'Barrie';</w:t>
      </w:r>
    </w:p>
    <w:p w14:paraId="7A69EF59" w14:textId="46D7E163" w:rsidR="00281609" w:rsidRDefault="00281609" w:rsidP="00281609">
      <w:pPr>
        <w:ind w:firstLine="720"/>
        <w:rPr>
          <w:b/>
          <w:sz w:val="40"/>
          <w:szCs w:val="40"/>
        </w:rPr>
      </w:pPr>
      <w:r w:rsidRPr="00281609">
        <w:rPr>
          <w:b/>
          <w:sz w:val="40"/>
          <w:szCs w:val="40"/>
        </w:rPr>
        <w:t>Step 5</w:t>
      </w:r>
    </w:p>
    <w:p w14:paraId="11FFAA30" w14:textId="1F7540C4" w:rsidR="004820E2" w:rsidRDefault="004820E2" w:rsidP="004820E2">
      <w:pPr>
        <w:ind w:firstLine="720"/>
      </w:pPr>
      <w:r>
        <w:t xml:space="preserve">1- We need to increase the bonus amounts of the customers who get the minimum bonus amount. Find the minimum amount by a query and add 50.5 to </w:t>
      </w:r>
      <w:proofErr w:type="gramStart"/>
      <w:r>
        <w:t>all of</w:t>
      </w:r>
      <w:proofErr w:type="gramEnd"/>
      <w:r>
        <w:t xml:space="preserve"> these customers. </w:t>
      </w:r>
    </w:p>
    <w:p w14:paraId="35B5639B" w14:textId="77777777" w:rsidR="004820E2" w:rsidRDefault="004820E2" w:rsidP="004820E2">
      <w:pPr>
        <w:ind w:firstLine="720"/>
      </w:pPr>
      <w:r>
        <w:t xml:space="preserve">UPDATE bonus SET bonus = bonus + 50.5 WHERE bonus = (SELECT min(bonus)); </w:t>
      </w:r>
    </w:p>
    <w:p w14:paraId="70426170" w14:textId="0ABAF01A" w:rsidR="004820E2" w:rsidRDefault="004820E2" w:rsidP="004820E2">
      <w:pPr>
        <w:ind w:firstLine="720"/>
      </w:pPr>
      <w:r>
        <w:t>SELECT min(bonus) from bonus;</w:t>
      </w:r>
    </w:p>
    <w:p w14:paraId="62EE7A24" w14:textId="4099D12A" w:rsidR="004820E2" w:rsidRDefault="004820E2" w:rsidP="00281609">
      <w:pPr>
        <w:ind w:firstLine="720"/>
      </w:pPr>
      <w:r>
        <w:rPr>
          <w:noProof/>
        </w:rPr>
        <w:drawing>
          <wp:inline distT="0" distB="0" distL="0" distR="0" wp14:anchorId="6F5E0B91" wp14:editId="5A523983">
            <wp:extent cx="5339644" cy="3003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3979" cy="30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092E" w14:textId="33A6C6F1" w:rsidR="004820E2" w:rsidRDefault="004820E2" w:rsidP="00281609">
      <w:pPr>
        <w:ind w:firstLine="720"/>
      </w:pPr>
    </w:p>
    <w:p w14:paraId="202ACC11" w14:textId="0EB33C86" w:rsidR="004820E2" w:rsidRDefault="004820E2" w:rsidP="00281609">
      <w:pPr>
        <w:ind w:firstLine="720"/>
        <w:rPr>
          <w:b/>
          <w:sz w:val="40"/>
          <w:szCs w:val="40"/>
        </w:rPr>
      </w:pPr>
      <w:r w:rsidRPr="004820E2">
        <w:rPr>
          <w:b/>
          <w:sz w:val="40"/>
          <w:szCs w:val="40"/>
        </w:rPr>
        <w:t xml:space="preserve">Step 6 </w:t>
      </w:r>
    </w:p>
    <w:p w14:paraId="11099954" w14:textId="523AC1FF" w:rsidR="004820E2" w:rsidRDefault="004820E2" w:rsidP="004820E2">
      <w:pPr>
        <w:ind w:firstLine="720"/>
      </w:pPr>
      <w:r>
        <w:t>1- Delete bonus of all cities starting with ‘F’;</w:t>
      </w:r>
    </w:p>
    <w:p w14:paraId="445FF3DA" w14:textId="77777777" w:rsidR="004820E2" w:rsidRDefault="004820E2" w:rsidP="004820E2">
      <w:pPr>
        <w:ind w:firstLine="720"/>
      </w:pPr>
      <w:r>
        <w:t xml:space="preserve">DELETE </w:t>
      </w:r>
      <w:proofErr w:type="spellStart"/>
      <w:r>
        <w:t>Bouns</w:t>
      </w:r>
      <w:proofErr w:type="spellEnd"/>
      <w:r>
        <w:t xml:space="preserve"> FROM </w:t>
      </w:r>
      <w:proofErr w:type="spellStart"/>
      <w:r>
        <w:t>bouns</w:t>
      </w:r>
      <w:proofErr w:type="spellEnd"/>
      <w:r>
        <w:t xml:space="preserve"> WHERE city LIKE 'F%'; </w:t>
      </w:r>
    </w:p>
    <w:p w14:paraId="33312F46" w14:textId="0D8598CB" w:rsidR="004820E2" w:rsidRDefault="004820E2" w:rsidP="004820E2">
      <w:pPr>
        <w:ind w:firstLine="720"/>
      </w:pPr>
      <w:r>
        <w:t xml:space="preserve">SELECT * FROM </w:t>
      </w:r>
      <w:proofErr w:type="spellStart"/>
      <w:r>
        <w:t>bouns</w:t>
      </w:r>
      <w:proofErr w:type="spellEnd"/>
      <w:r>
        <w:t xml:space="preserve"> WHERE city LIKE 'F%';</w:t>
      </w:r>
    </w:p>
    <w:p w14:paraId="59435007" w14:textId="56845E76" w:rsidR="004820E2" w:rsidRDefault="004820E2" w:rsidP="004820E2">
      <w:pPr>
        <w:ind w:firstLine="720"/>
      </w:pPr>
      <w:r>
        <w:rPr>
          <w:noProof/>
        </w:rPr>
        <w:lastRenderedPageBreak/>
        <w:drawing>
          <wp:inline distT="0" distB="0" distL="0" distR="0" wp14:anchorId="2F28B646" wp14:editId="13780FC6">
            <wp:extent cx="5125156" cy="2882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337" cy="28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E270" w14:textId="0001C885" w:rsidR="004820E2" w:rsidRDefault="004820E2" w:rsidP="004820E2">
      <w:pPr>
        <w:ind w:firstLine="720"/>
      </w:pPr>
      <w:r>
        <w:t>2- Calculate the average bonus of the cities not starting with E.</w:t>
      </w:r>
    </w:p>
    <w:p w14:paraId="5F764286" w14:textId="04B3CB0D" w:rsidR="004820E2" w:rsidRDefault="00C5030D" w:rsidP="004820E2">
      <w:pPr>
        <w:ind w:firstLine="720"/>
      </w:pPr>
      <w:r>
        <w:t xml:space="preserve"> </w:t>
      </w:r>
      <w:r w:rsidR="00DB5B7E" w:rsidRPr="00DB5B7E">
        <w:t>SELECT avg(bonus) FROM bonus WHERE city NOT LIKE 'E%';</w:t>
      </w:r>
    </w:p>
    <w:p w14:paraId="00816401" w14:textId="06685C48" w:rsidR="00DB5B7E" w:rsidRDefault="00DB5B7E" w:rsidP="004820E2">
      <w:pPr>
        <w:ind w:firstLine="720"/>
      </w:pPr>
      <w:r>
        <w:rPr>
          <w:noProof/>
        </w:rPr>
        <w:drawing>
          <wp:inline distT="0" distB="0" distL="0" distR="0" wp14:anchorId="23A796EA" wp14:editId="736F0D91">
            <wp:extent cx="5170311" cy="2908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687" cy="2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D925" w14:textId="2BCEF88F" w:rsidR="00DB5B7E" w:rsidRDefault="00DB5B7E" w:rsidP="004820E2">
      <w:pPr>
        <w:ind w:firstLine="720"/>
      </w:pPr>
    </w:p>
    <w:p w14:paraId="3E2258F8" w14:textId="5058AF21" w:rsidR="00DB5B7E" w:rsidRPr="00DB5B7E" w:rsidRDefault="00DB5B7E" w:rsidP="004820E2">
      <w:pPr>
        <w:ind w:firstLine="720"/>
        <w:rPr>
          <w:b/>
          <w:sz w:val="40"/>
          <w:szCs w:val="40"/>
        </w:rPr>
      </w:pPr>
      <w:r w:rsidRPr="00DB5B7E">
        <w:rPr>
          <w:b/>
          <w:sz w:val="40"/>
          <w:szCs w:val="40"/>
        </w:rPr>
        <w:t>Step 7</w:t>
      </w:r>
    </w:p>
    <w:p w14:paraId="55AC10D1" w14:textId="77777777" w:rsidR="00DB5B7E" w:rsidRDefault="00DB5B7E" w:rsidP="00DB5B7E">
      <w:pPr>
        <w:ind w:firstLine="720"/>
      </w:pPr>
      <w:r>
        <w:t>1- Query all given name and street address of the customers who do not get any bonus. (Write the query with join not sub-query)</w:t>
      </w:r>
    </w:p>
    <w:p w14:paraId="09B26D41" w14:textId="565632CD" w:rsidR="00DB5B7E" w:rsidRDefault="00DB5B7E" w:rsidP="00DB5B7E">
      <w:pPr>
        <w:rPr>
          <w:rFonts w:asciiTheme="majorHAnsi" w:hAnsiTheme="majorHAnsi"/>
          <w:sz w:val="28"/>
          <w:szCs w:val="28"/>
        </w:rPr>
      </w:pPr>
      <w:r w:rsidRPr="00DB5B7E">
        <w:rPr>
          <w:rFonts w:cstheme="minorHAnsi"/>
        </w:rPr>
        <w:t xml:space="preserve">SELECT DISTINCT </w:t>
      </w:r>
      <w:proofErr w:type="spellStart"/>
      <w:proofErr w:type="gramStart"/>
      <w:r w:rsidRPr="00DB5B7E">
        <w:rPr>
          <w:rFonts w:cstheme="minorHAnsi"/>
        </w:rPr>
        <w:t>c.givenname</w:t>
      </w:r>
      <w:proofErr w:type="spellEnd"/>
      <w:proofErr w:type="gramEnd"/>
      <w:r w:rsidRPr="00DB5B7E">
        <w:rPr>
          <w:rFonts w:cstheme="minorHAnsi"/>
        </w:rPr>
        <w:t xml:space="preserve">, </w:t>
      </w:r>
      <w:proofErr w:type="spellStart"/>
      <w:r w:rsidRPr="00DB5B7E">
        <w:rPr>
          <w:rFonts w:cstheme="minorHAnsi"/>
        </w:rPr>
        <w:t>c.streetaddress</w:t>
      </w:r>
      <w:proofErr w:type="spellEnd"/>
      <w:r w:rsidRPr="00DB5B7E">
        <w:rPr>
          <w:rFonts w:cstheme="minorHAnsi"/>
        </w:rPr>
        <w:t xml:space="preserve"> FROM customers c JOIN bonus b ON </w:t>
      </w:r>
      <w:proofErr w:type="spellStart"/>
      <w:r w:rsidRPr="00DB5B7E">
        <w:rPr>
          <w:rFonts w:cstheme="minorHAnsi"/>
        </w:rPr>
        <w:t>c.city</w:t>
      </w:r>
      <w:proofErr w:type="spellEnd"/>
      <w:r w:rsidRPr="00DB5B7E">
        <w:rPr>
          <w:rFonts w:cstheme="minorHAnsi"/>
        </w:rPr>
        <w:t xml:space="preserve"> = </w:t>
      </w:r>
      <w:proofErr w:type="spellStart"/>
      <w:r w:rsidRPr="00DB5B7E">
        <w:rPr>
          <w:rFonts w:cstheme="minorHAnsi"/>
        </w:rPr>
        <w:t>b.city</w:t>
      </w:r>
      <w:proofErr w:type="spellEnd"/>
      <w:r w:rsidRPr="00DB5B7E">
        <w:rPr>
          <w:rFonts w:cstheme="minorHAnsi"/>
        </w:rPr>
        <w:t xml:space="preserve"> WHERE bonus = NULL</w:t>
      </w:r>
      <w:r>
        <w:rPr>
          <w:rFonts w:asciiTheme="majorHAnsi" w:hAnsiTheme="majorHAnsi"/>
          <w:sz w:val="28"/>
          <w:szCs w:val="28"/>
        </w:rPr>
        <w:t>;</w:t>
      </w:r>
    </w:p>
    <w:p w14:paraId="43E7CA8C" w14:textId="7BF2297E" w:rsidR="00DB5B7E" w:rsidRDefault="00DB5B7E" w:rsidP="00DB5B7E">
      <w:pPr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712031" wp14:editId="01C19EB5">
            <wp:extent cx="5245100" cy="295036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698" cy="29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7200" w14:textId="77777777" w:rsidR="00DB5B7E" w:rsidRPr="00DB5B7E" w:rsidRDefault="00DB5B7E" w:rsidP="00DB5B7E">
      <w:pPr>
        <w:pBdr>
          <w:top w:val="single" w:sz="4" w:space="1" w:color="auto"/>
        </w:pBdr>
        <w:ind w:firstLine="720"/>
        <w:rPr>
          <w:b/>
          <w:sz w:val="40"/>
          <w:szCs w:val="40"/>
        </w:rPr>
      </w:pPr>
      <w:r w:rsidRPr="00DB5B7E">
        <w:rPr>
          <w:b/>
          <w:sz w:val="40"/>
          <w:szCs w:val="40"/>
        </w:rPr>
        <w:t xml:space="preserve">Step 8&amp;9: </w:t>
      </w:r>
    </w:p>
    <w:p w14:paraId="2B397717" w14:textId="1442CCC1" w:rsidR="00DB5B7E" w:rsidRDefault="00DB5B7E" w:rsidP="00DB5B7E">
      <w:pPr>
        <w:ind w:firstLine="720"/>
      </w:pPr>
      <w:r>
        <w:t>1- Add a ‘</w:t>
      </w:r>
      <w:proofErr w:type="spellStart"/>
      <w:r>
        <w:t>StreetNumber</w:t>
      </w:r>
      <w:proofErr w:type="spellEnd"/>
      <w:r>
        <w:t>’ column in customer table after the surname;</w:t>
      </w:r>
    </w:p>
    <w:p w14:paraId="6ABF4091" w14:textId="77777777" w:rsidR="00DB5B7E" w:rsidRPr="00DB5B7E" w:rsidRDefault="00DB5B7E" w:rsidP="00DB5B7E">
      <w:pPr>
        <w:rPr>
          <w:rFonts w:cstheme="minorHAnsi"/>
        </w:rPr>
      </w:pPr>
      <w:r w:rsidRPr="00DB5B7E">
        <w:rPr>
          <w:rFonts w:cstheme="minorHAnsi"/>
        </w:rPr>
        <w:t xml:space="preserve">ALTER TABLE customers ADD COLUMN </w:t>
      </w:r>
      <w:proofErr w:type="spellStart"/>
      <w:r w:rsidRPr="00DB5B7E">
        <w:rPr>
          <w:rFonts w:cstheme="minorHAnsi"/>
        </w:rPr>
        <w:t>StreetNumber</w:t>
      </w:r>
      <w:proofErr w:type="spellEnd"/>
      <w:r w:rsidRPr="00DB5B7E">
        <w:rPr>
          <w:rFonts w:cstheme="minorHAnsi"/>
        </w:rPr>
        <w:t xml:space="preserve"> </w:t>
      </w:r>
      <w:proofErr w:type="gramStart"/>
      <w:r w:rsidRPr="00DB5B7E">
        <w:rPr>
          <w:rFonts w:cstheme="minorHAnsi"/>
        </w:rPr>
        <w:t>INT(</w:t>
      </w:r>
      <w:proofErr w:type="gramEnd"/>
      <w:r w:rsidRPr="00DB5B7E">
        <w:rPr>
          <w:rFonts w:cstheme="minorHAnsi"/>
        </w:rPr>
        <w:t>5) AFTER surname;</w:t>
      </w:r>
    </w:p>
    <w:p w14:paraId="461CE479" w14:textId="5D75E214" w:rsidR="00DB5B7E" w:rsidRDefault="00DB5B7E" w:rsidP="00DB5B7E">
      <w:pPr>
        <w:rPr>
          <w:rFonts w:cstheme="minorHAnsi"/>
        </w:rPr>
      </w:pPr>
      <w:r w:rsidRPr="00DB5B7E">
        <w:rPr>
          <w:rFonts w:cstheme="minorHAnsi"/>
        </w:rPr>
        <w:t>DESC customers;</w:t>
      </w:r>
    </w:p>
    <w:p w14:paraId="0E6EF73B" w14:textId="46F07A43" w:rsidR="00DB5B7E" w:rsidRPr="00DB5B7E" w:rsidRDefault="00DB5B7E" w:rsidP="00DB5B7E">
      <w:pPr>
        <w:rPr>
          <w:rFonts w:cstheme="minorHAnsi"/>
        </w:rPr>
      </w:pPr>
      <w:r>
        <w:rPr>
          <w:noProof/>
        </w:rPr>
        <w:drawing>
          <wp:inline distT="0" distB="0" distL="0" distR="0" wp14:anchorId="128F392E" wp14:editId="35F785C9">
            <wp:extent cx="5187950" cy="29182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5476" cy="292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CD58" w14:textId="77777777" w:rsidR="00DB5B7E" w:rsidRDefault="00DB5B7E" w:rsidP="00DB5B7E">
      <w:pPr>
        <w:ind w:firstLine="720"/>
      </w:pPr>
    </w:p>
    <w:p w14:paraId="569A8864" w14:textId="73D442BD" w:rsidR="00DB5B7E" w:rsidRDefault="00DB5B7E" w:rsidP="00DB5B7E">
      <w:pPr>
        <w:ind w:firstLine="720"/>
      </w:pPr>
      <w:r>
        <w:t xml:space="preserve">2- Copy Street number from Street address and add it to street number.  </w:t>
      </w:r>
    </w:p>
    <w:p w14:paraId="34092183" w14:textId="77777777" w:rsidR="00DB5B7E" w:rsidRDefault="00DB5B7E" w:rsidP="00DB5B7E">
      <w:pPr>
        <w:ind w:firstLine="720"/>
      </w:pPr>
      <w:r>
        <w:lastRenderedPageBreak/>
        <w:t xml:space="preserve">UPDATE customers SET </w:t>
      </w:r>
      <w:proofErr w:type="spellStart"/>
      <w:r>
        <w:t>StreetNumber</w:t>
      </w:r>
      <w:proofErr w:type="spellEnd"/>
      <w:r>
        <w:t xml:space="preserve"> = (SELECT SUBSTRING_</w:t>
      </w:r>
      <w:proofErr w:type="gramStart"/>
      <w:r>
        <w:t>INDEX(</w:t>
      </w:r>
      <w:proofErr w:type="spellStart"/>
      <w:proofErr w:type="gramEnd"/>
      <w:r>
        <w:t>streetaddress</w:t>
      </w:r>
      <w:proofErr w:type="spellEnd"/>
      <w:r>
        <w:t xml:space="preserve">, ' ', 1)); </w:t>
      </w:r>
    </w:p>
    <w:p w14:paraId="31113AE2" w14:textId="7B52D811" w:rsidR="00DB5B7E" w:rsidRDefault="00DB5B7E" w:rsidP="00DB5B7E">
      <w:pPr>
        <w:ind w:firstLine="720"/>
      </w:pPr>
      <w:r>
        <w:t xml:space="preserve">SELECT </w:t>
      </w:r>
      <w:proofErr w:type="spellStart"/>
      <w:r>
        <w:t>Streetnumber</w:t>
      </w:r>
      <w:proofErr w:type="spellEnd"/>
      <w:r>
        <w:t xml:space="preserve"> FROM customers;</w:t>
      </w:r>
    </w:p>
    <w:p w14:paraId="3437FFE2" w14:textId="5ACAC3EF" w:rsidR="00DB5B7E" w:rsidRDefault="00DB5B7E" w:rsidP="00DB5B7E">
      <w:pPr>
        <w:ind w:firstLine="720"/>
      </w:pPr>
      <w:r>
        <w:rPr>
          <w:noProof/>
        </w:rPr>
        <w:drawing>
          <wp:inline distT="0" distB="0" distL="0" distR="0" wp14:anchorId="2FCB9F43" wp14:editId="749455EF">
            <wp:extent cx="5215467" cy="29337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693" cy="29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58C5" w14:textId="79B1A5F6" w:rsidR="00DB5B7E" w:rsidRDefault="00DB5B7E" w:rsidP="00DB5B7E">
      <w:pPr>
        <w:ind w:firstLine="720"/>
      </w:pPr>
      <w:r>
        <w:t xml:space="preserve">3- Cut the number before </w:t>
      </w:r>
      <w:proofErr w:type="spellStart"/>
      <w:r>
        <w:t>streetaddress</w:t>
      </w:r>
      <w:proofErr w:type="spellEnd"/>
      <w:r>
        <w:t>.</w:t>
      </w:r>
    </w:p>
    <w:p w14:paraId="2FD69F3F" w14:textId="77777777" w:rsidR="00DB5B7E" w:rsidRDefault="00DB5B7E" w:rsidP="00DB5B7E">
      <w:pPr>
        <w:ind w:firstLine="720"/>
      </w:pPr>
      <w:r>
        <w:t xml:space="preserve">UPDATE customers SET </w:t>
      </w:r>
      <w:proofErr w:type="spellStart"/>
      <w:r>
        <w:t>streetaddress</w:t>
      </w:r>
      <w:proofErr w:type="spellEnd"/>
      <w:r>
        <w:t xml:space="preserve"> =</w:t>
      </w:r>
      <w:proofErr w:type="gramStart"/>
      <w:r>
        <w:t>SUBSTRING(</w:t>
      </w:r>
      <w:proofErr w:type="spellStart"/>
      <w:proofErr w:type="gramEnd"/>
      <w:r>
        <w:t>streetaddress</w:t>
      </w:r>
      <w:proofErr w:type="spellEnd"/>
      <w:r>
        <w:t xml:space="preserve">, LOCATE(' ', </w:t>
      </w:r>
      <w:proofErr w:type="spellStart"/>
      <w:r>
        <w:t>streetaddress</w:t>
      </w:r>
      <w:proofErr w:type="spellEnd"/>
      <w:r>
        <w:t xml:space="preserve">)+1) </w:t>
      </w:r>
    </w:p>
    <w:p w14:paraId="57A7F393" w14:textId="77777777" w:rsidR="00DB5B7E" w:rsidRDefault="00DB5B7E" w:rsidP="00DB5B7E">
      <w:pPr>
        <w:ind w:firstLine="720"/>
      </w:pPr>
      <w:r>
        <w:t xml:space="preserve">WHERE </w:t>
      </w:r>
      <w:proofErr w:type="spellStart"/>
      <w:r>
        <w:t>streetaddress</w:t>
      </w:r>
      <w:proofErr w:type="spellEnd"/>
      <w:r>
        <w:t xml:space="preserve"> REGEXP '</w:t>
      </w:r>
      <w:proofErr w:type="gramStart"/>
      <w:r>
        <w:t>^[</w:t>
      </w:r>
      <w:proofErr w:type="gramEnd"/>
      <w:r>
        <w:t xml:space="preserve">0-9]'; </w:t>
      </w:r>
    </w:p>
    <w:p w14:paraId="2F38BD30" w14:textId="44B14A12" w:rsidR="00DB5B7E" w:rsidRDefault="00DB5B7E" w:rsidP="00DB5B7E">
      <w:pPr>
        <w:ind w:firstLine="720"/>
      </w:pPr>
      <w:r>
        <w:t xml:space="preserve">SELECT </w:t>
      </w:r>
      <w:proofErr w:type="spellStart"/>
      <w:r>
        <w:t>streetaddress</w:t>
      </w:r>
      <w:proofErr w:type="spellEnd"/>
      <w:r>
        <w:t xml:space="preserve"> FROM customers;</w:t>
      </w:r>
    </w:p>
    <w:p w14:paraId="60737977" w14:textId="1CCEFDDB" w:rsidR="00DB5B7E" w:rsidRDefault="00DB5B7E" w:rsidP="00DB5B7E">
      <w:pPr>
        <w:ind w:firstLine="720"/>
      </w:pPr>
      <w:r>
        <w:rPr>
          <w:noProof/>
        </w:rPr>
        <w:drawing>
          <wp:inline distT="0" distB="0" distL="0" distR="0" wp14:anchorId="1948724B" wp14:editId="46B4AFF4">
            <wp:extent cx="5192889" cy="29210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5463" cy="29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346" w14:textId="77777777" w:rsidR="00846FDB" w:rsidRDefault="00846FDB" w:rsidP="00846FDB">
      <w:pPr>
        <w:pBdr>
          <w:top w:val="single" w:sz="4" w:space="1" w:color="auto"/>
        </w:pBdr>
      </w:pPr>
      <w:r>
        <w:lastRenderedPageBreak/>
        <w:t>Step 10:</w:t>
      </w:r>
    </w:p>
    <w:p w14:paraId="48830A3A" w14:textId="4A2ADCA4" w:rsidR="00846FDB" w:rsidRDefault="00846FDB" w:rsidP="00846FDB">
      <w:pPr>
        <w:ind w:firstLine="720"/>
      </w:pPr>
      <w:r>
        <w:t>1- Show 2th top bonuses.</w:t>
      </w:r>
    </w:p>
    <w:p w14:paraId="695F596A" w14:textId="1A1692B1" w:rsidR="00846FDB" w:rsidRDefault="00846FDB" w:rsidP="00846FDB">
      <w:pPr>
        <w:ind w:firstLine="720"/>
      </w:pPr>
      <w:r w:rsidRPr="00846FDB">
        <w:t>SELECT bonus FROM bonus ORDER BY Bonus desc LIMIT 2;</w:t>
      </w:r>
    </w:p>
    <w:p w14:paraId="6F065C0D" w14:textId="7F16B1C4" w:rsidR="00846FDB" w:rsidRDefault="00846FDB" w:rsidP="00846FDB">
      <w:pPr>
        <w:ind w:firstLine="720"/>
      </w:pPr>
      <w:r>
        <w:rPr>
          <w:noProof/>
        </w:rPr>
        <w:drawing>
          <wp:inline distT="0" distB="0" distL="0" distR="0" wp14:anchorId="24AE9FE5" wp14:editId="44E40C4A">
            <wp:extent cx="5305778" cy="2984500"/>
            <wp:effectExtent l="0" t="0" r="952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07169" cy="298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3CF1" w14:textId="7BB859E8" w:rsidR="00846FDB" w:rsidRDefault="00846FDB" w:rsidP="00846FDB">
      <w:pPr>
        <w:ind w:firstLine="720"/>
      </w:pPr>
      <w:r>
        <w:t>2- Show the total amount and average bonus in each city.</w:t>
      </w:r>
    </w:p>
    <w:p w14:paraId="6A5E101E" w14:textId="496A9C14" w:rsidR="00846FDB" w:rsidRDefault="00AF38A0" w:rsidP="00846FDB">
      <w:pPr>
        <w:ind w:firstLine="720"/>
      </w:pPr>
      <w:r w:rsidRPr="00AF38A0">
        <w:t xml:space="preserve">SELECT </w:t>
      </w:r>
      <w:proofErr w:type="gramStart"/>
      <w:r w:rsidRPr="00AF38A0">
        <w:t>sum(</w:t>
      </w:r>
      <w:proofErr w:type="gramEnd"/>
      <w:r w:rsidRPr="00AF38A0">
        <w:t>Bonus) ,avg(bonus),</w:t>
      </w:r>
      <w:proofErr w:type="spellStart"/>
      <w:r w:rsidRPr="00AF38A0">
        <w:t>city,count</w:t>
      </w:r>
      <w:proofErr w:type="spellEnd"/>
      <w:r w:rsidRPr="00AF38A0">
        <w:t>(city) FROM bonus GROUP BY city;</w:t>
      </w:r>
    </w:p>
    <w:p w14:paraId="19F29345" w14:textId="622BA56E" w:rsidR="00AF38A0" w:rsidRDefault="00AF38A0" w:rsidP="00846FDB">
      <w:pPr>
        <w:ind w:firstLine="720"/>
      </w:pPr>
      <w:r>
        <w:rPr>
          <w:noProof/>
        </w:rPr>
        <w:drawing>
          <wp:inline distT="0" distB="0" distL="0" distR="0" wp14:anchorId="3F765171" wp14:editId="49FEDD7B">
            <wp:extent cx="5192889" cy="29210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5441" cy="292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88B5" w14:textId="77777777" w:rsidR="00DB5B7E" w:rsidRDefault="00DB5B7E" w:rsidP="00DB5B7E">
      <w:pPr>
        <w:ind w:firstLine="720"/>
      </w:pPr>
    </w:p>
    <w:p w14:paraId="142EB945" w14:textId="77777777" w:rsidR="00DB5B7E" w:rsidRDefault="00DB5B7E" w:rsidP="00DB5B7E">
      <w:pPr>
        <w:rPr>
          <w:rFonts w:asciiTheme="majorHAnsi" w:hAnsiTheme="majorHAnsi"/>
          <w:sz w:val="28"/>
          <w:szCs w:val="28"/>
        </w:rPr>
      </w:pPr>
    </w:p>
    <w:p w14:paraId="0D25968E" w14:textId="77777777" w:rsidR="004820E2" w:rsidRPr="004820E2" w:rsidRDefault="004820E2" w:rsidP="00281609">
      <w:pPr>
        <w:ind w:firstLine="720"/>
        <w:rPr>
          <w:b/>
          <w:sz w:val="40"/>
          <w:szCs w:val="40"/>
        </w:rPr>
      </w:pPr>
    </w:p>
    <w:p w14:paraId="07D074A3" w14:textId="77777777" w:rsidR="00281609" w:rsidRPr="004820E2" w:rsidRDefault="00281609" w:rsidP="00281609">
      <w:pPr>
        <w:ind w:firstLine="720"/>
        <w:rPr>
          <w:sz w:val="40"/>
          <w:szCs w:val="40"/>
        </w:rPr>
      </w:pPr>
    </w:p>
    <w:p w14:paraId="64669D12" w14:textId="77777777" w:rsidR="001771DB" w:rsidRDefault="001771DB" w:rsidP="001E367D">
      <w:pPr>
        <w:ind w:firstLine="720"/>
      </w:pPr>
    </w:p>
    <w:p w14:paraId="50EAE513" w14:textId="17FDFB23" w:rsidR="001E367D" w:rsidRDefault="001E367D" w:rsidP="001E367D">
      <w:pPr>
        <w:rPr>
          <w:b/>
          <w:sz w:val="40"/>
          <w:szCs w:val="40"/>
        </w:rPr>
      </w:pPr>
    </w:p>
    <w:p w14:paraId="059831D4" w14:textId="77777777" w:rsidR="001771DB" w:rsidRPr="001E367D" w:rsidRDefault="001771DB" w:rsidP="001E367D">
      <w:pPr>
        <w:rPr>
          <w:b/>
          <w:sz w:val="40"/>
          <w:szCs w:val="40"/>
        </w:rPr>
      </w:pPr>
    </w:p>
    <w:p w14:paraId="7CAF873B" w14:textId="67744233" w:rsidR="001E367D" w:rsidRDefault="001E367D" w:rsidP="001E367D"/>
    <w:p w14:paraId="2B64AFF0" w14:textId="50BE4874" w:rsidR="00981F46" w:rsidRDefault="00981F46" w:rsidP="00981F46"/>
    <w:p w14:paraId="2EEE61CF" w14:textId="77777777" w:rsidR="00981F46" w:rsidRDefault="00981F46" w:rsidP="00981F46"/>
    <w:p w14:paraId="0D246D2F" w14:textId="2820EE35" w:rsidR="00E13E11" w:rsidRPr="00981F46" w:rsidRDefault="00E13E11" w:rsidP="001408F2">
      <w:pPr>
        <w:rPr>
          <w:sz w:val="24"/>
          <w:szCs w:val="24"/>
        </w:rPr>
      </w:pPr>
    </w:p>
    <w:p w14:paraId="7C8FE258" w14:textId="694FA1B7" w:rsidR="001408F2" w:rsidRDefault="001408F2" w:rsidP="001408F2"/>
    <w:p w14:paraId="2EFBDBBF" w14:textId="77777777" w:rsidR="00F1486C" w:rsidRDefault="00F1486C" w:rsidP="001408F2"/>
    <w:p w14:paraId="603A95F0" w14:textId="77777777" w:rsidR="001408F2" w:rsidRDefault="001408F2" w:rsidP="001408F2"/>
    <w:p w14:paraId="161FAE00" w14:textId="77777777" w:rsidR="00064F50" w:rsidRDefault="00064F50" w:rsidP="00064F50"/>
    <w:p w14:paraId="364477F3" w14:textId="09B29E7D" w:rsidR="00064F50" w:rsidRDefault="00064F50" w:rsidP="00064F50"/>
    <w:p w14:paraId="2476DA22" w14:textId="77777777" w:rsidR="00064F50" w:rsidRDefault="00064F50" w:rsidP="00064F50"/>
    <w:sectPr w:rsidR="00064F50" w:rsidSect="009B0674">
      <w:footerReference w:type="default" r:id="rId34"/>
      <w:headerReference w:type="first" r:id="rId35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21C6A8" w14:textId="77777777" w:rsidR="00E622E6" w:rsidRDefault="00E622E6">
      <w:pPr>
        <w:spacing w:line="240" w:lineRule="auto"/>
      </w:pPr>
      <w:r>
        <w:separator/>
      </w:r>
    </w:p>
  </w:endnote>
  <w:endnote w:type="continuationSeparator" w:id="0">
    <w:p w14:paraId="20D1C080" w14:textId="77777777" w:rsidR="00E622E6" w:rsidRDefault="00E622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7124121"/>
      <w:docPartObj>
        <w:docPartGallery w:val="Page Numbers (Bottom of Page)"/>
        <w:docPartUnique/>
      </w:docPartObj>
    </w:sdtPr>
    <w:sdtEndPr/>
    <w:sdtContent>
      <w:p w14:paraId="0FBE8FD9" w14:textId="77777777"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8895B9" w14:textId="77777777" w:rsidR="00E622E6" w:rsidRDefault="00E622E6">
      <w:pPr>
        <w:spacing w:line="240" w:lineRule="auto"/>
      </w:pPr>
      <w:r>
        <w:separator/>
      </w:r>
    </w:p>
  </w:footnote>
  <w:footnote w:type="continuationSeparator" w:id="0">
    <w:p w14:paraId="2DB16681" w14:textId="77777777" w:rsidR="00E622E6" w:rsidRDefault="00E622E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57B36" w14:textId="77777777" w:rsidR="00430D21" w:rsidRDefault="00430D21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40C767C0" wp14:editId="3CE40C63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AD093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34B5BA9"/>
    <w:multiLevelType w:val="hybridMultilevel"/>
    <w:tmpl w:val="36CA53E8"/>
    <w:lvl w:ilvl="0" w:tplc="620493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B8A13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E507ED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20FF1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22DB6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C2AB1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8A86E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EC5D5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8F4F59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0"/>
  </w:num>
  <w:num w:numId="5">
    <w:abstractNumId w:val="13"/>
  </w:num>
  <w:num w:numId="6">
    <w:abstractNumId w:val="14"/>
  </w:num>
  <w:num w:numId="7">
    <w:abstractNumId w:val="1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F50"/>
    <w:rsid w:val="00016917"/>
    <w:rsid w:val="000228C0"/>
    <w:rsid w:val="00064F50"/>
    <w:rsid w:val="00122300"/>
    <w:rsid w:val="001408F2"/>
    <w:rsid w:val="00156E1B"/>
    <w:rsid w:val="00164D64"/>
    <w:rsid w:val="001668E8"/>
    <w:rsid w:val="001771DB"/>
    <w:rsid w:val="00190922"/>
    <w:rsid w:val="00192BA9"/>
    <w:rsid w:val="001C30B8"/>
    <w:rsid w:val="001E367D"/>
    <w:rsid w:val="00281609"/>
    <w:rsid w:val="002B2143"/>
    <w:rsid w:val="002D6D73"/>
    <w:rsid w:val="002F1C41"/>
    <w:rsid w:val="003C1E78"/>
    <w:rsid w:val="003E1CD2"/>
    <w:rsid w:val="00430D21"/>
    <w:rsid w:val="0047082C"/>
    <w:rsid w:val="004820E2"/>
    <w:rsid w:val="00492067"/>
    <w:rsid w:val="00541D83"/>
    <w:rsid w:val="00566A88"/>
    <w:rsid w:val="006C287D"/>
    <w:rsid w:val="006E4ED3"/>
    <w:rsid w:val="00712D08"/>
    <w:rsid w:val="00717041"/>
    <w:rsid w:val="00776ECC"/>
    <w:rsid w:val="007A0A5B"/>
    <w:rsid w:val="007B00EB"/>
    <w:rsid w:val="007B5BFF"/>
    <w:rsid w:val="00846FDB"/>
    <w:rsid w:val="00882E6A"/>
    <w:rsid w:val="009466EC"/>
    <w:rsid w:val="00981F46"/>
    <w:rsid w:val="009B0674"/>
    <w:rsid w:val="00AA480C"/>
    <w:rsid w:val="00AF38A0"/>
    <w:rsid w:val="00B46725"/>
    <w:rsid w:val="00C06850"/>
    <w:rsid w:val="00C25F8D"/>
    <w:rsid w:val="00C5030D"/>
    <w:rsid w:val="00DB5B7E"/>
    <w:rsid w:val="00DF1C7A"/>
    <w:rsid w:val="00E13E11"/>
    <w:rsid w:val="00E47453"/>
    <w:rsid w:val="00E622E6"/>
    <w:rsid w:val="00EF74E1"/>
    <w:rsid w:val="00F1486C"/>
    <w:rsid w:val="00F21951"/>
    <w:rsid w:val="00F72A56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0F545CF"/>
  <w15:chartTrackingRefBased/>
  <w15:docId w15:val="{8F8E29B0-CB88-4DD9-9D2D-2F120E34F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  <w:style w:type="paragraph" w:styleId="ListParagraph">
    <w:name w:val="List Paragraph"/>
    <w:basedOn w:val="Normal"/>
    <w:uiPriority w:val="34"/>
    <w:qFormat/>
    <w:rsid w:val="00F1486C"/>
    <w:pPr>
      <w:spacing w:before="0" w:after="160" w:line="256" w:lineRule="auto"/>
      <w:ind w:left="720"/>
      <w:contextualSpacing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Local\Packages\Microsoft.Office.Desktop_8wekyb3d8bbwe\LocalCache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108</TotalTime>
  <Pages>18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Ujjwal Bhasin</dc:creator>
  <cp:lastModifiedBy>Ujjwal Bhasin</cp:lastModifiedBy>
  <cp:revision>8</cp:revision>
  <dcterms:created xsi:type="dcterms:W3CDTF">2018-08-03T16:22:00Z</dcterms:created>
  <dcterms:modified xsi:type="dcterms:W3CDTF">2018-08-08T22:40:00Z</dcterms:modified>
  <cp:contentStatus/>
</cp:coreProperties>
</file>