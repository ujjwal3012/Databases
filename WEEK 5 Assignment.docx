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22E69" w14:textId="1C1C6E3A" w:rsidR="00B46725" w:rsidRPr="00D167A9" w:rsidRDefault="00D3499F" w:rsidP="00B46725">
      <w:pPr>
        <w:pStyle w:val="Title"/>
        <w:rPr>
          <w:sz w:val="24"/>
          <w:szCs w:val="24"/>
        </w:rPr>
      </w:pPr>
      <w:r w:rsidRPr="00D167A9">
        <w:rPr>
          <w:sz w:val="24"/>
          <w:szCs w:val="24"/>
        </w:rPr>
        <w:t>Week 5 Assignment</w:t>
      </w:r>
    </w:p>
    <w:p w14:paraId="1B0B7439" w14:textId="77777777" w:rsidR="00B46725" w:rsidRPr="00D167A9" w:rsidRDefault="00B46725" w:rsidP="00B46725">
      <w:pPr>
        <w:pStyle w:val="ContactHeading"/>
        <w:rPr>
          <w:sz w:val="24"/>
          <w:szCs w:val="24"/>
        </w:rPr>
      </w:pPr>
      <w:r w:rsidRPr="00D167A9">
        <w:rPr>
          <w:sz w:val="24"/>
          <w:szCs w:val="24"/>
        </w:rPr>
        <w:t>By</w:t>
      </w:r>
    </w:p>
    <w:p w14:paraId="21767A50" w14:textId="0F20942A" w:rsidR="00B46725" w:rsidRPr="00D167A9" w:rsidRDefault="00D3499F" w:rsidP="00B46725">
      <w:pPr>
        <w:pStyle w:val="ContactInfo"/>
        <w:rPr>
          <w:sz w:val="24"/>
          <w:szCs w:val="24"/>
        </w:rPr>
      </w:pPr>
      <w:r w:rsidRPr="00D167A9">
        <w:rPr>
          <w:sz w:val="24"/>
          <w:szCs w:val="24"/>
        </w:rPr>
        <w:t>Ujjwal Bhasin - 200389272</w:t>
      </w:r>
    </w:p>
    <w:p w14:paraId="593F0D1A" w14:textId="4EFDDB3B" w:rsidR="003C1E78" w:rsidRPr="00D167A9" w:rsidRDefault="00D3499F" w:rsidP="003C1E78">
      <w:pPr>
        <w:pStyle w:val="ContactInfo"/>
        <w:rPr>
          <w:sz w:val="24"/>
          <w:szCs w:val="24"/>
        </w:rPr>
      </w:pPr>
      <w:r w:rsidRPr="00D167A9">
        <w:rPr>
          <w:sz w:val="24"/>
          <w:szCs w:val="24"/>
        </w:rPr>
        <w:t xml:space="preserve">RELATIONAL </w:t>
      </w:r>
      <w:r w:rsidRPr="00D167A9">
        <w:rPr>
          <w:noProof/>
          <w:sz w:val="24"/>
          <w:szCs w:val="24"/>
        </w:rPr>
        <w:t>DATABASES</w:t>
      </w:r>
    </w:p>
    <w:p w14:paraId="62E68791" w14:textId="058F0BFA" w:rsidR="003C1E78" w:rsidRPr="00D167A9" w:rsidRDefault="00D3499F" w:rsidP="00D3499F">
      <w:pPr>
        <w:pStyle w:val="ContactInfo"/>
        <w:ind w:left="0"/>
        <w:rPr>
          <w:sz w:val="24"/>
          <w:szCs w:val="24"/>
        </w:rPr>
      </w:pPr>
      <w:r w:rsidRPr="00D167A9">
        <w:rPr>
          <w:sz w:val="24"/>
          <w:szCs w:val="24"/>
        </w:rPr>
        <w:t>PROF. MAZIAR</w:t>
      </w:r>
    </w:p>
    <w:p w14:paraId="5BCB264C" w14:textId="7D78AA5B" w:rsidR="00D41DB9" w:rsidRPr="00D167A9" w:rsidRDefault="00D41DB9" w:rsidP="00D3499F">
      <w:pPr>
        <w:pStyle w:val="ContactInfo"/>
        <w:ind w:left="0"/>
        <w:rPr>
          <w:sz w:val="24"/>
          <w:szCs w:val="24"/>
        </w:rPr>
      </w:pPr>
      <w:r w:rsidRPr="00D167A9">
        <w:rPr>
          <w:sz w:val="24"/>
          <w:szCs w:val="24"/>
        </w:rPr>
        <w:t>PART I</w:t>
      </w:r>
    </w:p>
    <w:p w14:paraId="1D2E1C51" w14:textId="443D7D8A" w:rsidR="00D3499F" w:rsidRPr="00D167A9" w:rsidRDefault="00D3499F" w:rsidP="00D3499F">
      <w:pPr>
        <w:pStyle w:val="ContactInfo"/>
        <w:ind w:left="0"/>
        <w:rPr>
          <w:sz w:val="24"/>
          <w:szCs w:val="24"/>
        </w:rPr>
      </w:pPr>
      <w:r w:rsidRPr="00D167A9">
        <w:rPr>
          <w:sz w:val="24"/>
          <w:szCs w:val="24"/>
        </w:rPr>
        <w:t>1.</w:t>
      </w:r>
      <w:r w:rsidR="00D167A9" w:rsidRPr="00D167A9">
        <w:rPr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>Create “Assignment” database, and create a table with ‘Brand’, ’Model’, ‘Price’, ‘RAM’, ‘Hard Disk’, and ‘Description’ columns in your table. The Table’s name must be ‘computers’.</w:t>
      </w:r>
    </w:p>
    <w:p w14:paraId="5E7F8474" w14:textId="40EA9BBF" w:rsidR="00D3499F" w:rsidRPr="00D167A9" w:rsidRDefault="00D3499F" w:rsidP="00D3499F">
      <w:pPr>
        <w:pStyle w:val="ContactInfo"/>
        <w:ind w:left="0"/>
        <w:rPr>
          <w:sz w:val="24"/>
          <w:szCs w:val="24"/>
        </w:rPr>
      </w:pPr>
      <w:r w:rsidRPr="00D167A9">
        <w:rPr>
          <w:noProof/>
          <w:sz w:val="24"/>
          <w:szCs w:val="24"/>
        </w:rPr>
        <w:lastRenderedPageBreak/>
        <w:drawing>
          <wp:inline distT="0" distB="0" distL="0" distR="0" wp14:anchorId="45181222" wp14:editId="746968AA">
            <wp:extent cx="6070600" cy="341471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1405" cy="34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4278" w14:textId="4C811844" w:rsidR="00D167A9" w:rsidRPr="00D167A9" w:rsidRDefault="00D3499F" w:rsidP="00D167A9">
      <w:pPr>
        <w:jc w:val="both"/>
        <w:rPr>
          <w:rFonts w:asciiTheme="majorBidi" w:hAnsiTheme="majorBidi" w:cstheme="majorBidi"/>
          <w:sz w:val="24"/>
          <w:szCs w:val="24"/>
        </w:rPr>
      </w:pPr>
      <w:r w:rsidRPr="00D167A9">
        <w:rPr>
          <w:sz w:val="24"/>
          <w:szCs w:val="24"/>
        </w:rPr>
        <w:t>2.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Open the Best Buy website </w:t>
      </w:r>
    </w:p>
    <w:p w14:paraId="0EDFBD74" w14:textId="77777777" w:rsidR="00D167A9" w:rsidRPr="00D167A9" w:rsidRDefault="00D167A9" w:rsidP="00D167A9">
      <w:pPr>
        <w:jc w:val="both"/>
        <w:rPr>
          <w:rFonts w:asciiTheme="majorBidi" w:hAnsiTheme="majorBidi" w:cstheme="majorBidi"/>
          <w:sz w:val="24"/>
          <w:szCs w:val="24"/>
        </w:rPr>
      </w:pPr>
      <w:hyperlink r:id="rId8" w:history="1">
        <w:r w:rsidRPr="00D167A9">
          <w:rPr>
            <w:rStyle w:val="Hyperlink"/>
            <w:rFonts w:asciiTheme="majorBidi" w:hAnsiTheme="majorBidi" w:cstheme="majorBidi"/>
            <w:sz w:val="24"/>
            <w:szCs w:val="24"/>
          </w:rPr>
          <w:t>https://www.bestbuy.ca/en-ca/category/laptops-macbooks/20352.aspx?</w:t>
        </w:r>
      </w:hyperlink>
      <w:r w:rsidRPr="00D167A9">
        <w:rPr>
          <w:rFonts w:asciiTheme="majorBidi" w:hAnsiTheme="majorBidi" w:cstheme="majorBidi"/>
          <w:sz w:val="24"/>
          <w:szCs w:val="24"/>
        </w:rPr>
        <w:t xml:space="preserve"> </w:t>
      </w:r>
    </w:p>
    <w:p w14:paraId="3873C609" w14:textId="77777777" w:rsidR="00D167A9" w:rsidRPr="00D167A9" w:rsidRDefault="00D167A9" w:rsidP="00D167A9">
      <w:pPr>
        <w:jc w:val="both"/>
        <w:rPr>
          <w:rFonts w:asciiTheme="majorBidi" w:hAnsiTheme="majorBidi" w:cstheme="majorBidi"/>
          <w:sz w:val="24"/>
          <w:szCs w:val="24"/>
        </w:rPr>
      </w:pPr>
      <w:r w:rsidRPr="00D167A9">
        <w:rPr>
          <w:rFonts w:asciiTheme="majorBidi" w:hAnsiTheme="majorBidi" w:cstheme="majorBidi"/>
          <w:sz w:val="24"/>
          <w:szCs w:val="24"/>
        </w:rPr>
        <w:t>And find 20 laptops (Price ranges between 400 and 2500 CAD). Insert 20 rows to your table using the website’s information.</w:t>
      </w:r>
    </w:p>
    <w:p w14:paraId="0365C8AE" w14:textId="6EBC4697" w:rsidR="00D3499F" w:rsidRPr="00D167A9" w:rsidRDefault="00D3499F" w:rsidP="00D3499F">
      <w:pPr>
        <w:pStyle w:val="ContactInfo"/>
        <w:ind w:left="0"/>
        <w:rPr>
          <w:sz w:val="24"/>
          <w:szCs w:val="24"/>
        </w:rPr>
      </w:pPr>
    </w:p>
    <w:p w14:paraId="47ED1401" w14:textId="47120116" w:rsidR="00D3499F" w:rsidRPr="00D167A9" w:rsidRDefault="00D3499F" w:rsidP="00D3499F">
      <w:pPr>
        <w:pStyle w:val="ContactInfo"/>
        <w:ind w:left="0"/>
        <w:rPr>
          <w:sz w:val="24"/>
          <w:szCs w:val="24"/>
        </w:rPr>
      </w:pPr>
      <w:r w:rsidRPr="00D167A9">
        <w:rPr>
          <w:noProof/>
          <w:sz w:val="24"/>
          <w:szCs w:val="24"/>
        </w:rPr>
        <w:lastRenderedPageBreak/>
        <w:drawing>
          <wp:inline distT="0" distB="0" distL="0" distR="0" wp14:anchorId="18C07DD0" wp14:editId="10D3D875">
            <wp:extent cx="6083300" cy="34218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8755" cy="342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870A" w14:textId="77777777" w:rsidR="00D3499F" w:rsidRPr="00D167A9" w:rsidRDefault="00D3499F" w:rsidP="00D3499F">
      <w:pPr>
        <w:pStyle w:val="ContactInfo"/>
        <w:ind w:left="0"/>
        <w:rPr>
          <w:sz w:val="24"/>
          <w:szCs w:val="24"/>
        </w:rPr>
      </w:pPr>
    </w:p>
    <w:p w14:paraId="7D7BEF26" w14:textId="6A85D3C6" w:rsidR="009B0674" w:rsidRPr="00D167A9" w:rsidRDefault="00D3499F">
      <w:pPr>
        <w:rPr>
          <w:sz w:val="24"/>
          <w:szCs w:val="24"/>
        </w:rPr>
      </w:pPr>
      <w:r w:rsidRPr="00D167A9">
        <w:rPr>
          <w:sz w:val="24"/>
          <w:szCs w:val="24"/>
        </w:rPr>
        <w:t>3.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>We are going to buy a laptop, and we have 950 CAD. Write a query to show all computers between 700 and 950.</w:t>
      </w:r>
    </w:p>
    <w:p w14:paraId="058A6485" w14:textId="4439441C" w:rsidR="00D3499F" w:rsidRPr="00D167A9" w:rsidRDefault="00D3499F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1654F9AB" wp14:editId="42B8BD0C">
            <wp:extent cx="6210300" cy="34932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0373" cy="34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BC56" w14:textId="39E339F3" w:rsidR="00D3499F" w:rsidRPr="00D167A9" w:rsidRDefault="00D3499F">
      <w:pPr>
        <w:rPr>
          <w:sz w:val="24"/>
          <w:szCs w:val="24"/>
        </w:rPr>
      </w:pPr>
      <w:r w:rsidRPr="00D167A9">
        <w:rPr>
          <w:sz w:val="24"/>
          <w:szCs w:val="24"/>
        </w:rPr>
        <w:lastRenderedPageBreak/>
        <w:t>4.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>We need also to see all ‘Dell’, ‘Acer’, and ‘Lenovo’ laptops. (Use IN to write the query).</w:t>
      </w:r>
    </w:p>
    <w:p w14:paraId="7EF0F297" w14:textId="71CF080A" w:rsidR="00D3499F" w:rsidRPr="00D167A9" w:rsidRDefault="00CA1598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068EEAC4" wp14:editId="78EE8772">
            <wp:extent cx="6210300" cy="3493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5630" cy="350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4991" w14:textId="3E3702BD" w:rsidR="00CA1598" w:rsidRPr="00D167A9" w:rsidRDefault="00CA1598">
      <w:pPr>
        <w:rPr>
          <w:sz w:val="24"/>
          <w:szCs w:val="24"/>
        </w:rPr>
      </w:pPr>
    </w:p>
    <w:p w14:paraId="1D786301" w14:textId="77777777" w:rsidR="00D167A9" w:rsidRPr="00D167A9" w:rsidRDefault="00CA1598">
      <w:pPr>
        <w:rPr>
          <w:rFonts w:asciiTheme="majorBidi" w:hAnsiTheme="majorBidi" w:cstheme="majorBidi"/>
          <w:sz w:val="24"/>
          <w:szCs w:val="24"/>
        </w:rPr>
      </w:pPr>
      <w:r w:rsidRPr="00D167A9">
        <w:rPr>
          <w:sz w:val="24"/>
          <w:szCs w:val="24"/>
        </w:rPr>
        <w:t>5.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Delete all computers with prices greater than 1500 </w:t>
      </w:r>
      <w:r w:rsidR="00D167A9" w:rsidRPr="00D167A9">
        <w:rPr>
          <w:rFonts w:asciiTheme="majorBidi" w:hAnsiTheme="majorBidi" w:cstheme="majorBidi"/>
          <w:sz w:val="24"/>
          <w:szCs w:val="24"/>
        </w:rPr>
        <w:t>CAD and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show the remained computers in our table.</w:t>
      </w:r>
    </w:p>
    <w:p w14:paraId="4F6410A6" w14:textId="4FE4F42E" w:rsidR="00CA1598" w:rsidRPr="00D167A9" w:rsidRDefault="001A72DD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lastRenderedPageBreak/>
        <w:drawing>
          <wp:inline distT="0" distB="0" distL="0" distR="0" wp14:anchorId="65B87916" wp14:editId="0B1CD050">
            <wp:extent cx="6242050" cy="3511153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1489" cy="351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6BE3" w14:textId="721A19E2" w:rsidR="001A72DD" w:rsidRPr="00D167A9" w:rsidRDefault="001A72DD">
      <w:pPr>
        <w:rPr>
          <w:sz w:val="24"/>
          <w:szCs w:val="24"/>
        </w:rPr>
      </w:pPr>
      <w:r w:rsidRPr="00D167A9">
        <w:rPr>
          <w:sz w:val="24"/>
          <w:szCs w:val="24"/>
        </w:rPr>
        <w:t>6.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>We need to add 4GB of RAM to all computer which have 8GB. Write a query to update the table. Test your query by trying to retrieve all laptops with 8GB of RAM.</w:t>
      </w:r>
    </w:p>
    <w:p w14:paraId="547E14E2" w14:textId="478074A3" w:rsidR="00A171FD" w:rsidRPr="00D167A9" w:rsidRDefault="001D1F2F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18285B18" wp14:editId="5640CF1C">
            <wp:extent cx="6261100" cy="3521869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9413" cy="35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2A0F" w14:textId="7D6E00EC" w:rsidR="00A171FD" w:rsidRPr="00D167A9" w:rsidRDefault="00A171FD">
      <w:pPr>
        <w:rPr>
          <w:sz w:val="24"/>
          <w:szCs w:val="24"/>
        </w:rPr>
      </w:pPr>
      <w:r w:rsidRPr="00D167A9">
        <w:rPr>
          <w:sz w:val="24"/>
          <w:szCs w:val="24"/>
        </w:rPr>
        <w:lastRenderedPageBreak/>
        <w:t>7.</w:t>
      </w:r>
      <w:r w:rsidR="00D167A9"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="00D167A9" w:rsidRPr="00D167A9">
        <w:rPr>
          <w:rFonts w:asciiTheme="majorBidi" w:hAnsiTheme="majorBidi" w:cstheme="majorBidi"/>
          <w:sz w:val="24"/>
          <w:szCs w:val="24"/>
        </w:rPr>
        <w:t>Our table needs a primary key. Add ‘</w:t>
      </w:r>
      <w:proofErr w:type="spellStart"/>
      <w:r w:rsidR="00D167A9" w:rsidRPr="00D167A9">
        <w:rPr>
          <w:rFonts w:asciiTheme="majorBidi" w:hAnsiTheme="majorBidi" w:cstheme="majorBidi"/>
          <w:sz w:val="24"/>
          <w:szCs w:val="24"/>
        </w:rPr>
        <w:t>ComID</w:t>
      </w:r>
      <w:proofErr w:type="spellEnd"/>
      <w:r w:rsidR="00D167A9" w:rsidRPr="00D167A9">
        <w:rPr>
          <w:rFonts w:asciiTheme="majorBidi" w:hAnsiTheme="majorBidi" w:cstheme="majorBidi"/>
          <w:sz w:val="24"/>
          <w:szCs w:val="24"/>
        </w:rPr>
        <w:t>’ to the table as primary key (as the first column) and make it auto increment. Also, add ‘</w:t>
      </w:r>
      <w:proofErr w:type="spellStart"/>
      <w:r w:rsidR="00D167A9" w:rsidRPr="00D167A9">
        <w:rPr>
          <w:rFonts w:asciiTheme="majorBidi" w:hAnsiTheme="majorBidi" w:cstheme="majorBidi"/>
          <w:sz w:val="24"/>
          <w:szCs w:val="24"/>
        </w:rPr>
        <w:t>Screen_Size</w:t>
      </w:r>
      <w:proofErr w:type="spellEnd"/>
      <w:r w:rsidR="00D167A9" w:rsidRPr="00D167A9">
        <w:rPr>
          <w:rFonts w:asciiTheme="majorBidi" w:hAnsiTheme="majorBidi" w:cstheme="majorBidi"/>
          <w:sz w:val="24"/>
          <w:szCs w:val="24"/>
        </w:rPr>
        <w:t>’ after the ‘Model’ column in your table (insert 14” for all laptops).</w:t>
      </w:r>
    </w:p>
    <w:p w14:paraId="2FAD84A7" w14:textId="77777777" w:rsidR="00DD4B6C" w:rsidRPr="00D167A9" w:rsidRDefault="00DD4B6C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11F7A533" wp14:editId="19CB2CA8">
            <wp:extent cx="6178550" cy="34754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4867" cy="347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AC0F" w14:textId="77777777" w:rsidR="00DD4B6C" w:rsidRPr="00D167A9" w:rsidRDefault="00DD4B6C">
      <w:pPr>
        <w:rPr>
          <w:sz w:val="24"/>
          <w:szCs w:val="24"/>
        </w:rPr>
      </w:pPr>
    </w:p>
    <w:p w14:paraId="57DC4596" w14:textId="77777777" w:rsidR="00D41DB9" w:rsidRPr="00D167A9" w:rsidRDefault="00D41DB9">
      <w:pPr>
        <w:rPr>
          <w:sz w:val="24"/>
          <w:szCs w:val="24"/>
        </w:rPr>
      </w:pPr>
    </w:p>
    <w:p w14:paraId="67660CCB" w14:textId="2E687641" w:rsidR="00D167A9" w:rsidRPr="00D167A9" w:rsidRDefault="00D167A9" w:rsidP="00D167A9">
      <w:pPr>
        <w:pBdr>
          <w:top w:val="single" w:sz="4" w:space="1" w:color="auto"/>
        </w:pBdr>
        <w:jc w:val="both"/>
        <w:rPr>
          <w:rFonts w:asciiTheme="majorBidi" w:hAnsiTheme="majorBidi" w:cstheme="majorBidi"/>
          <w:sz w:val="24"/>
          <w:szCs w:val="24"/>
        </w:rPr>
      </w:pPr>
      <w:r w:rsidRPr="00D167A9">
        <w:rPr>
          <w:sz w:val="24"/>
          <w:szCs w:val="24"/>
        </w:rPr>
        <w:t>8-</w:t>
      </w:r>
      <w:r w:rsidRPr="00D167A9">
        <w:rPr>
          <w:rFonts w:asciiTheme="majorBidi" w:hAnsiTheme="majorBidi" w:cstheme="majorBidi"/>
          <w:sz w:val="24"/>
          <w:szCs w:val="24"/>
        </w:rPr>
        <w:t>Change the table name to ‘</w:t>
      </w:r>
      <w:proofErr w:type="spellStart"/>
      <w:r w:rsidRPr="00D167A9">
        <w:rPr>
          <w:rFonts w:asciiTheme="majorBidi" w:hAnsiTheme="majorBidi" w:cstheme="majorBidi"/>
          <w:sz w:val="24"/>
          <w:szCs w:val="24"/>
        </w:rPr>
        <w:t>Com_Table</w:t>
      </w:r>
      <w:proofErr w:type="spellEnd"/>
      <w:r w:rsidRPr="00D167A9">
        <w:rPr>
          <w:rFonts w:asciiTheme="majorBidi" w:hAnsiTheme="majorBidi" w:cstheme="majorBidi"/>
          <w:sz w:val="24"/>
          <w:szCs w:val="24"/>
        </w:rPr>
        <w:t>’.  Change the name of ‘Price’ column to ‘</w:t>
      </w:r>
      <w:proofErr w:type="spellStart"/>
      <w:r w:rsidRPr="00D167A9">
        <w:rPr>
          <w:rFonts w:asciiTheme="majorBidi" w:hAnsiTheme="majorBidi" w:cstheme="majorBidi"/>
          <w:sz w:val="24"/>
          <w:szCs w:val="24"/>
        </w:rPr>
        <w:t>Com_Price</w:t>
      </w:r>
      <w:proofErr w:type="spellEnd"/>
      <w:r w:rsidRPr="00D167A9">
        <w:rPr>
          <w:rFonts w:asciiTheme="majorBidi" w:hAnsiTheme="majorBidi" w:cstheme="majorBidi"/>
          <w:sz w:val="24"/>
          <w:szCs w:val="24"/>
        </w:rPr>
        <w:t xml:space="preserve">’. The ‘Description’ column must be able to store 55 characters. Change the data type of ‘Description’ column. Try to use only </w:t>
      </w:r>
      <w:r w:rsidRPr="00D167A9">
        <w:rPr>
          <w:rFonts w:asciiTheme="majorBidi" w:hAnsiTheme="majorBidi" w:cstheme="majorBidi"/>
          <w:b/>
          <w:bCs/>
          <w:sz w:val="24"/>
          <w:szCs w:val="24"/>
        </w:rPr>
        <w:t>one</w:t>
      </w:r>
      <w:r w:rsidRPr="00D167A9">
        <w:rPr>
          <w:rFonts w:asciiTheme="majorBidi" w:hAnsiTheme="majorBidi" w:cstheme="majorBidi"/>
          <w:sz w:val="24"/>
          <w:szCs w:val="24"/>
        </w:rPr>
        <w:t xml:space="preserve"> command for all the changes.   </w:t>
      </w:r>
    </w:p>
    <w:p w14:paraId="4790E876" w14:textId="77777777" w:rsidR="00D167A9" w:rsidRPr="00D167A9" w:rsidRDefault="00D167A9" w:rsidP="00D167A9">
      <w:pPr>
        <w:rPr>
          <w:rFonts w:asciiTheme="majorBidi" w:hAnsiTheme="majorBidi" w:cstheme="majorBidi"/>
          <w:sz w:val="24"/>
          <w:szCs w:val="24"/>
        </w:rPr>
      </w:pPr>
      <w:r w:rsidRPr="00D167A9">
        <w:rPr>
          <w:rFonts w:asciiTheme="majorBidi" w:hAnsiTheme="majorBidi" w:cstheme="majorBidi"/>
          <w:sz w:val="24"/>
          <w:szCs w:val="24"/>
        </w:rPr>
        <w:t xml:space="preserve">Use Describe command to show the structure of your table. </w:t>
      </w:r>
    </w:p>
    <w:p w14:paraId="44773F28" w14:textId="77777777" w:rsidR="00D167A9" w:rsidRPr="00D167A9" w:rsidRDefault="00D167A9" w:rsidP="00D167A9">
      <w:pPr>
        <w:rPr>
          <w:sz w:val="24"/>
          <w:szCs w:val="24"/>
        </w:rPr>
      </w:pPr>
    </w:p>
    <w:p w14:paraId="509E5839" w14:textId="1D32E491" w:rsidR="00D41DB9" w:rsidRPr="00D167A9" w:rsidRDefault="00675EAC" w:rsidP="00D167A9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lastRenderedPageBreak/>
        <w:drawing>
          <wp:inline distT="0" distB="0" distL="0" distR="0" wp14:anchorId="3A81943E" wp14:editId="5E69C229">
            <wp:extent cx="6140450" cy="34540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9238" cy="345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8D89" w14:textId="77777777" w:rsidR="00D41DB9" w:rsidRPr="00D167A9" w:rsidRDefault="00D41DB9">
      <w:pPr>
        <w:rPr>
          <w:sz w:val="24"/>
          <w:szCs w:val="24"/>
        </w:rPr>
      </w:pPr>
    </w:p>
    <w:p w14:paraId="5A110BA0" w14:textId="77777777" w:rsidR="00D41DB9" w:rsidRPr="00D167A9" w:rsidRDefault="00D41DB9">
      <w:pPr>
        <w:rPr>
          <w:sz w:val="24"/>
          <w:szCs w:val="24"/>
        </w:rPr>
      </w:pPr>
      <w:r w:rsidRPr="00D167A9">
        <w:rPr>
          <w:sz w:val="24"/>
          <w:szCs w:val="24"/>
        </w:rPr>
        <w:t>PART II</w:t>
      </w:r>
    </w:p>
    <w:p w14:paraId="72D20377" w14:textId="4F7EAADB" w:rsidR="00D41DB9" w:rsidRPr="00D167A9" w:rsidRDefault="00D167A9">
      <w:pPr>
        <w:rPr>
          <w:sz w:val="24"/>
          <w:szCs w:val="24"/>
        </w:rPr>
      </w:pPr>
      <w:r w:rsidRPr="00D167A9">
        <w:rPr>
          <w:sz w:val="24"/>
          <w:szCs w:val="24"/>
        </w:rPr>
        <w:t>1</w:t>
      </w:r>
      <w:r w:rsidR="005843BC" w:rsidRPr="00D167A9">
        <w:rPr>
          <w:sz w:val="24"/>
          <w:szCs w:val="24"/>
        </w:rPr>
        <w:t>.</w:t>
      </w:r>
      <w:r w:rsidRPr="00D167A9">
        <w:rPr>
          <w:sz w:val="24"/>
          <w:szCs w:val="24"/>
        </w:rPr>
        <w:t xml:space="preserve"> </w:t>
      </w:r>
      <w:r w:rsidRPr="00D167A9">
        <w:rPr>
          <w:rFonts w:asciiTheme="majorBidi" w:hAnsiTheme="majorBidi" w:cstheme="majorBidi"/>
          <w:sz w:val="24"/>
          <w:szCs w:val="24"/>
        </w:rPr>
        <w:t>Show the full name, gender, and the location of all customers.</w:t>
      </w:r>
    </w:p>
    <w:p w14:paraId="641144F3" w14:textId="65FC92D3" w:rsidR="00D41DB9" w:rsidRPr="00D167A9" w:rsidRDefault="00D41DB9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lastRenderedPageBreak/>
        <w:drawing>
          <wp:inline distT="0" distB="0" distL="0" distR="0" wp14:anchorId="5F0F1074" wp14:editId="6BC07FEE">
            <wp:extent cx="5981700" cy="336470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9198" cy="33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7A9" w:rsidRPr="00D167A9">
        <w:rPr>
          <w:sz w:val="24"/>
          <w:szCs w:val="24"/>
        </w:rPr>
        <w:t xml:space="preserve">2. </w:t>
      </w:r>
      <w:r w:rsidR="00D167A9" w:rsidRPr="00D167A9">
        <w:rPr>
          <w:rFonts w:asciiTheme="majorBidi" w:hAnsiTheme="majorBidi" w:cstheme="majorBidi"/>
          <w:sz w:val="24"/>
          <w:szCs w:val="24"/>
        </w:rPr>
        <w:t>Write a query to show all customers who live in ‘Keene’ and have ‘k0’ [k-zero] in their postal code.</w:t>
      </w:r>
    </w:p>
    <w:p w14:paraId="3BD0C7E0" w14:textId="4F2939A5" w:rsidR="00D41DB9" w:rsidRPr="00D167A9" w:rsidRDefault="00D41DB9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6EE44310" wp14:editId="40CB37D2">
            <wp:extent cx="6197600" cy="348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4268" cy="348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5E48" w14:textId="2F150EC6" w:rsidR="00D41DB9" w:rsidRPr="00D167A9" w:rsidRDefault="00D41DB9">
      <w:pPr>
        <w:rPr>
          <w:sz w:val="24"/>
          <w:szCs w:val="24"/>
        </w:rPr>
      </w:pPr>
    </w:p>
    <w:p w14:paraId="23CCB58B" w14:textId="3A7D1658" w:rsidR="00D167A9" w:rsidRPr="00D167A9" w:rsidRDefault="00D167A9" w:rsidP="00D167A9">
      <w:pPr>
        <w:pBdr>
          <w:top w:val="single" w:sz="4" w:space="1" w:color="auto"/>
        </w:pBdr>
        <w:jc w:val="both"/>
        <w:rPr>
          <w:rFonts w:asciiTheme="majorBidi" w:hAnsiTheme="majorBidi" w:cstheme="majorBidi"/>
          <w:sz w:val="24"/>
          <w:szCs w:val="24"/>
        </w:rPr>
      </w:pPr>
      <w:r w:rsidRPr="00D167A9">
        <w:rPr>
          <w:sz w:val="24"/>
          <w:szCs w:val="24"/>
        </w:rPr>
        <w:lastRenderedPageBreak/>
        <w:t>3.</w:t>
      </w:r>
      <w:r w:rsidRPr="00D167A9">
        <w:rPr>
          <w:rFonts w:asciiTheme="majorBidi" w:hAnsiTheme="majorBidi" w:cstheme="majorBidi"/>
          <w:sz w:val="24"/>
          <w:szCs w:val="24"/>
        </w:rPr>
        <w:t xml:space="preserve"> </w:t>
      </w:r>
      <w:r w:rsidRPr="00D167A9">
        <w:rPr>
          <w:rFonts w:asciiTheme="majorBidi" w:hAnsiTheme="majorBidi" w:cstheme="majorBidi"/>
          <w:sz w:val="24"/>
          <w:szCs w:val="24"/>
        </w:rPr>
        <w:t xml:space="preserve">Add a column to the customer table. The name of the column </w:t>
      </w:r>
      <w:proofErr w:type="gramStart"/>
      <w:r w:rsidRPr="00D167A9">
        <w:rPr>
          <w:rFonts w:asciiTheme="majorBidi" w:hAnsiTheme="majorBidi" w:cstheme="majorBidi"/>
          <w:sz w:val="24"/>
          <w:szCs w:val="24"/>
        </w:rPr>
        <w:t>has to</w:t>
      </w:r>
      <w:proofErr w:type="gramEnd"/>
      <w:r w:rsidRPr="00D167A9">
        <w:rPr>
          <w:rFonts w:asciiTheme="majorBidi" w:hAnsiTheme="majorBidi" w:cstheme="majorBidi"/>
          <w:sz w:val="24"/>
          <w:szCs w:val="24"/>
        </w:rPr>
        <w:t xml:space="preserve"> be ‘</w:t>
      </w:r>
      <w:proofErr w:type="spellStart"/>
      <w:r w:rsidRPr="00D167A9">
        <w:rPr>
          <w:rFonts w:asciiTheme="majorBidi" w:hAnsiTheme="majorBidi" w:cstheme="majorBidi"/>
          <w:sz w:val="24"/>
          <w:szCs w:val="24"/>
        </w:rPr>
        <w:t>UserID</w:t>
      </w:r>
      <w:proofErr w:type="spellEnd"/>
      <w:r w:rsidRPr="00D167A9">
        <w:rPr>
          <w:rFonts w:asciiTheme="majorBidi" w:hAnsiTheme="majorBidi" w:cstheme="majorBidi"/>
          <w:sz w:val="24"/>
          <w:szCs w:val="24"/>
        </w:rPr>
        <w:t>’ and data type is varchar (10). The column must be before ‘password’.</w:t>
      </w:r>
    </w:p>
    <w:p w14:paraId="55E48896" w14:textId="7F5D546F" w:rsidR="00D41DB9" w:rsidRPr="00D167A9" w:rsidRDefault="00D167A9" w:rsidP="00D167A9">
      <w:pPr>
        <w:rPr>
          <w:sz w:val="24"/>
          <w:szCs w:val="24"/>
        </w:rPr>
      </w:pPr>
      <w:r w:rsidRPr="00D167A9">
        <w:rPr>
          <w:rFonts w:asciiTheme="majorBidi" w:hAnsiTheme="majorBidi" w:cstheme="majorBidi"/>
          <w:sz w:val="24"/>
          <w:szCs w:val="24"/>
        </w:rPr>
        <w:t>Now it is time to fill the ‘</w:t>
      </w:r>
      <w:proofErr w:type="spellStart"/>
      <w:r w:rsidRPr="00D167A9">
        <w:rPr>
          <w:rFonts w:asciiTheme="majorBidi" w:hAnsiTheme="majorBidi" w:cstheme="majorBidi"/>
          <w:sz w:val="24"/>
          <w:szCs w:val="24"/>
        </w:rPr>
        <w:t>UserID</w:t>
      </w:r>
      <w:proofErr w:type="spellEnd"/>
      <w:r w:rsidRPr="00D167A9">
        <w:rPr>
          <w:rFonts w:asciiTheme="majorBidi" w:hAnsiTheme="majorBidi" w:cstheme="majorBidi"/>
          <w:sz w:val="24"/>
          <w:szCs w:val="24"/>
        </w:rPr>
        <w:t xml:space="preserve">’ with the first </w:t>
      </w:r>
      <w:r w:rsidRPr="00D167A9">
        <w:rPr>
          <w:rFonts w:asciiTheme="majorBidi" w:hAnsiTheme="majorBidi" w:cstheme="majorBidi"/>
          <w:b/>
          <w:bCs/>
          <w:sz w:val="24"/>
          <w:szCs w:val="24"/>
        </w:rPr>
        <w:t>uppercase</w:t>
      </w:r>
      <w:r w:rsidRPr="00D167A9">
        <w:rPr>
          <w:rFonts w:asciiTheme="majorBidi" w:hAnsiTheme="majorBidi" w:cstheme="majorBidi"/>
          <w:sz w:val="24"/>
          <w:szCs w:val="24"/>
        </w:rPr>
        <w:t xml:space="preserve"> 4 characters of Surname.</w:t>
      </w:r>
    </w:p>
    <w:p w14:paraId="77E8C4B1" w14:textId="236340A8" w:rsidR="005843BC" w:rsidRDefault="005843BC">
      <w:pPr>
        <w:rPr>
          <w:sz w:val="24"/>
          <w:szCs w:val="24"/>
        </w:rPr>
      </w:pPr>
      <w:r w:rsidRPr="00D167A9">
        <w:rPr>
          <w:noProof/>
          <w:sz w:val="24"/>
          <w:szCs w:val="24"/>
        </w:rPr>
        <w:drawing>
          <wp:inline distT="0" distB="0" distL="0" distR="0" wp14:anchorId="140BE3A6" wp14:editId="0BC01134">
            <wp:extent cx="6191250" cy="348257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778" cy="34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295A" w14:textId="0252D158" w:rsidR="008D0C72" w:rsidRPr="00D167A9" w:rsidRDefault="008D0C7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5E14E" wp14:editId="5748B7DB">
            <wp:extent cx="6216650" cy="349686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49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EC5F11" w14:textId="77777777" w:rsidR="00D41DB9" w:rsidRPr="00D167A9" w:rsidRDefault="00D41DB9">
      <w:pPr>
        <w:rPr>
          <w:sz w:val="24"/>
          <w:szCs w:val="24"/>
        </w:rPr>
      </w:pPr>
    </w:p>
    <w:sectPr w:rsidR="00D41DB9" w:rsidRPr="00D167A9" w:rsidSect="009B0674">
      <w:footerReference w:type="default" r:id="rId20"/>
      <w:headerReference w:type="first" r:id="rId21"/>
      <w:pgSz w:w="12240" w:h="15840"/>
      <w:pgMar w:top="1440" w:right="3600" w:bottom="180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43181F" w14:textId="77777777" w:rsidR="00B66BD9" w:rsidRDefault="00B66BD9">
      <w:pPr>
        <w:spacing w:line="240" w:lineRule="auto"/>
      </w:pPr>
      <w:r>
        <w:separator/>
      </w:r>
    </w:p>
  </w:endnote>
  <w:endnote w:type="continuationSeparator" w:id="0">
    <w:p w14:paraId="118B3A11" w14:textId="77777777" w:rsidR="00B66BD9" w:rsidRDefault="00B66B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7124121"/>
      <w:docPartObj>
        <w:docPartGallery w:val="Page Numbers (Bottom of Page)"/>
        <w:docPartUnique/>
      </w:docPartObj>
    </w:sdtPr>
    <w:sdtEndPr/>
    <w:sdtContent>
      <w:p w14:paraId="7572C75D" w14:textId="77777777"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FE99CA" w14:textId="77777777" w:rsidR="00B66BD9" w:rsidRDefault="00B66BD9">
      <w:pPr>
        <w:spacing w:line="240" w:lineRule="auto"/>
      </w:pPr>
      <w:r>
        <w:separator/>
      </w:r>
    </w:p>
  </w:footnote>
  <w:footnote w:type="continuationSeparator" w:id="0">
    <w:p w14:paraId="7382DF6A" w14:textId="77777777" w:rsidR="00B66BD9" w:rsidRDefault="00B66B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EF6B24" w14:textId="77777777" w:rsidR="00430D21" w:rsidRDefault="00430D21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 wp14:anchorId="3173C252" wp14:editId="40F29DEE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8" name="Picture 8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8044B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0"/>
  </w:num>
  <w:num w:numId="5">
    <w:abstractNumId w:val="12"/>
  </w:num>
  <w:num w:numId="6">
    <w:abstractNumId w:val="13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zY2MjIztjA1MTY1MjFQ0lEKTi0uzszPAykwqgUA6XYkDiwAAAA="/>
  </w:docVars>
  <w:rsids>
    <w:rsidRoot w:val="00D3499F"/>
    <w:rsid w:val="00016917"/>
    <w:rsid w:val="000228C0"/>
    <w:rsid w:val="00122300"/>
    <w:rsid w:val="00164D64"/>
    <w:rsid w:val="001668E8"/>
    <w:rsid w:val="00190922"/>
    <w:rsid w:val="00192BA9"/>
    <w:rsid w:val="001A72DD"/>
    <w:rsid w:val="001C30B8"/>
    <w:rsid w:val="001D1F2F"/>
    <w:rsid w:val="002D6D73"/>
    <w:rsid w:val="002F1C41"/>
    <w:rsid w:val="003C1E78"/>
    <w:rsid w:val="003E1CD2"/>
    <w:rsid w:val="00430D21"/>
    <w:rsid w:val="0047082C"/>
    <w:rsid w:val="00492067"/>
    <w:rsid w:val="005079E4"/>
    <w:rsid w:val="00541D83"/>
    <w:rsid w:val="00566A88"/>
    <w:rsid w:val="005843BC"/>
    <w:rsid w:val="00675EAC"/>
    <w:rsid w:val="006C287D"/>
    <w:rsid w:val="006E4ED3"/>
    <w:rsid w:val="00707043"/>
    <w:rsid w:val="00712D08"/>
    <w:rsid w:val="00717041"/>
    <w:rsid w:val="00776ECC"/>
    <w:rsid w:val="007A0A5B"/>
    <w:rsid w:val="007B00EB"/>
    <w:rsid w:val="007B5BFF"/>
    <w:rsid w:val="00882E6A"/>
    <w:rsid w:val="008D0C72"/>
    <w:rsid w:val="009466EC"/>
    <w:rsid w:val="009B0674"/>
    <w:rsid w:val="00A171FD"/>
    <w:rsid w:val="00AA480C"/>
    <w:rsid w:val="00B46725"/>
    <w:rsid w:val="00B66BD9"/>
    <w:rsid w:val="00C46DD4"/>
    <w:rsid w:val="00C97CA2"/>
    <w:rsid w:val="00CA1598"/>
    <w:rsid w:val="00D167A9"/>
    <w:rsid w:val="00D3499F"/>
    <w:rsid w:val="00D34F1D"/>
    <w:rsid w:val="00D41DB9"/>
    <w:rsid w:val="00DB316E"/>
    <w:rsid w:val="00DD4B6C"/>
    <w:rsid w:val="00EF74E1"/>
    <w:rsid w:val="00F31C70"/>
    <w:rsid w:val="00F72A56"/>
    <w:rsid w:val="00FC7FAC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F5D4D24"/>
  <w15:chartTrackingRefBased/>
  <w15:docId w15:val="{28B1AFB1-E57B-4454-B022-7AB01F5AA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semiHidden/>
    <w:unhideWhenUsed/>
    <w:rsid w:val="00F72A56"/>
    <w:rPr>
      <w:color w:val="5A1E34" w:themeColor="accent1" w:themeShade="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estbuy.ca/en-ca/category/laptops-macbooks/20352.aspx?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Local\Packages\Microsoft.Office.Desktop_8wekyb3d8bbwe\LocalCache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72</TotalTime>
  <Pages>10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Ujjwal Bhasin</dc:creator>
  <cp:keywords/>
  <dc:description/>
  <cp:lastModifiedBy>Ujjwal Bhasin</cp:lastModifiedBy>
  <cp:revision>8</cp:revision>
  <dcterms:created xsi:type="dcterms:W3CDTF">2018-06-13T00:17:00Z</dcterms:created>
  <dcterms:modified xsi:type="dcterms:W3CDTF">2018-06-16T03:54:00Z</dcterms:modified>
  <cp:contentStatus/>
</cp:coreProperties>
</file>