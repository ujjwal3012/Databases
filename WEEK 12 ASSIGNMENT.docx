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CF15E" w14:textId="369FD7C8" w:rsidR="00B46725" w:rsidRPr="007B5BFF" w:rsidRDefault="00324807" w:rsidP="00B46725">
      <w:pPr>
        <w:pStyle w:val="Title"/>
      </w:pPr>
      <w:r>
        <w:t>Week 12 Assignment</w:t>
      </w:r>
    </w:p>
    <w:p w14:paraId="3C647C9D" w14:textId="77777777" w:rsidR="00B46725" w:rsidRDefault="00B46725" w:rsidP="00B46725">
      <w:pPr>
        <w:pStyle w:val="ContactHeading"/>
      </w:pPr>
      <w:r>
        <w:t>By</w:t>
      </w:r>
    </w:p>
    <w:p w14:paraId="760D683A" w14:textId="459D96C9" w:rsidR="00B46725" w:rsidRDefault="00324807" w:rsidP="00B46725">
      <w:pPr>
        <w:pStyle w:val="ContactInfo"/>
      </w:pPr>
      <w:r>
        <w:t>Ujjwal Bhasin 200389272</w:t>
      </w:r>
    </w:p>
    <w:p w14:paraId="7B646710" w14:textId="157EFF21" w:rsidR="003C1E78" w:rsidRDefault="00324807" w:rsidP="003C1E78">
      <w:pPr>
        <w:pStyle w:val="ContactInfo"/>
      </w:pPr>
      <w:r>
        <w:t>Relational Databases</w:t>
      </w:r>
    </w:p>
    <w:p w14:paraId="55D2C387" w14:textId="4C7A93A5" w:rsidR="003C1E78" w:rsidRDefault="00324807" w:rsidP="003C1E78">
      <w:pPr>
        <w:pStyle w:val="ContactInfo"/>
      </w:pPr>
      <w:proofErr w:type="spellStart"/>
      <w:r>
        <w:lastRenderedPageBreak/>
        <w:t>Maziar</w:t>
      </w:r>
      <w:proofErr w:type="spellEnd"/>
      <w:r>
        <w:t xml:space="preserve"> </w:t>
      </w:r>
      <w:proofErr w:type="spellStart"/>
      <w:r>
        <w:t>Shazari</w:t>
      </w:r>
      <w:proofErr w:type="spellEnd"/>
    </w:p>
    <w:p w14:paraId="16C57636" w14:textId="7061EB6D" w:rsidR="009B0674" w:rsidRDefault="00324807">
      <w:r>
        <w:t>Step 0:</w:t>
      </w:r>
    </w:p>
    <w:p w14:paraId="079F49FF" w14:textId="77777777" w:rsidR="000B5E65" w:rsidRDefault="000B5E65" w:rsidP="000B5E65">
      <w:r>
        <w:t>CREATE DATABASE Week12;</w:t>
      </w:r>
    </w:p>
    <w:p w14:paraId="04E678DB" w14:textId="77777777" w:rsidR="000B5E65" w:rsidRDefault="000B5E65" w:rsidP="000B5E65">
      <w:r>
        <w:t>USE Week12;</w:t>
      </w:r>
    </w:p>
    <w:p w14:paraId="18B72C66" w14:textId="77777777" w:rsidR="000B5E65" w:rsidRDefault="000B5E65" w:rsidP="000B5E65"/>
    <w:p w14:paraId="462EF96E" w14:textId="77777777" w:rsidR="000B5E65" w:rsidRDefault="000B5E65" w:rsidP="000B5E65">
      <w:r>
        <w:t xml:space="preserve">CREATE TABLE </w:t>
      </w:r>
      <w:proofErr w:type="spellStart"/>
      <w:r>
        <w:t>my_conatct</w:t>
      </w:r>
      <w:proofErr w:type="spellEnd"/>
    </w:p>
    <w:p w14:paraId="1323C987" w14:textId="77777777" w:rsidR="000B5E65" w:rsidRDefault="000B5E65" w:rsidP="000B5E65">
      <w:r>
        <w:t>LIKE `week_11_assignment`.my_contacts;</w:t>
      </w:r>
    </w:p>
    <w:p w14:paraId="5EF70E57" w14:textId="77777777" w:rsidR="000B5E65" w:rsidRDefault="000B5E65" w:rsidP="000B5E65"/>
    <w:p w14:paraId="46EE18B1" w14:textId="77777777" w:rsidR="000B5E65" w:rsidRDefault="000B5E65" w:rsidP="000B5E65">
      <w:r>
        <w:t>USE Week12;</w:t>
      </w:r>
    </w:p>
    <w:p w14:paraId="37360628" w14:textId="77777777" w:rsidR="000B5E65" w:rsidRDefault="000B5E65" w:rsidP="000B5E65">
      <w:r>
        <w:t xml:space="preserve">DROP TABLE </w:t>
      </w:r>
      <w:proofErr w:type="spellStart"/>
      <w:r>
        <w:t>my_conatct</w:t>
      </w:r>
      <w:proofErr w:type="spellEnd"/>
      <w:r>
        <w:t>;</w:t>
      </w:r>
    </w:p>
    <w:p w14:paraId="2E970DCA" w14:textId="77777777" w:rsidR="000B5E65" w:rsidRDefault="000B5E65" w:rsidP="000B5E65"/>
    <w:p w14:paraId="73F8CF61" w14:textId="77777777" w:rsidR="000B5E65" w:rsidRDefault="000B5E65" w:rsidP="000B5E65">
      <w:r>
        <w:t>USE week12;</w:t>
      </w:r>
    </w:p>
    <w:p w14:paraId="2B38A3A4" w14:textId="77777777" w:rsidR="000B5E65" w:rsidRDefault="000B5E65" w:rsidP="000B5E65">
      <w:r>
        <w:t xml:space="preserve">CREATE TABLE </w:t>
      </w:r>
      <w:proofErr w:type="spellStart"/>
      <w:r>
        <w:t>my_contacts</w:t>
      </w:r>
      <w:proofErr w:type="spellEnd"/>
    </w:p>
    <w:p w14:paraId="36EA9788" w14:textId="77777777" w:rsidR="000B5E65" w:rsidRDefault="000B5E65" w:rsidP="000B5E65">
      <w:r>
        <w:t>LIKE `week_11_assignment`.my_contacts;</w:t>
      </w:r>
    </w:p>
    <w:p w14:paraId="60C404C9" w14:textId="77777777" w:rsidR="000B5E65" w:rsidRDefault="000B5E65" w:rsidP="000B5E65"/>
    <w:p w14:paraId="5AF87EB1" w14:textId="77777777" w:rsidR="000B5E65" w:rsidRDefault="000B5E65" w:rsidP="000B5E65">
      <w:r>
        <w:t xml:space="preserve">DESC </w:t>
      </w:r>
      <w:proofErr w:type="spellStart"/>
      <w:r>
        <w:t>my_contacts</w:t>
      </w:r>
      <w:proofErr w:type="spellEnd"/>
      <w:r>
        <w:t>;</w:t>
      </w:r>
    </w:p>
    <w:p w14:paraId="0A2126D1" w14:textId="1CC70A24" w:rsidR="000B5E65" w:rsidRDefault="000B5E65" w:rsidP="000B5E65">
      <w:r>
        <w:rPr>
          <w:noProof/>
        </w:rPr>
        <w:drawing>
          <wp:inline distT="0" distB="0" distL="0" distR="0" wp14:anchorId="1ADCB71C" wp14:editId="127D4DF9">
            <wp:extent cx="5600700" cy="31503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561" cy="315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396" w14:textId="77777777" w:rsidR="000B5E65" w:rsidRDefault="000B5E65" w:rsidP="000B5E65"/>
    <w:p w14:paraId="4C59CC28" w14:textId="77777777" w:rsidR="000B5E65" w:rsidRDefault="000B5E65" w:rsidP="000B5E65"/>
    <w:p w14:paraId="37434C46" w14:textId="278E6D1B" w:rsidR="000B5E65" w:rsidRDefault="000B5E65" w:rsidP="000B5E65">
      <w:r>
        <w:lastRenderedPageBreak/>
        <w:t>Step 1.</w:t>
      </w:r>
    </w:p>
    <w:p w14:paraId="1DFC72D0" w14:textId="77777777" w:rsidR="000B5E65" w:rsidRDefault="000B5E65" w:rsidP="000B5E65"/>
    <w:p w14:paraId="5DD7B452" w14:textId="7C7BDFBD" w:rsidR="000B5E65" w:rsidRDefault="000B5E65" w:rsidP="000B5E65">
      <w:r>
        <w:t xml:space="preserve">SELECT * FROM </w:t>
      </w:r>
      <w:proofErr w:type="spellStart"/>
      <w:r>
        <w:t>my_contacts</w:t>
      </w:r>
      <w:proofErr w:type="spellEnd"/>
      <w:r>
        <w:t>;</w:t>
      </w:r>
    </w:p>
    <w:p w14:paraId="372D8E73" w14:textId="77777777" w:rsidR="000B5E65" w:rsidRDefault="000B5E65" w:rsidP="000B5E65"/>
    <w:p w14:paraId="69BE9164" w14:textId="77777777" w:rsidR="000B5E65" w:rsidRDefault="000B5E65" w:rsidP="000B5E65">
      <w:r>
        <w:t xml:space="preserve">INSERT INTO </w:t>
      </w:r>
      <w:proofErr w:type="spellStart"/>
      <w:r>
        <w:t>my_contacts</w:t>
      </w:r>
      <w:proofErr w:type="spellEnd"/>
    </w:p>
    <w:p w14:paraId="4EDC8B55" w14:textId="77777777" w:rsidR="000B5E65" w:rsidRDefault="000B5E65" w:rsidP="000B5E65">
      <w:r>
        <w:t>SELECT * FROM</w:t>
      </w:r>
    </w:p>
    <w:p w14:paraId="7DDA2C31" w14:textId="77777777" w:rsidR="000B5E65" w:rsidRDefault="000B5E65" w:rsidP="000B5E65">
      <w:r>
        <w:t>week_11_assignment.my_contacts;</w:t>
      </w:r>
    </w:p>
    <w:p w14:paraId="35DE5EB8" w14:textId="77777777" w:rsidR="000B5E65" w:rsidRDefault="000B5E65" w:rsidP="000B5E65"/>
    <w:p w14:paraId="102E37A6" w14:textId="108324C5" w:rsidR="000B5E65" w:rsidRDefault="000B5E65" w:rsidP="000B5E65">
      <w:r>
        <w:t xml:space="preserve">SELECT * FROM </w:t>
      </w:r>
      <w:proofErr w:type="spellStart"/>
      <w:r>
        <w:t>my_contacts</w:t>
      </w:r>
      <w:proofErr w:type="spellEnd"/>
      <w:r>
        <w:t>;</w:t>
      </w:r>
    </w:p>
    <w:p w14:paraId="12264866" w14:textId="78CD4C68" w:rsidR="000B5E65" w:rsidRDefault="000B5E65" w:rsidP="000B5E65">
      <w:r>
        <w:rPr>
          <w:noProof/>
        </w:rPr>
        <w:drawing>
          <wp:inline distT="0" distB="0" distL="0" distR="0" wp14:anchorId="12545F77" wp14:editId="6D193E67">
            <wp:extent cx="5753100" cy="323611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973" cy="32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307B" w14:textId="4F646825" w:rsidR="000B5E65" w:rsidRDefault="000B5E65" w:rsidP="000B5E65"/>
    <w:p w14:paraId="59FC38BE" w14:textId="516555C6" w:rsidR="000B5E65" w:rsidRDefault="000B5E65" w:rsidP="000B5E65">
      <w:r>
        <w:t>Step 2.</w:t>
      </w:r>
    </w:p>
    <w:p w14:paraId="19FA9FB7" w14:textId="77777777" w:rsidR="000B5E65" w:rsidRDefault="000B5E65" w:rsidP="000B5E65">
      <w:r>
        <w:t>CREATE TABLE Profession LIKE week_11_assignment.my_contacts;</w:t>
      </w:r>
    </w:p>
    <w:p w14:paraId="3ECDEC2C" w14:textId="77777777" w:rsidR="000B5E65" w:rsidRDefault="000B5E65" w:rsidP="000B5E65"/>
    <w:p w14:paraId="7CEA32C4" w14:textId="77777777" w:rsidR="000B5E65" w:rsidRDefault="000B5E65" w:rsidP="000B5E65">
      <w:r>
        <w:t xml:space="preserve">CREATE TABLE </w:t>
      </w:r>
      <w:proofErr w:type="spellStart"/>
      <w:r>
        <w:t>job_current</w:t>
      </w:r>
      <w:proofErr w:type="spellEnd"/>
      <w:r>
        <w:t xml:space="preserve"> </w:t>
      </w:r>
    </w:p>
    <w:p w14:paraId="3FAA80CA" w14:textId="77777777" w:rsidR="000B5E65" w:rsidRDefault="000B5E65" w:rsidP="000B5E65">
      <w:r>
        <w:t>(</w:t>
      </w:r>
    </w:p>
    <w:p w14:paraId="0B1B9B54" w14:textId="77777777" w:rsidR="000B5E65" w:rsidRDefault="000B5E65" w:rsidP="000B5E65">
      <w:proofErr w:type="spellStart"/>
      <w:r>
        <w:t>contact_ID</w:t>
      </w:r>
      <w:proofErr w:type="spellEnd"/>
      <w:r>
        <w:t xml:space="preserve"> int </w:t>
      </w:r>
      <w:proofErr w:type="spellStart"/>
      <w:r>
        <w:t>auto_increment</w:t>
      </w:r>
      <w:proofErr w:type="spellEnd"/>
      <w:r>
        <w:t xml:space="preserve"> primary key not null,</w:t>
      </w:r>
    </w:p>
    <w:p w14:paraId="3D22A61B" w14:textId="77777777" w:rsidR="000B5E65" w:rsidRDefault="000B5E65" w:rsidP="000B5E65">
      <w:r>
        <w:t xml:space="preserve">title </w:t>
      </w:r>
      <w:proofErr w:type="spellStart"/>
      <w:r>
        <w:t>nvarchar</w:t>
      </w:r>
      <w:proofErr w:type="spellEnd"/>
      <w:r>
        <w:t xml:space="preserve"> (30),</w:t>
      </w:r>
    </w:p>
    <w:p w14:paraId="754B234F" w14:textId="77777777" w:rsidR="000B5E65" w:rsidRDefault="000B5E65" w:rsidP="000B5E65">
      <w:r>
        <w:t>salary double (12,2),</w:t>
      </w:r>
    </w:p>
    <w:p w14:paraId="5E96952B" w14:textId="77777777" w:rsidR="000B5E65" w:rsidRDefault="000B5E65" w:rsidP="000B5E65">
      <w:proofErr w:type="spellStart"/>
      <w:r>
        <w:lastRenderedPageBreak/>
        <w:t>start_date</w:t>
      </w:r>
      <w:proofErr w:type="spellEnd"/>
      <w:r>
        <w:t xml:space="preserve"> date,</w:t>
      </w:r>
    </w:p>
    <w:p w14:paraId="51E57C0B" w14:textId="77777777" w:rsidR="000B5E65" w:rsidRDefault="000B5E65" w:rsidP="000B5E65">
      <w:r>
        <w:t>foreign key (</w:t>
      </w:r>
      <w:proofErr w:type="spellStart"/>
      <w:r>
        <w:t>contact_ID</w:t>
      </w:r>
      <w:proofErr w:type="spellEnd"/>
      <w:r>
        <w:t xml:space="preserve">) references </w:t>
      </w:r>
      <w:proofErr w:type="spellStart"/>
      <w:r>
        <w:t>my_contacts</w:t>
      </w:r>
      <w:proofErr w:type="spellEnd"/>
      <w:r>
        <w:t>(</w:t>
      </w:r>
      <w:proofErr w:type="spellStart"/>
      <w:r>
        <w:t>contact_ID</w:t>
      </w:r>
      <w:proofErr w:type="spellEnd"/>
      <w:r>
        <w:t xml:space="preserve">) </w:t>
      </w:r>
    </w:p>
    <w:p w14:paraId="37986592" w14:textId="5749DCC7" w:rsidR="000B5E65" w:rsidRDefault="000B5E65" w:rsidP="000B5E65">
      <w:r>
        <w:t>);</w:t>
      </w:r>
    </w:p>
    <w:p w14:paraId="47A7B428" w14:textId="27825D87" w:rsidR="000B5E65" w:rsidRDefault="000B5E65" w:rsidP="000B5E65">
      <w:r>
        <w:rPr>
          <w:noProof/>
        </w:rPr>
        <w:drawing>
          <wp:inline distT="0" distB="0" distL="0" distR="0" wp14:anchorId="0A6C5AE3" wp14:editId="4D8FFA4E">
            <wp:extent cx="5568950" cy="31325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3306" cy="313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B9B1" w14:textId="2A9DC119" w:rsidR="000B5E65" w:rsidRDefault="000B5E65" w:rsidP="000B5E65"/>
    <w:p w14:paraId="0105AA16" w14:textId="751D5DB7" w:rsidR="00DC694B" w:rsidRDefault="00DC694B" w:rsidP="000B5E65">
      <w:r>
        <w:t>Step 3.</w:t>
      </w:r>
    </w:p>
    <w:p w14:paraId="656CB6E1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('1', 'Author', '85000.00', '2002-01-06');</w:t>
      </w:r>
    </w:p>
    <w:p w14:paraId="16B0BAE5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('2', 'Manager', '120000.00', '1999-05-01');</w:t>
      </w:r>
    </w:p>
    <w:p w14:paraId="14FE9EEA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('3', 'Boat Captain', '95400.00', '2002-02-02');</w:t>
      </w:r>
    </w:p>
    <w:p w14:paraId="07232192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('4', '</w:t>
      </w:r>
      <w:proofErr w:type="spellStart"/>
      <w:r>
        <w:t>Saleman</w:t>
      </w:r>
      <w:proofErr w:type="spellEnd"/>
      <w:r>
        <w:t>', '55000.00', '2017-04-04');</w:t>
      </w:r>
    </w:p>
    <w:p w14:paraId="69CB981B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('5', 'System Administrator', '73000.00', '2014-04-01');</w:t>
      </w:r>
    </w:p>
    <w:p w14:paraId="42973B3F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('6', 'Stock Market Trader', '180000.00', '2011-05-01');</w:t>
      </w:r>
    </w:p>
    <w:p w14:paraId="3EC8A7E5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('7', 'Unemployed', '0.00', 'null');</w:t>
      </w:r>
    </w:p>
    <w:p w14:paraId="32DDC506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('8', 'Administrator', '82000.00', '2011-01-01');</w:t>
      </w:r>
    </w:p>
    <w:p w14:paraId="00DC3FF0" w14:textId="77777777" w:rsidR="00BD29F2" w:rsidRDefault="00BD29F2" w:rsidP="00BD29F2">
      <w:r>
        <w:lastRenderedPageBreak/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('9', 'Software Programmer', '78000.00', '2016-01-05');</w:t>
      </w:r>
    </w:p>
    <w:p w14:paraId="1C8D9BFA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('10', 'Salesman', '68000.00', '2015-05-07');</w:t>
      </w:r>
    </w:p>
    <w:p w14:paraId="7FA58BBA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('11', 'Chef', '68000.00', '2017-01-05');</w:t>
      </w:r>
    </w:p>
    <w:p w14:paraId="0CEE55F9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('12', 'Baker', '51000.00', '2014-08-01');</w:t>
      </w:r>
    </w:p>
    <w:p w14:paraId="2E64E2D6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('13', 'Teacher', '85000.00', '1998-05-01');</w:t>
      </w:r>
    </w:p>
    <w:p w14:paraId="6F5EFA1D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('14', 'Cashier', '42000.00', '2018-01-07');</w:t>
      </w:r>
    </w:p>
    <w:p w14:paraId="29AE2A97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('15', 'Application Designer', '75000.00', '2013-01-07');</w:t>
      </w:r>
    </w:p>
    <w:p w14:paraId="19A4A6AB" w14:textId="77777777" w:rsidR="00BD29F2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('16', 'Programmer', '110000.00', '2012-08-08');</w:t>
      </w:r>
    </w:p>
    <w:p w14:paraId="02A1384F" w14:textId="356C82C7" w:rsidR="00DC694B" w:rsidRDefault="00BD29F2" w:rsidP="00BD29F2">
      <w:r>
        <w:t>INSERT INTO `week12</w:t>
      </w:r>
      <w:proofErr w:type="gramStart"/>
      <w:r>
        <w:t>`.`</w:t>
      </w:r>
      <w:proofErr w:type="gramEnd"/>
      <w:r>
        <w:t>job_current` (`</w:t>
      </w:r>
      <w:proofErr w:type="spellStart"/>
      <w:r>
        <w:t>contact_ID</w:t>
      </w:r>
      <w:proofErr w:type="spellEnd"/>
      <w:r>
        <w:t>`, `title`, `salary`, `</w:t>
      </w:r>
      <w:proofErr w:type="spellStart"/>
      <w:r>
        <w:t>start_date</w:t>
      </w:r>
      <w:proofErr w:type="spellEnd"/>
      <w:r>
        <w:t>`) VALUES ('17', 'Programmer', '89000.00', '1999-07-30');</w:t>
      </w:r>
    </w:p>
    <w:p w14:paraId="1EE1DF77" w14:textId="446BE2A2" w:rsidR="00BD29F2" w:rsidRDefault="00133928" w:rsidP="00BD29F2">
      <w:r>
        <w:rPr>
          <w:noProof/>
        </w:rPr>
        <w:drawing>
          <wp:inline distT="0" distB="0" distL="0" distR="0" wp14:anchorId="21228CDE" wp14:editId="15D26B52">
            <wp:extent cx="5137150" cy="2889647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6426" cy="28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361" w14:textId="1607E982" w:rsidR="00133928" w:rsidRDefault="00133928" w:rsidP="00BD29F2">
      <w:r>
        <w:t>Step 4.</w:t>
      </w:r>
    </w:p>
    <w:p w14:paraId="39E5FA63" w14:textId="77777777" w:rsidR="00133928" w:rsidRDefault="00133928" w:rsidP="00133928">
      <w:r>
        <w:t>SELECT mc.</w:t>
      </w:r>
      <w:proofErr w:type="gramStart"/>
      <w:r>
        <w:t>*,jc</w:t>
      </w:r>
      <w:proofErr w:type="gramEnd"/>
      <w:r>
        <w:t>.*</w:t>
      </w:r>
    </w:p>
    <w:p w14:paraId="46C36867" w14:textId="77777777" w:rsidR="00133928" w:rsidRDefault="00133928" w:rsidP="00133928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51891959" w14:textId="77777777" w:rsidR="00133928" w:rsidRDefault="00133928" w:rsidP="00133928">
      <w:r>
        <w:t xml:space="preserve">NATURAL JOIN </w:t>
      </w:r>
    </w:p>
    <w:p w14:paraId="4895D666" w14:textId="3C237FE3" w:rsidR="00133928" w:rsidRDefault="00133928" w:rsidP="00133928">
      <w:proofErr w:type="spellStart"/>
      <w:r>
        <w:lastRenderedPageBreak/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  <w:r>
        <w:t>;</w:t>
      </w:r>
    </w:p>
    <w:p w14:paraId="38EDF7CA" w14:textId="25CCCD1F" w:rsidR="00133928" w:rsidRDefault="00133928" w:rsidP="00133928">
      <w:r>
        <w:rPr>
          <w:noProof/>
        </w:rPr>
        <w:drawing>
          <wp:inline distT="0" distB="0" distL="0" distR="0" wp14:anchorId="67EAD762" wp14:editId="70AFDD61">
            <wp:extent cx="5130800" cy="2886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2310" cy="288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F1E6" w14:textId="77777777" w:rsidR="00133928" w:rsidRDefault="00133928" w:rsidP="00133928">
      <w:r>
        <w:t xml:space="preserve">SELECT </w:t>
      </w:r>
    </w:p>
    <w:p w14:paraId="1D08B928" w14:textId="77777777" w:rsidR="00133928" w:rsidRDefault="00133928" w:rsidP="00133928">
      <w:proofErr w:type="spellStart"/>
      <w:r>
        <w:t>mc.contact_id</w:t>
      </w:r>
      <w:proofErr w:type="spellEnd"/>
      <w:r>
        <w:t xml:space="preserve">, </w:t>
      </w:r>
      <w:proofErr w:type="spellStart"/>
      <w:proofErr w:type="gramStart"/>
      <w:r>
        <w:t>mc.first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jc.salary</w:t>
      </w:r>
      <w:proofErr w:type="spellEnd"/>
      <w:r>
        <w:t xml:space="preserve">, </w:t>
      </w:r>
      <w:proofErr w:type="spellStart"/>
      <w:r>
        <w:t>jc.title</w:t>
      </w:r>
      <w:proofErr w:type="spellEnd"/>
    </w:p>
    <w:p w14:paraId="72B3FAA3" w14:textId="77777777" w:rsidR="00133928" w:rsidRDefault="00133928" w:rsidP="00133928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7DA33303" w14:textId="77777777" w:rsidR="00133928" w:rsidRDefault="00133928" w:rsidP="00133928">
      <w:r>
        <w:t>NATURAL JOIN</w:t>
      </w:r>
    </w:p>
    <w:p w14:paraId="3CE5F3E8" w14:textId="1E2451FE" w:rsidR="00133928" w:rsidRDefault="00133928" w:rsidP="00133928"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  <w:r>
        <w:t>;</w:t>
      </w:r>
    </w:p>
    <w:p w14:paraId="726A4C05" w14:textId="1892AD7A" w:rsidR="00133928" w:rsidRDefault="00133928" w:rsidP="00133928">
      <w:r>
        <w:rPr>
          <w:noProof/>
        </w:rPr>
        <w:drawing>
          <wp:inline distT="0" distB="0" distL="0" distR="0" wp14:anchorId="574B3C75" wp14:editId="2D43AEB9">
            <wp:extent cx="5194300" cy="292179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486" cy="29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D29F" w14:textId="080CB78C" w:rsidR="00133928" w:rsidRDefault="00133928" w:rsidP="00133928"/>
    <w:p w14:paraId="6AEA31BA" w14:textId="35828B6E" w:rsidR="00133928" w:rsidRDefault="00133928" w:rsidP="00133928"/>
    <w:p w14:paraId="1D8D5277" w14:textId="77777777" w:rsidR="00133928" w:rsidRDefault="00133928" w:rsidP="00133928">
      <w:r>
        <w:lastRenderedPageBreak/>
        <w:t xml:space="preserve">SELECT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, </w:t>
      </w:r>
      <w:proofErr w:type="spellStart"/>
      <w:r>
        <w:t>mc.first_name,jc.salary,jc.title</w:t>
      </w:r>
      <w:proofErr w:type="spellEnd"/>
    </w:p>
    <w:p w14:paraId="51A16DE8" w14:textId="77777777" w:rsidR="00133928" w:rsidRDefault="00133928" w:rsidP="00133928">
      <w:r>
        <w:t xml:space="preserve">FROM </w:t>
      </w:r>
      <w:proofErr w:type="spellStart"/>
      <w:r>
        <w:t>my_contacts</w:t>
      </w:r>
      <w:proofErr w:type="spellEnd"/>
      <w:r>
        <w:t xml:space="preserve"> </w:t>
      </w:r>
      <w:proofErr w:type="gramStart"/>
      <w:r>
        <w:t>As</w:t>
      </w:r>
      <w:proofErr w:type="gramEnd"/>
      <w:r>
        <w:t xml:space="preserve"> mc</w:t>
      </w:r>
    </w:p>
    <w:p w14:paraId="39022C7B" w14:textId="77777777" w:rsidR="00133928" w:rsidRDefault="00133928" w:rsidP="00133928">
      <w:r>
        <w:t>JOIN</w:t>
      </w:r>
    </w:p>
    <w:p w14:paraId="2371444D" w14:textId="77777777" w:rsidR="00133928" w:rsidRDefault="00133928" w:rsidP="00133928"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  <w:r>
        <w:t xml:space="preserve"> </w:t>
      </w:r>
    </w:p>
    <w:p w14:paraId="6C2BD34D" w14:textId="3C810A6A" w:rsidR="00133928" w:rsidRDefault="00133928" w:rsidP="00133928">
      <w:r>
        <w:t xml:space="preserve">ON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jc.contact_ID</w:t>
      </w:r>
      <w:proofErr w:type="spellEnd"/>
      <w:r>
        <w:t>;</w:t>
      </w:r>
    </w:p>
    <w:p w14:paraId="3D79519C" w14:textId="0DA687E1" w:rsidR="00133928" w:rsidRDefault="00FC6BBC" w:rsidP="00133928">
      <w:r>
        <w:rPr>
          <w:noProof/>
        </w:rPr>
        <w:drawing>
          <wp:inline distT="0" distB="0" distL="0" distR="0" wp14:anchorId="4CB4EAAC" wp14:editId="390B9D83">
            <wp:extent cx="5314950" cy="298965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521" cy="29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7BAF" w14:textId="4210C436" w:rsidR="00FC6BBC" w:rsidRDefault="00FC6BBC" w:rsidP="00133928"/>
    <w:p w14:paraId="542E043C" w14:textId="77777777" w:rsidR="00FC6BBC" w:rsidRDefault="00FC6BBC" w:rsidP="00FC6BBC">
      <w:r>
        <w:t xml:space="preserve">SELECT </w:t>
      </w:r>
      <w:proofErr w:type="spellStart"/>
      <w:proofErr w:type="gramStart"/>
      <w:r>
        <w:t>mc.contact</w:t>
      </w:r>
      <w:proofErr w:type="gramEnd"/>
      <w:r>
        <w:t>_id,mc.first_name,jc.salary,jc.title</w:t>
      </w:r>
      <w:proofErr w:type="spellEnd"/>
    </w:p>
    <w:p w14:paraId="04655DD9" w14:textId="77777777" w:rsidR="00FC6BBC" w:rsidRDefault="00FC6BBC" w:rsidP="00FC6BBC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3FCDFE76" w14:textId="77777777" w:rsidR="00FC6BBC" w:rsidRDefault="00FC6BBC" w:rsidP="00FC6BBC">
      <w:r>
        <w:t xml:space="preserve">INNER JOIN </w:t>
      </w:r>
    </w:p>
    <w:p w14:paraId="5CA7CA49" w14:textId="77777777" w:rsidR="00FC6BBC" w:rsidRDefault="00FC6BBC" w:rsidP="00FC6BBC"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</w:p>
    <w:p w14:paraId="18442B14" w14:textId="51021270" w:rsidR="00FC6BBC" w:rsidRDefault="00FC6BBC" w:rsidP="00FC6BBC">
      <w:r>
        <w:t xml:space="preserve">ON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jc.contact_ID</w:t>
      </w:r>
      <w:proofErr w:type="spellEnd"/>
      <w:r>
        <w:t>;</w:t>
      </w:r>
    </w:p>
    <w:p w14:paraId="578A312C" w14:textId="22310FBB" w:rsidR="00FC6BBC" w:rsidRDefault="00FC6BBC" w:rsidP="00FC6BBC">
      <w:r>
        <w:rPr>
          <w:noProof/>
        </w:rPr>
        <w:lastRenderedPageBreak/>
        <w:drawing>
          <wp:inline distT="0" distB="0" distL="0" distR="0" wp14:anchorId="7F638038" wp14:editId="1E50F0C2">
            <wp:extent cx="5396089" cy="303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9769" cy="30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36D3" w14:textId="6290BFB6" w:rsidR="00FC6BBC" w:rsidRDefault="00FC6BBC" w:rsidP="00FC6BBC"/>
    <w:p w14:paraId="66178234" w14:textId="297198A0" w:rsidR="00FC6BBC" w:rsidRDefault="00FC6BBC" w:rsidP="00FC6BBC">
      <w:r>
        <w:t>Step 5.</w:t>
      </w:r>
    </w:p>
    <w:p w14:paraId="41A31C35" w14:textId="77777777" w:rsidR="00FC6BBC" w:rsidRDefault="00FC6BBC" w:rsidP="00FC6BBC">
      <w:r>
        <w:t xml:space="preserve">SELECT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, </w:t>
      </w:r>
      <w:proofErr w:type="spellStart"/>
      <w:r>
        <w:t>mc.first_name</w:t>
      </w:r>
      <w:proofErr w:type="spellEnd"/>
      <w:r>
        <w:t xml:space="preserve">, </w:t>
      </w:r>
      <w:proofErr w:type="spellStart"/>
      <w:r>
        <w:t>jc.salary</w:t>
      </w:r>
      <w:proofErr w:type="spellEnd"/>
      <w:r>
        <w:t xml:space="preserve">, </w:t>
      </w:r>
      <w:proofErr w:type="spellStart"/>
      <w:r>
        <w:t>jc.title</w:t>
      </w:r>
      <w:proofErr w:type="spellEnd"/>
      <w:r>
        <w:t xml:space="preserve"> </w:t>
      </w:r>
    </w:p>
    <w:p w14:paraId="297DEB2E" w14:textId="77777777" w:rsidR="00FC6BBC" w:rsidRDefault="00FC6BBC" w:rsidP="00FC6BBC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5EB419F4" w14:textId="77777777" w:rsidR="00FC6BBC" w:rsidRDefault="00FC6BBC" w:rsidP="00FC6BBC">
      <w:r>
        <w:t xml:space="preserve">NATURAL JOIN </w:t>
      </w:r>
    </w:p>
    <w:p w14:paraId="3E54821A" w14:textId="77777777" w:rsidR="00FC6BBC" w:rsidRDefault="00FC6BBC" w:rsidP="00FC6BBC"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</w:p>
    <w:p w14:paraId="05F8E920" w14:textId="3FAFED9F" w:rsidR="00FC6BBC" w:rsidRDefault="00FC6BBC" w:rsidP="00FC6BBC">
      <w:r>
        <w:t>WHERE salary &gt; 80000;</w:t>
      </w:r>
    </w:p>
    <w:p w14:paraId="5B3BC819" w14:textId="16181AE7" w:rsidR="00FC6BBC" w:rsidRDefault="00FC6BBC" w:rsidP="00FC6BBC">
      <w:r>
        <w:rPr>
          <w:noProof/>
        </w:rPr>
        <w:drawing>
          <wp:inline distT="0" distB="0" distL="0" distR="0" wp14:anchorId="2EB16288" wp14:editId="25D5CCA2">
            <wp:extent cx="5448300" cy="306466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654" cy="306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A674" w14:textId="77777777" w:rsidR="00FC6BBC" w:rsidRDefault="00FC6BBC" w:rsidP="00FC6BBC">
      <w:r>
        <w:lastRenderedPageBreak/>
        <w:t xml:space="preserve">SELECT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, </w:t>
      </w:r>
      <w:proofErr w:type="spellStart"/>
      <w:r>
        <w:t>mc.first_name</w:t>
      </w:r>
      <w:proofErr w:type="spellEnd"/>
      <w:r>
        <w:t xml:space="preserve">, </w:t>
      </w:r>
      <w:proofErr w:type="spellStart"/>
      <w:r>
        <w:t>jc.salary</w:t>
      </w:r>
      <w:proofErr w:type="spellEnd"/>
      <w:r>
        <w:t xml:space="preserve">, </w:t>
      </w:r>
      <w:proofErr w:type="spellStart"/>
      <w:r>
        <w:t>jc.title</w:t>
      </w:r>
      <w:proofErr w:type="spellEnd"/>
      <w:r>
        <w:t xml:space="preserve"> </w:t>
      </w:r>
    </w:p>
    <w:p w14:paraId="2F4A6198" w14:textId="77777777" w:rsidR="00FC6BBC" w:rsidRDefault="00FC6BBC" w:rsidP="00FC6BBC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538ED990" w14:textId="77777777" w:rsidR="00FC6BBC" w:rsidRDefault="00FC6BBC" w:rsidP="00FC6BBC">
      <w:r>
        <w:t xml:space="preserve">NATURAL JOIN </w:t>
      </w:r>
    </w:p>
    <w:p w14:paraId="2A3D3EE2" w14:textId="77777777" w:rsidR="00FC6BBC" w:rsidRDefault="00FC6BBC" w:rsidP="00FC6BBC"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</w:p>
    <w:p w14:paraId="0AA22837" w14:textId="77777777" w:rsidR="00FC6BBC" w:rsidRDefault="00FC6BBC" w:rsidP="00FC6BBC">
      <w:r>
        <w:t>WHERE salary &gt; 80000</w:t>
      </w:r>
    </w:p>
    <w:p w14:paraId="35CCBE4D" w14:textId="76FD27CD" w:rsidR="00FC6BBC" w:rsidRDefault="00FC6BBC" w:rsidP="00FC6BBC">
      <w:r>
        <w:t>ORDER BY salary DESC;</w:t>
      </w:r>
    </w:p>
    <w:p w14:paraId="68ECDE81" w14:textId="3DD3226A" w:rsidR="00FC6BBC" w:rsidRDefault="00FC6BBC" w:rsidP="00FC6BBC">
      <w:r>
        <w:rPr>
          <w:noProof/>
        </w:rPr>
        <w:drawing>
          <wp:inline distT="0" distB="0" distL="0" distR="0" wp14:anchorId="26A5C6D0" wp14:editId="51762E18">
            <wp:extent cx="5454650" cy="30682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1323" cy="3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1239" w14:textId="5B122290" w:rsidR="00FC6BBC" w:rsidRDefault="00FC6BBC" w:rsidP="00FC6BBC"/>
    <w:p w14:paraId="61C4DDB1" w14:textId="0764C67F" w:rsidR="00FC6BBC" w:rsidRDefault="00FC6BBC" w:rsidP="00FC6BBC">
      <w:r>
        <w:t>Step 6.</w:t>
      </w:r>
    </w:p>
    <w:p w14:paraId="6DB0E913" w14:textId="77777777" w:rsidR="00447E70" w:rsidRDefault="00447E70" w:rsidP="00447E70">
      <w:r>
        <w:t xml:space="preserve">SELECT </w:t>
      </w:r>
      <w:proofErr w:type="spellStart"/>
      <w:proofErr w:type="gramStart"/>
      <w:r>
        <w:t>mc.contact</w:t>
      </w:r>
      <w:proofErr w:type="gramEnd"/>
      <w:r>
        <w:t>_id</w:t>
      </w:r>
      <w:proofErr w:type="spellEnd"/>
      <w:r>
        <w:t xml:space="preserve"> AS ID, </w:t>
      </w:r>
      <w:proofErr w:type="spellStart"/>
      <w:r>
        <w:t>mc.first_name</w:t>
      </w:r>
      <w:proofErr w:type="spellEnd"/>
      <w:r>
        <w:t xml:space="preserve"> AS Name, </w:t>
      </w:r>
      <w:proofErr w:type="spellStart"/>
      <w:r>
        <w:t>jc.salary</w:t>
      </w:r>
      <w:proofErr w:type="spellEnd"/>
      <w:r>
        <w:t xml:space="preserve"> AS Salary, </w:t>
      </w:r>
      <w:proofErr w:type="spellStart"/>
      <w:r>
        <w:t>jc.title</w:t>
      </w:r>
      <w:proofErr w:type="spellEnd"/>
      <w:r>
        <w:t xml:space="preserve"> AS Title</w:t>
      </w:r>
    </w:p>
    <w:p w14:paraId="36EA7A82" w14:textId="77777777" w:rsidR="00447E70" w:rsidRDefault="00447E70" w:rsidP="00447E70"/>
    <w:p w14:paraId="5C6AA9C3" w14:textId="77777777" w:rsidR="00447E70" w:rsidRDefault="00447E70" w:rsidP="00447E70">
      <w:r>
        <w:t xml:space="preserve">FROM </w:t>
      </w:r>
      <w:proofErr w:type="spellStart"/>
      <w:r>
        <w:t>my_contacts</w:t>
      </w:r>
      <w:proofErr w:type="spellEnd"/>
      <w:r>
        <w:t xml:space="preserve"> AS MC</w:t>
      </w:r>
    </w:p>
    <w:p w14:paraId="02FF8432" w14:textId="77777777" w:rsidR="00447E70" w:rsidRDefault="00447E70" w:rsidP="00447E70">
      <w:r>
        <w:t xml:space="preserve">NATURAL JOIN </w:t>
      </w:r>
    </w:p>
    <w:p w14:paraId="1F7F2A4A" w14:textId="77777777" w:rsidR="00447E70" w:rsidRDefault="00447E70" w:rsidP="00447E70">
      <w:proofErr w:type="spellStart"/>
      <w:r>
        <w:t>job_current</w:t>
      </w:r>
      <w:proofErr w:type="spellEnd"/>
      <w:r>
        <w:t xml:space="preserve"> AS JC</w:t>
      </w:r>
    </w:p>
    <w:p w14:paraId="6C860E3B" w14:textId="77777777" w:rsidR="00447E70" w:rsidRDefault="00447E70" w:rsidP="00447E70">
      <w:r>
        <w:t>WHERE SALARY &gt; 80000</w:t>
      </w:r>
    </w:p>
    <w:p w14:paraId="401FA4AB" w14:textId="4F2AFCD2" w:rsidR="00FC6BBC" w:rsidRDefault="00447E70" w:rsidP="00447E70">
      <w:r>
        <w:t>ORDER BY salary DESC;</w:t>
      </w:r>
    </w:p>
    <w:p w14:paraId="3F31EAB7" w14:textId="1E9C8681" w:rsidR="00447E70" w:rsidRDefault="00447E70" w:rsidP="00447E70">
      <w:r>
        <w:rPr>
          <w:noProof/>
        </w:rPr>
        <w:lastRenderedPageBreak/>
        <w:drawing>
          <wp:inline distT="0" distB="0" distL="0" distR="0" wp14:anchorId="73E303A2" wp14:editId="423C4E81">
            <wp:extent cx="5683250" cy="319682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162" cy="32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BBF5" w14:textId="77777777" w:rsidR="00447E70" w:rsidRDefault="00447E70" w:rsidP="00447E70"/>
    <w:p w14:paraId="7791B911" w14:textId="5BA4F9DB" w:rsidR="00324807" w:rsidRDefault="00447E70">
      <w:r>
        <w:t>Step 7.</w:t>
      </w:r>
    </w:p>
    <w:p w14:paraId="7080684B" w14:textId="77777777" w:rsidR="00447E70" w:rsidRDefault="00447E70" w:rsidP="00447E70">
      <w:r>
        <w:t xml:space="preserve">SELECT </w:t>
      </w:r>
      <w:proofErr w:type="spellStart"/>
      <w:proofErr w:type="gramStart"/>
      <w:r>
        <w:t>mc.first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mc.last_name</w:t>
      </w:r>
      <w:proofErr w:type="spellEnd"/>
      <w:r>
        <w:t xml:space="preserve">, </w:t>
      </w:r>
      <w:proofErr w:type="spellStart"/>
      <w:r>
        <w:t>mc.phone</w:t>
      </w:r>
      <w:proofErr w:type="spellEnd"/>
      <w:r>
        <w:t xml:space="preserve">, </w:t>
      </w:r>
      <w:proofErr w:type="spellStart"/>
      <w:r>
        <w:t>jc.title</w:t>
      </w:r>
      <w:proofErr w:type="spellEnd"/>
    </w:p>
    <w:p w14:paraId="092DE7C8" w14:textId="77777777" w:rsidR="00447E70" w:rsidRDefault="00447E70" w:rsidP="00447E70">
      <w:r>
        <w:t xml:space="preserve">FROM </w:t>
      </w:r>
      <w:proofErr w:type="spellStart"/>
      <w:r>
        <w:t>job_current</w:t>
      </w:r>
      <w:proofErr w:type="spellEnd"/>
      <w:r>
        <w:t xml:space="preserve"> AS </w:t>
      </w:r>
      <w:proofErr w:type="spellStart"/>
      <w:r>
        <w:t>jc</w:t>
      </w:r>
      <w:proofErr w:type="spellEnd"/>
    </w:p>
    <w:p w14:paraId="412191BD" w14:textId="77777777" w:rsidR="00447E70" w:rsidRDefault="00447E70" w:rsidP="00447E70">
      <w:r>
        <w:t xml:space="preserve">NATURAL JOIN </w:t>
      </w:r>
      <w:proofErr w:type="spellStart"/>
      <w:r>
        <w:t>my_contacts</w:t>
      </w:r>
      <w:proofErr w:type="spellEnd"/>
      <w:r>
        <w:t xml:space="preserve"> AS mc</w:t>
      </w:r>
    </w:p>
    <w:p w14:paraId="63122B1C" w14:textId="2E588871" w:rsidR="00447E70" w:rsidRDefault="00447E70" w:rsidP="00447E70">
      <w:r>
        <w:t xml:space="preserve">WHERE </w:t>
      </w:r>
      <w:proofErr w:type="spellStart"/>
      <w:proofErr w:type="gramStart"/>
      <w:r>
        <w:t>jc.title</w:t>
      </w:r>
      <w:proofErr w:type="spellEnd"/>
      <w:proofErr w:type="gramEnd"/>
      <w:r>
        <w:t xml:space="preserve"> IN('Chef', 'Hairdresser', 'Waiter', 'manager', 'Web Developer');</w:t>
      </w:r>
    </w:p>
    <w:p w14:paraId="157730AB" w14:textId="1892CCE4" w:rsidR="00447E70" w:rsidRDefault="00447E70" w:rsidP="00447E70"/>
    <w:p w14:paraId="52CB0637" w14:textId="6DFAC386" w:rsidR="00447E70" w:rsidRDefault="00447E70" w:rsidP="00447E70">
      <w:r>
        <w:rPr>
          <w:noProof/>
        </w:rPr>
        <w:drawing>
          <wp:inline distT="0" distB="0" distL="0" distR="0" wp14:anchorId="75E38925" wp14:editId="292E3D84">
            <wp:extent cx="5162550" cy="29039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133" cy="29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CBF6" w14:textId="3603BDDA" w:rsidR="00447E70" w:rsidRDefault="006F2380" w:rsidP="00447E70">
      <w:r>
        <w:lastRenderedPageBreak/>
        <w:t xml:space="preserve"> STEP 8.</w:t>
      </w:r>
    </w:p>
    <w:p w14:paraId="185D59EC" w14:textId="77777777" w:rsidR="006F2380" w:rsidRDefault="006F2380" w:rsidP="006F2380">
      <w:r>
        <w:t>SELECT ROUND (AVG (Salary))</w:t>
      </w:r>
    </w:p>
    <w:p w14:paraId="489724AB" w14:textId="158903D2" w:rsidR="006F2380" w:rsidRDefault="006F2380" w:rsidP="006F2380">
      <w:r>
        <w:t xml:space="preserve">FROM </w:t>
      </w:r>
      <w:proofErr w:type="spellStart"/>
      <w:r>
        <w:t>job_current</w:t>
      </w:r>
      <w:proofErr w:type="spellEnd"/>
      <w:r>
        <w:t>;</w:t>
      </w:r>
    </w:p>
    <w:p w14:paraId="44644BC2" w14:textId="6873F7BB" w:rsidR="006F2380" w:rsidRDefault="001D0FB0" w:rsidP="006F2380">
      <w:r>
        <w:rPr>
          <w:noProof/>
        </w:rPr>
        <w:drawing>
          <wp:inline distT="0" distB="0" distL="0" distR="0" wp14:anchorId="78C90083" wp14:editId="45A1BA46">
            <wp:extent cx="5549900" cy="312181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1196" cy="31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7868" w14:textId="77777777" w:rsidR="001D0FB0" w:rsidRDefault="001D0FB0" w:rsidP="001D0FB0">
      <w:r>
        <w:t xml:space="preserve">SELECT </w:t>
      </w:r>
      <w:proofErr w:type="spellStart"/>
      <w:proofErr w:type="gramStart"/>
      <w:r>
        <w:t>m.first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m.last_name</w:t>
      </w:r>
      <w:proofErr w:type="spellEnd"/>
      <w:r>
        <w:t xml:space="preserve">, </w:t>
      </w:r>
      <w:proofErr w:type="spellStart"/>
      <w:r>
        <w:t>j.salary</w:t>
      </w:r>
      <w:proofErr w:type="spellEnd"/>
      <w:r>
        <w:t xml:space="preserve">, </w:t>
      </w:r>
      <w:proofErr w:type="spellStart"/>
      <w:r>
        <w:t>j.title</w:t>
      </w:r>
      <w:proofErr w:type="spellEnd"/>
    </w:p>
    <w:p w14:paraId="6EB6F735" w14:textId="77777777" w:rsidR="001D0FB0" w:rsidRDefault="001D0FB0" w:rsidP="001D0FB0">
      <w:r>
        <w:t xml:space="preserve">FROM </w:t>
      </w:r>
      <w:proofErr w:type="spellStart"/>
      <w:r>
        <w:t>my_contacts</w:t>
      </w:r>
      <w:proofErr w:type="spellEnd"/>
      <w:r>
        <w:t xml:space="preserve"> AS m</w:t>
      </w:r>
    </w:p>
    <w:p w14:paraId="7C36ACC1" w14:textId="77777777" w:rsidR="001D0FB0" w:rsidRDefault="001D0FB0" w:rsidP="001D0FB0">
      <w:r>
        <w:t>INNER JOIN</w:t>
      </w:r>
    </w:p>
    <w:p w14:paraId="588E55BB" w14:textId="77777777" w:rsidR="001D0FB0" w:rsidRDefault="001D0FB0" w:rsidP="001D0FB0">
      <w:proofErr w:type="spellStart"/>
      <w:r>
        <w:t>Job_current</w:t>
      </w:r>
      <w:proofErr w:type="spellEnd"/>
      <w:r>
        <w:t xml:space="preserve"> AS j</w:t>
      </w:r>
    </w:p>
    <w:p w14:paraId="43F3A32A" w14:textId="15E38C76" w:rsidR="001D0FB0" w:rsidRDefault="001D0FB0" w:rsidP="001D0FB0">
      <w:r>
        <w:t xml:space="preserve">ON </w:t>
      </w:r>
      <w:proofErr w:type="spellStart"/>
      <w:proofErr w:type="gramStart"/>
      <w:r>
        <w:t>m.contact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j.contact_ID</w:t>
      </w:r>
      <w:proofErr w:type="spellEnd"/>
      <w:r>
        <w:t>;</w:t>
      </w:r>
    </w:p>
    <w:p w14:paraId="559044C9" w14:textId="5991D05D" w:rsidR="001D0FB0" w:rsidRDefault="001D0FB0" w:rsidP="001D0FB0">
      <w:r>
        <w:rPr>
          <w:noProof/>
        </w:rPr>
        <w:lastRenderedPageBreak/>
        <w:drawing>
          <wp:inline distT="0" distB="0" distL="0" distR="0" wp14:anchorId="2E2FB688" wp14:editId="5E8CC5EC">
            <wp:extent cx="4959350" cy="27896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428" cy="27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7EB7" w14:textId="77777777" w:rsidR="001D0FB0" w:rsidRDefault="001D0FB0" w:rsidP="001D0FB0">
      <w:r>
        <w:t xml:space="preserve">SELECT </w:t>
      </w:r>
      <w:proofErr w:type="spellStart"/>
      <w:proofErr w:type="gramStart"/>
      <w:r>
        <w:t>m.contact</w:t>
      </w:r>
      <w:proofErr w:type="gramEnd"/>
      <w:r>
        <w:t>_id,m.first_name,m.last_name,j.salary,j.title</w:t>
      </w:r>
      <w:proofErr w:type="spellEnd"/>
    </w:p>
    <w:p w14:paraId="6D9506D9" w14:textId="77777777" w:rsidR="001D0FB0" w:rsidRDefault="001D0FB0" w:rsidP="001D0FB0">
      <w:r>
        <w:t xml:space="preserve">FROM </w:t>
      </w:r>
      <w:proofErr w:type="spellStart"/>
      <w:r>
        <w:t>my_contacts</w:t>
      </w:r>
      <w:proofErr w:type="spellEnd"/>
      <w:r>
        <w:t xml:space="preserve"> AS m</w:t>
      </w:r>
    </w:p>
    <w:p w14:paraId="0934A0E8" w14:textId="77777777" w:rsidR="001D0FB0" w:rsidRDefault="001D0FB0" w:rsidP="001D0FB0">
      <w:r>
        <w:t xml:space="preserve">INNER JOIN </w:t>
      </w:r>
    </w:p>
    <w:p w14:paraId="430D9150" w14:textId="77777777" w:rsidR="001D0FB0" w:rsidRDefault="001D0FB0" w:rsidP="001D0FB0">
      <w:proofErr w:type="spellStart"/>
      <w:r>
        <w:t>job_current</w:t>
      </w:r>
      <w:proofErr w:type="spellEnd"/>
      <w:r>
        <w:t xml:space="preserve"> AS j</w:t>
      </w:r>
    </w:p>
    <w:p w14:paraId="7A8C8A44" w14:textId="77777777" w:rsidR="001D0FB0" w:rsidRDefault="001D0FB0" w:rsidP="001D0FB0">
      <w:r>
        <w:t xml:space="preserve">ON </w:t>
      </w:r>
      <w:proofErr w:type="spellStart"/>
      <w:proofErr w:type="gramStart"/>
      <w:r>
        <w:t>m.contact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j.contact_ID</w:t>
      </w:r>
      <w:proofErr w:type="spellEnd"/>
    </w:p>
    <w:p w14:paraId="7CA15B98" w14:textId="77777777" w:rsidR="001D0FB0" w:rsidRDefault="001D0FB0" w:rsidP="001D0FB0">
      <w:r>
        <w:t>WHERE salary&gt;=</w:t>
      </w:r>
    </w:p>
    <w:p w14:paraId="5543D106" w14:textId="77777777" w:rsidR="001D0FB0" w:rsidRDefault="001D0FB0" w:rsidP="001D0FB0">
      <w:proofErr w:type="gramStart"/>
      <w:r>
        <w:t>( SELECT</w:t>
      </w:r>
      <w:proofErr w:type="gramEnd"/>
      <w:r>
        <w:t xml:space="preserve"> ROUND(AVG(salary)) </w:t>
      </w:r>
    </w:p>
    <w:p w14:paraId="25B6C84B" w14:textId="77777777" w:rsidR="001D0FB0" w:rsidRDefault="001D0FB0" w:rsidP="001D0FB0">
      <w:r>
        <w:t xml:space="preserve">FROM </w:t>
      </w:r>
      <w:proofErr w:type="spellStart"/>
      <w:r>
        <w:t>job_current</w:t>
      </w:r>
      <w:proofErr w:type="spellEnd"/>
    </w:p>
    <w:p w14:paraId="49F373A0" w14:textId="518B8E94" w:rsidR="001D0FB0" w:rsidRDefault="001D0FB0" w:rsidP="001D0FB0">
      <w:r>
        <w:t>);</w:t>
      </w:r>
    </w:p>
    <w:p w14:paraId="71E9ACF6" w14:textId="18D71B10" w:rsidR="001D0FB0" w:rsidRDefault="001D0FB0" w:rsidP="001D0FB0">
      <w:r>
        <w:rPr>
          <w:noProof/>
        </w:rPr>
        <w:drawing>
          <wp:inline distT="0" distB="0" distL="0" distR="0" wp14:anchorId="01BFBBBF" wp14:editId="5A84199A">
            <wp:extent cx="5010150" cy="2818209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707" cy="282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0CB" w14:textId="0A42D594" w:rsidR="001D0FB0" w:rsidRDefault="00615D75" w:rsidP="001D0FB0">
      <w:r>
        <w:lastRenderedPageBreak/>
        <w:t>STEP 9.</w:t>
      </w:r>
    </w:p>
    <w:p w14:paraId="42205161" w14:textId="77777777" w:rsidR="00615D75" w:rsidRDefault="00615D75" w:rsidP="00615D75">
      <w:r>
        <w:t xml:space="preserve">SELECT </w:t>
      </w:r>
      <w:proofErr w:type="spellStart"/>
      <w:proofErr w:type="gramStart"/>
      <w:r>
        <w:t>m.contact</w:t>
      </w:r>
      <w:proofErr w:type="gramEnd"/>
      <w:r>
        <w:t>_id,m.first_name,m.last_name,j.salary,j.title</w:t>
      </w:r>
      <w:proofErr w:type="spellEnd"/>
    </w:p>
    <w:p w14:paraId="6CDEC164" w14:textId="77777777" w:rsidR="00615D75" w:rsidRDefault="00615D75" w:rsidP="00615D75">
      <w:r>
        <w:t xml:space="preserve">FROM </w:t>
      </w:r>
      <w:proofErr w:type="spellStart"/>
      <w:r>
        <w:t>my_contacts</w:t>
      </w:r>
      <w:proofErr w:type="spellEnd"/>
      <w:r>
        <w:t xml:space="preserve"> AS m</w:t>
      </w:r>
    </w:p>
    <w:p w14:paraId="38ADFA49" w14:textId="77777777" w:rsidR="00615D75" w:rsidRDefault="00615D75" w:rsidP="00615D75">
      <w:r>
        <w:t xml:space="preserve">INNER JOIN </w:t>
      </w:r>
    </w:p>
    <w:p w14:paraId="05679E29" w14:textId="77777777" w:rsidR="00615D75" w:rsidRDefault="00615D75" w:rsidP="00615D75">
      <w:proofErr w:type="spellStart"/>
      <w:r>
        <w:t>job_current</w:t>
      </w:r>
      <w:proofErr w:type="spellEnd"/>
      <w:r>
        <w:t xml:space="preserve"> AS j</w:t>
      </w:r>
    </w:p>
    <w:p w14:paraId="732B43FD" w14:textId="77777777" w:rsidR="00615D75" w:rsidRDefault="00615D75" w:rsidP="00615D75">
      <w:r>
        <w:t xml:space="preserve">ON </w:t>
      </w:r>
      <w:proofErr w:type="spellStart"/>
      <w:proofErr w:type="gramStart"/>
      <w:r>
        <w:t>m.contact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j.contact_ID</w:t>
      </w:r>
      <w:proofErr w:type="spellEnd"/>
    </w:p>
    <w:p w14:paraId="5DDC2A7C" w14:textId="77777777" w:rsidR="00615D75" w:rsidRDefault="00615D75" w:rsidP="00615D75">
      <w:r>
        <w:t>WHERE salary &lt;=</w:t>
      </w:r>
    </w:p>
    <w:p w14:paraId="6256AE56" w14:textId="77777777" w:rsidR="00615D75" w:rsidRDefault="00615D75" w:rsidP="00615D75">
      <w:proofErr w:type="gramStart"/>
      <w:r>
        <w:t>( SELECT</w:t>
      </w:r>
      <w:proofErr w:type="gramEnd"/>
      <w:r>
        <w:t xml:space="preserve"> ROUND(AVG(salary)-10000) </w:t>
      </w:r>
    </w:p>
    <w:p w14:paraId="326B0A89" w14:textId="77777777" w:rsidR="00615D75" w:rsidRDefault="00615D75" w:rsidP="00615D75">
      <w:r>
        <w:t xml:space="preserve">FROM </w:t>
      </w:r>
      <w:proofErr w:type="spellStart"/>
      <w:r>
        <w:t>job_current</w:t>
      </w:r>
      <w:proofErr w:type="spellEnd"/>
    </w:p>
    <w:p w14:paraId="4108526D" w14:textId="7B066123" w:rsidR="00615D75" w:rsidRDefault="00615D75" w:rsidP="00615D75">
      <w:r>
        <w:t>);</w:t>
      </w:r>
    </w:p>
    <w:p w14:paraId="3EC9727A" w14:textId="05CEFC4A" w:rsidR="00615D75" w:rsidRDefault="00615D75" w:rsidP="00615D75">
      <w:r>
        <w:rPr>
          <w:noProof/>
        </w:rPr>
        <w:drawing>
          <wp:inline distT="0" distB="0" distL="0" distR="0" wp14:anchorId="0DDC4F0F" wp14:editId="693733E6">
            <wp:extent cx="4572000" cy="257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E6A" w14:textId="55C1A6B1" w:rsidR="00615D75" w:rsidRDefault="00615D75" w:rsidP="00615D75"/>
    <w:p w14:paraId="0124C419" w14:textId="28898997" w:rsidR="00615D75" w:rsidRDefault="00615D75" w:rsidP="00615D75">
      <w:r>
        <w:t>STEP 10.</w:t>
      </w:r>
    </w:p>
    <w:p w14:paraId="1EAE8E93" w14:textId="77777777" w:rsidR="00615D75" w:rsidRDefault="00615D75" w:rsidP="00615D75">
      <w:r>
        <w:t xml:space="preserve">SELECT </w:t>
      </w:r>
      <w:proofErr w:type="spellStart"/>
      <w:proofErr w:type="gramStart"/>
      <w:r>
        <w:t>j.salary</w:t>
      </w:r>
      <w:proofErr w:type="spellEnd"/>
      <w:proofErr w:type="gramEnd"/>
      <w:r>
        <w:t xml:space="preserve"> AS Salary,(</w:t>
      </w:r>
    </w:p>
    <w:p w14:paraId="29A06DBA" w14:textId="77777777" w:rsidR="00615D75" w:rsidRDefault="00615D75" w:rsidP="00615D75">
      <w:r>
        <w:t xml:space="preserve">SELECT </w:t>
      </w:r>
      <w:proofErr w:type="gramStart"/>
      <w:r>
        <w:t>CONCAT(</w:t>
      </w:r>
      <w:proofErr w:type="spellStart"/>
      <w:proofErr w:type="gramEnd"/>
      <w:r>
        <w:t>m.first_name</w:t>
      </w:r>
      <w:proofErr w:type="spellEnd"/>
      <w:r>
        <w:t xml:space="preserve">,'', </w:t>
      </w:r>
      <w:proofErr w:type="spellStart"/>
      <w:r>
        <w:t>m.last_name</w:t>
      </w:r>
      <w:proofErr w:type="spellEnd"/>
      <w:r>
        <w:t>)</w:t>
      </w:r>
    </w:p>
    <w:p w14:paraId="0A9E47A0" w14:textId="77777777" w:rsidR="00615D75" w:rsidRDefault="00615D75" w:rsidP="00615D75">
      <w:r>
        <w:t xml:space="preserve">FROM </w:t>
      </w:r>
      <w:proofErr w:type="spellStart"/>
      <w:r>
        <w:t>my_contacts</w:t>
      </w:r>
      <w:proofErr w:type="spellEnd"/>
      <w:r>
        <w:t xml:space="preserve"> AS m</w:t>
      </w:r>
    </w:p>
    <w:p w14:paraId="752E6A70" w14:textId="77777777" w:rsidR="00615D75" w:rsidRDefault="00615D75" w:rsidP="00615D75">
      <w:r>
        <w:t xml:space="preserve">WHERE </w:t>
      </w:r>
      <w:proofErr w:type="spellStart"/>
      <w:proofErr w:type="gramStart"/>
      <w:r>
        <w:t>j.contact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m.contact_id</w:t>
      </w:r>
      <w:proofErr w:type="spellEnd"/>
      <w:r>
        <w:t>)</w:t>
      </w:r>
    </w:p>
    <w:p w14:paraId="10B63610" w14:textId="77777777" w:rsidR="00615D75" w:rsidRDefault="00615D75" w:rsidP="00615D75">
      <w:r>
        <w:t xml:space="preserve">AS </w:t>
      </w:r>
      <w:proofErr w:type="spellStart"/>
      <w:r>
        <w:t>Full_Name</w:t>
      </w:r>
      <w:proofErr w:type="spellEnd"/>
    </w:p>
    <w:p w14:paraId="3944C287" w14:textId="77777777" w:rsidR="00615D75" w:rsidRDefault="00615D75" w:rsidP="00615D75">
      <w:r>
        <w:t xml:space="preserve">FROM </w:t>
      </w:r>
      <w:proofErr w:type="spellStart"/>
      <w:r>
        <w:t>job_current</w:t>
      </w:r>
      <w:proofErr w:type="spellEnd"/>
      <w:r>
        <w:t xml:space="preserve"> AS j</w:t>
      </w:r>
    </w:p>
    <w:p w14:paraId="3F7025D8" w14:textId="57922393" w:rsidR="00615D75" w:rsidRDefault="00615D75" w:rsidP="00615D75">
      <w:r>
        <w:t xml:space="preserve">ORDER BY </w:t>
      </w:r>
      <w:proofErr w:type="spellStart"/>
      <w:proofErr w:type="gramStart"/>
      <w:r>
        <w:t>j.salary</w:t>
      </w:r>
      <w:proofErr w:type="spellEnd"/>
      <w:proofErr w:type="gramEnd"/>
      <w:r>
        <w:t xml:space="preserve"> DESC;</w:t>
      </w:r>
    </w:p>
    <w:p w14:paraId="1C6B9E77" w14:textId="544282A5" w:rsidR="00615D75" w:rsidRDefault="00615D75" w:rsidP="00615D75">
      <w:r>
        <w:rPr>
          <w:noProof/>
        </w:rPr>
        <w:lastRenderedPageBreak/>
        <w:drawing>
          <wp:inline distT="0" distB="0" distL="0" distR="0" wp14:anchorId="1879C669" wp14:editId="397573EC">
            <wp:extent cx="5238044" cy="2946400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733" cy="294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E995" w14:textId="4FFFB359" w:rsidR="005D6A8B" w:rsidRDefault="005D6A8B" w:rsidP="00615D75"/>
    <w:p w14:paraId="1F903C58" w14:textId="64970245" w:rsidR="005D6A8B" w:rsidRDefault="005D6A8B" w:rsidP="00615D75">
      <w:r>
        <w:t>STEP 11.</w:t>
      </w:r>
    </w:p>
    <w:p w14:paraId="1ED1A799" w14:textId="77777777" w:rsidR="00F26EC1" w:rsidRDefault="00F26EC1" w:rsidP="00F26EC1">
      <w:r>
        <w:t xml:space="preserve">SELECT salary FROM </w:t>
      </w:r>
      <w:proofErr w:type="gramStart"/>
      <w:r>
        <w:t>( SELECT</w:t>
      </w:r>
      <w:proofErr w:type="gramEnd"/>
      <w:r>
        <w:t xml:space="preserve"> salary FROM </w:t>
      </w:r>
      <w:proofErr w:type="spellStart"/>
      <w:r>
        <w:t>job_current</w:t>
      </w:r>
      <w:proofErr w:type="spellEnd"/>
    </w:p>
    <w:p w14:paraId="6C17489C" w14:textId="77777777" w:rsidR="00F26EC1" w:rsidRDefault="00F26EC1" w:rsidP="00F26EC1">
      <w:r>
        <w:t>ORDER by salary DESC</w:t>
      </w:r>
    </w:p>
    <w:p w14:paraId="54497312" w14:textId="77777777" w:rsidR="00F26EC1" w:rsidRDefault="00F26EC1" w:rsidP="00F26EC1">
      <w:r>
        <w:t>LIMIT 5) AS r</w:t>
      </w:r>
    </w:p>
    <w:p w14:paraId="103F0728" w14:textId="72B40690" w:rsidR="005D6A8B" w:rsidRDefault="00F26EC1" w:rsidP="00F26EC1">
      <w:r>
        <w:t>ORDER BY salary LIMIT 1;</w:t>
      </w:r>
    </w:p>
    <w:p w14:paraId="7F6CBCF7" w14:textId="2142A7CE" w:rsidR="00F26EC1" w:rsidRDefault="00F26EC1" w:rsidP="00F26EC1">
      <w:r>
        <w:rPr>
          <w:noProof/>
        </w:rPr>
        <w:drawing>
          <wp:inline distT="0" distB="0" distL="0" distR="0" wp14:anchorId="152C4CD3" wp14:editId="649B54AB">
            <wp:extent cx="5289550" cy="2975372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165" cy="297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6883" w14:textId="456C40E2" w:rsidR="005D6A8B" w:rsidRDefault="005D6A8B" w:rsidP="00615D75"/>
    <w:p w14:paraId="6501E907" w14:textId="108A8AC0" w:rsidR="005D6A8B" w:rsidRDefault="005D6A8B" w:rsidP="00615D75">
      <w:r>
        <w:lastRenderedPageBreak/>
        <w:t>STEP 12.</w:t>
      </w:r>
    </w:p>
    <w:p w14:paraId="0A4CF458" w14:textId="77777777" w:rsidR="00C5607A" w:rsidRDefault="00C5607A" w:rsidP="00C5607A">
      <w:proofErr w:type="gramStart"/>
      <w:r>
        <w:t>SELECT  ROUND</w:t>
      </w:r>
      <w:proofErr w:type="gramEnd"/>
      <w:r>
        <w:t>(AVG(</w:t>
      </w:r>
      <w:proofErr w:type="spellStart"/>
      <w:r>
        <w:t>j.salary</w:t>
      </w:r>
      <w:proofErr w:type="spellEnd"/>
      <w:r>
        <w:t>))</w:t>
      </w:r>
    </w:p>
    <w:p w14:paraId="45469A40" w14:textId="77777777" w:rsidR="00C5607A" w:rsidRDefault="00C5607A" w:rsidP="00C5607A">
      <w:r>
        <w:t xml:space="preserve">FROM </w:t>
      </w:r>
      <w:proofErr w:type="spellStart"/>
      <w:r>
        <w:t>my_contacts</w:t>
      </w:r>
      <w:proofErr w:type="spellEnd"/>
      <w:r>
        <w:t xml:space="preserve"> AS m</w:t>
      </w:r>
    </w:p>
    <w:p w14:paraId="409871A0" w14:textId="77777777" w:rsidR="00C5607A" w:rsidRDefault="00C5607A" w:rsidP="00C5607A">
      <w:r>
        <w:t xml:space="preserve">INNER JOIN </w:t>
      </w:r>
      <w:proofErr w:type="spellStart"/>
      <w:r>
        <w:t>job_current</w:t>
      </w:r>
      <w:proofErr w:type="spellEnd"/>
      <w:r>
        <w:t xml:space="preserve"> AS j</w:t>
      </w:r>
    </w:p>
    <w:p w14:paraId="334BE1F0" w14:textId="77777777" w:rsidR="00C5607A" w:rsidRDefault="00C5607A" w:rsidP="00C5607A">
      <w:r>
        <w:t xml:space="preserve">ON </w:t>
      </w:r>
      <w:proofErr w:type="spellStart"/>
      <w:proofErr w:type="gramStart"/>
      <w:r>
        <w:t>m.contact</w:t>
      </w:r>
      <w:proofErr w:type="gramEnd"/>
      <w:r>
        <w:t>_id</w:t>
      </w:r>
      <w:proofErr w:type="spellEnd"/>
      <w:r>
        <w:t xml:space="preserve"> = </w:t>
      </w:r>
      <w:proofErr w:type="spellStart"/>
      <w:r>
        <w:t>j.contact_ID</w:t>
      </w:r>
      <w:proofErr w:type="spellEnd"/>
    </w:p>
    <w:p w14:paraId="012793BA" w14:textId="77777777" w:rsidR="00C5607A" w:rsidRDefault="00C5607A" w:rsidP="00C5607A"/>
    <w:p w14:paraId="665AEA62" w14:textId="77777777" w:rsidR="00C5607A" w:rsidRDefault="00C5607A" w:rsidP="00C5607A">
      <w:r>
        <w:t>WHERE salary &gt;</w:t>
      </w:r>
    </w:p>
    <w:p w14:paraId="48DEAB10" w14:textId="77777777" w:rsidR="00C5607A" w:rsidRDefault="00C5607A" w:rsidP="00C5607A">
      <w:proofErr w:type="gramStart"/>
      <w:r>
        <w:t>( SELECT</w:t>
      </w:r>
      <w:proofErr w:type="gramEnd"/>
      <w:r>
        <w:t xml:space="preserve"> ROUND(AVG(salary))</w:t>
      </w:r>
    </w:p>
    <w:p w14:paraId="2155549D" w14:textId="77777777" w:rsidR="00C5607A" w:rsidRDefault="00C5607A" w:rsidP="00C5607A">
      <w:r>
        <w:t xml:space="preserve">  FROM </w:t>
      </w:r>
      <w:proofErr w:type="spellStart"/>
      <w:r>
        <w:t>job_current</w:t>
      </w:r>
      <w:proofErr w:type="spellEnd"/>
    </w:p>
    <w:p w14:paraId="76D1C414" w14:textId="4C7D91B1" w:rsidR="005D6A8B" w:rsidRDefault="00C5607A" w:rsidP="00C5607A">
      <w:pPr>
        <w:rPr>
          <w:noProof/>
        </w:rPr>
      </w:pPr>
      <w:r>
        <w:t>) ;</w:t>
      </w:r>
    </w:p>
    <w:p w14:paraId="084B0A99" w14:textId="55730864" w:rsidR="00C5607A" w:rsidRDefault="00C5607A" w:rsidP="00C5607A">
      <w:bookmarkStart w:id="0" w:name="_GoBack"/>
      <w:r>
        <w:rPr>
          <w:noProof/>
        </w:rPr>
        <w:drawing>
          <wp:inline distT="0" distB="0" distL="0" distR="0" wp14:anchorId="3915D8D8" wp14:editId="70A825D3">
            <wp:extent cx="5915378" cy="3327400"/>
            <wp:effectExtent l="0" t="0" r="9525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7197" cy="3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50032CA" w14:textId="77777777" w:rsidR="00615D75" w:rsidRDefault="00615D75" w:rsidP="00615D75"/>
    <w:p w14:paraId="3150CE75" w14:textId="77777777" w:rsidR="00447E70" w:rsidRDefault="00447E70" w:rsidP="00447E70"/>
    <w:p w14:paraId="321F0E7E" w14:textId="77777777" w:rsidR="000B5E65" w:rsidRDefault="000B5E65"/>
    <w:sectPr w:rsidR="000B5E65" w:rsidSect="009B0674">
      <w:footerReference w:type="default" r:id="rId26"/>
      <w:headerReference w:type="first" r:id="rId27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4D626" w14:textId="77777777" w:rsidR="00EE797F" w:rsidRDefault="00EE797F">
      <w:pPr>
        <w:spacing w:line="240" w:lineRule="auto"/>
      </w:pPr>
      <w:r>
        <w:separator/>
      </w:r>
    </w:p>
  </w:endnote>
  <w:endnote w:type="continuationSeparator" w:id="0">
    <w:p w14:paraId="33C8211D" w14:textId="77777777" w:rsidR="00EE797F" w:rsidRDefault="00EE79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7124121"/>
      <w:docPartObj>
        <w:docPartGallery w:val="Page Numbers (Bottom of Page)"/>
        <w:docPartUnique/>
      </w:docPartObj>
    </w:sdtPr>
    <w:sdtContent>
      <w:p w14:paraId="326BEC64" w14:textId="77777777" w:rsidR="00DC694B" w:rsidRPr="00190922" w:rsidRDefault="00DC694B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DFF3FF" w14:textId="77777777" w:rsidR="00EE797F" w:rsidRDefault="00EE797F">
      <w:pPr>
        <w:spacing w:line="240" w:lineRule="auto"/>
      </w:pPr>
      <w:r>
        <w:separator/>
      </w:r>
    </w:p>
  </w:footnote>
  <w:footnote w:type="continuationSeparator" w:id="0">
    <w:p w14:paraId="6E73A78A" w14:textId="77777777" w:rsidR="00EE797F" w:rsidRDefault="00EE79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6AF31C" w14:textId="77777777" w:rsidR="00DC694B" w:rsidRDefault="00DC694B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73565EF5" wp14:editId="5385D21E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34AB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0"/>
  </w:num>
  <w:num w:numId="5">
    <w:abstractNumId w:val="12"/>
  </w:num>
  <w:num w:numId="6">
    <w:abstractNumId w:val="13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807"/>
    <w:rsid w:val="00016917"/>
    <w:rsid w:val="000228C0"/>
    <w:rsid w:val="000B5E65"/>
    <w:rsid w:val="00122300"/>
    <w:rsid w:val="00133928"/>
    <w:rsid w:val="00164D64"/>
    <w:rsid w:val="001668E8"/>
    <w:rsid w:val="00190922"/>
    <w:rsid w:val="00192BA9"/>
    <w:rsid w:val="001C30B8"/>
    <w:rsid w:val="001D0FB0"/>
    <w:rsid w:val="002D6D73"/>
    <w:rsid w:val="002F1C41"/>
    <w:rsid w:val="00324807"/>
    <w:rsid w:val="003C1E78"/>
    <w:rsid w:val="003E1CD2"/>
    <w:rsid w:val="00430D21"/>
    <w:rsid w:val="00447E70"/>
    <w:rsid w:val="0047082C"/>
    <w:rsid w:val="00492067"/>
    <w:rsid w:val="00541D83"/>
    <w:rsid w:val="00566A88"/>
    <w:rsid w:val="005D6A8B"/>
    <w:rsid w:val="00615D75"/>
    <w:rsid w:val="006C287D"/>
    <w:rsid w:val="006E4ED3"/>
    <w:rsid w:val="006F2380"/>
    <w:rsid w:val="00712D08"/>
    <w:rsid w:val="00717041"/>
    <w:rsid w:val="00776ECC"/>
    <w:rsid w:val="007A0A5B"/>
    <w:rsid w:val="007B00EB"/>
    <w:rsid w:val="007B5BFF"/>
    <w:rsid w:val="00882E6A"/>
    <w:rsid w:val="009466EC"/>
    <w:rsid w:val="009B0674"/>
    <w:rsid w:val="00AA480C"/>
    <w:rsid w:val="00B46725"/>
    <w:rsid w:val="00BD29F2"/>
    <w:rsid w:val="00C5607A"/>
    <w:rsid w:val="00DC694B"/>
    <w:rsid w:val="00EE797F"/>
    <w:rsid w:val="00EF74E1"/>
    <w:rsid w:val="00F26EC1"/>
    <w:rsid w:val="00F72A56"/>
    <w:rsid w:val="00FC6BBC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118048B"/>
  <w15:chartTrackingRefBased/>
  <w15:docId w15:val="{D1D7B36F-8912-4A8F-A850-B1BACD344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154</TotalTime>
  <Pages>15</Pages>
  <Words>809</Words>
  <Characters>4617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Ujjwal Bhasin</dc:creator>
  <cp:lastModifiedBy>Ujjwal Bhasin</cp:lastModifiedBy>
  <cp:revision>2</cp:revision>
  <dcterms:created xsi:type="dcterms:W3CDTF">2018-07-27T16:17:00Z</dcterms:created>
  <dcterms:modified xsi:type="dcterms:W3CDTF">2018-07-27T18:51:00Z</dcterms:modified>
  <cp:contentStatus/>
</cp:coreProperties>
</file>